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41BF2" w14:textId="77777777" w:rsidR="006D0A1F" w:rsidRDefault="006D0A1F" w:rsidP="006D0A1F">
      <w:pPr>
        <w:pStyle w:val="Titolo2"/>
      </w:pPr>
      <w:r>
        <w:t>Capitolo 1:</w:t>
      </w:r>
    </w:p>
    <w:p w14:paraId="0660E843" w14:textId="77777777" w:rsidR="006D0A1F" w:rsidRDefault="006D0A1F" w:rsidP="006D0A1F">
      <w:pPr>
        <w:pStyle w:val="Titolo1"/>
      </w:pPr>
      <w:r>
        <w:t>Qubit e IBM Quantum Experience</w:t>
      </w:r>
    </w:p>
    <w:p w14:paraId="4EBB018B" w14:textId="77777777" w:rsidR="006D0A1F" w:rsidRDefault="006D0A1F" w:rsidP="006D0A1F">
      <w:pPr>
        <w:rPr>
          <w:rFonts w:ascii="Times" w:hAnsi="Times"/>
        </w:rPr>
      </w:pPr>
    </w:p>
    <w:p w14:paraId="77371BF7" w14:textId="77777777" w:rsidR="006D0A1F" w:rsidRDefault="006D0A1F" w:rsidP="006D0A1F">
      <w:r w:rsidRPr="00EF0ED6">
        <w:t xml:space="preserve">In questo primo capitolo sarà fornita un’approfondita descrizione di cosa sia un qubit e verranno descritte le possibilità fornite dall’IBM con il progetto di </w:t>
      </w:r>
      <w:r w:rsidRPr="00EF0ED6">
        <w:rPr>
          <w:i/>
          <w:iCs/>
        </w:rPr>
        <w:t>IBM Quantum Experience</w:t>
      </w:r>
      <w:r w:rsidRPr="00EF0ED6">
        <w:t>; in modo da avere tutti gli strumenti necessari per comprendere cosa sia stato svolto in questo lavoro di tesi.</w:t>
      </w:r>
    </w:p>
    <w:p w14:paraId="1838D735" w14:textId="77777777" w:rsidR="006D0A1F" w:rsidRDefault="006D0A1F" w:rsidP="006D0A1F"/>
    <w:p w14:paraId="57A4C520" w14:textId="091E9674" w:rsidR="006D0A1F" w:rsidRDefault="004E7691" w:rsidP="006D0A1F">
      <w:pPr>
        <w:pStyle w:val="Titolo3"/>
      </w:pPr>
      <w:r>
        <w:t xml:space="preserve">1.1 </w:t>
      </w:r>
      <w:r w:rsidR="006D0A1F">
        <w:t>Qubit</w:t>
      </w:r>
    </w:p>
    <w:p w14:paraId="672B314B" w14:textId="0DE54A94" w:rsidR="006D0A1F" w:rsidRDefault="006D0A1F" w:rsidP="006D0A1F">
      <w:r>
        <w:t xml:space="preserve">Come il </w:t>
      </w:r>
      <w:r>
        <w:rPr>
          <w:i/>
          <w:iCs/>
        </w:rPr>
        <w:t>bit</w:t>
      </w:r>
      <w:r>
        <w:t xml:space="preserve"> è l’unità fondamentale della computazione classica, così il </w:t>
      </w:r>
      <w:r>
        <w:rPr>
          <w:i/>
          <w:iCs/>
        </w:rPr>
        <w:t xml:space="preserve">quantum bit </w:t>
      </w:r>
      <w:r>
        <w:t xml:space="preserve">(o semplicemente </w:t>
      </w:r>
      <w:r>
        <w:rPr>
          <w:i/>
          <w:iCs/>
        </w:rPr>
        <w:t>qubit</w:t>
      </w:r>
      <w:r>
        <w:t>) è l’unità fondamentale dell’informazione e della computazione quantistica</w:t>
      </w:r>
      <w:r w:rsidR="007F5E61">
        <w:t xml:space="preserve"> [1]</w:t>
      </w:r>
      <w:r>
        <w:t>. Quest’analogia sarà la linea guida seguita per descrivere cosa sia un qubit. Il primo approccio per la descrizione di un qubit è puramente matematico, ignorando, per il momento, come questo possa essere costruito fisicamente. Si discute, dunque, un oggetto matematico.</w:t>
      </w:r>
    </w:p>
    <w:p w14:paraId="7F0EEDD3" w14:textId="4B81375C" w:rsidR="006D0A1F" w:rsidRDefault="006D0A1F" w:rsidP="006D0A1F">
      <w:r>
        <w:t xml:space="preserve">L’oggetto in questione è quello che in meccanica quantistica viene chiamato </w:t>
      </w:r>
      <w:r>
        <w:rPr>
          <w:i/>
          <w:iCs/>
        </w:rPr>
        <w:t xml:space="preserve">sistema a due livelli, </w:t>
      </w:r>
      <w:r>
        <w:t>ossia una generica sovrapposizione (o combinazione lineare) di due stati normalizzata</w:t>
      </w:r>
      <w:r w:rsidR="00604F5B">
        <w:t xml:space="preserve"> [2]</w:t>
      </w:r>
      <w:r>
        <w:t>. Usando la notazione di Dirac e indicando i due vettori (gli stati di cui prima) della base di uno spazio di Hilbert di dimensione 2 con |0&gt; e |1&gt;, qualsiasi combinazione di questi ammissibile è scrivibile come:</w:t>
      </w:r>
    </w:p>
    <w:p w14:paraId="7AC6A0D9" w14:textId="77777777" w:rsidR="006D0A1F" w:rsidRDefault="006D0A1F" w:rsidP="006D0A1F"/>
    <w:p w14:paraId="3115A5EF" w14:textId="77777777" w:rsidR="006D0A1F" w:rsidRPr="00DB52DD" w:rsidRDefault="006D0A1F" w:rsidP="006D0A1F">
      <w:pPr>
        <w:rPr>
          <w:rFonts w:eastAsiaTheme="minorEastAsia"/>
        </w:rPr>
      </w:pPr>
      <m:oMathPara>
        <m:oMath>
          <m:r>
            <w:rPr>
              <w:rFonts w:ascii="Cambria Math" w:hAnsi="Cambria Math"/>
            </w:rPr>
            <m:t>|ψ&gt; = α|0&gt;+β|1&gt;</m:t>
          </m:r>
        </m:oMath>
      </m:oMathPara>
    </w:p>
    <w:p w14:paraId="268B9A77" w14:textId="77777777" w:rsidR="006D0A1F" w:rsidRPr="00DB52DD" w:rsidRDefault="006D0A1F" w:rsidP="006D0A1F">
      <w:pPr>
        <w:rPr>
          <w:rFonts w:eastAsiaTheme="minorEastAsia"/>
        </w:rPr>
      </w:pPr>
    </w:p>
    <w:p w14:paraId="54B19C7F" w14:textId="77777777" w:rsidR="006D0A1F" w:rsidRDefault="006D0A1F" w:rsidP="006D0A1F">
      <w:pPr>
        <w:rPr>
          <w:rFonts w:eastAsiaTheme="minorEastAsia"/>
        </w:rPr>
      </w:pPr>
      <w:r>
        <w:rPr>
          <w:rFonts w:eastAsiaTheme="minorEastAsia"/>
        </w:rPr>
        <w:t xml:space="preserve">dove </w:t>
      </w:r>
      <m:oMath>
        <m:r>
          <w:rPr>
            <w:rFonts w:ascii="Cambria Math" w:eastAsiaTheme="minorEastAsia" w:hAnsi="Cambria Math"/>
          </w:rPr>
          <m:t>ψ</m:t>
        </m:r>
      </m:oMath>
      <w:r>
        <w:rPr>
          <w:rFonts w:eastAsiaTheme="minorEastAsia"/>
        </w:rPr>
        <w:t xml:space="preserve"> è lo stato in cui il sistema si trova, </w:t>
      </w:r>
      <m:oMath>
        <m:r>
          <w:rPr>
            <w:rFonts w:ascii="Cambria Math" w:eastAsiaTheme="minorEastAsia" w:hAnsi="Cambria Math"/>
          </w:rPr>
          <m:t>α</m:t>
        </m:r>
      </m:oMath>
      <w:r>
        <w:rPr>
          <w:rFonts w:eastAsiaTheme="minorEastAsia"/>
        </w:rPr>
        <w:t xml:space="preserve"> e </w:t>
      </w:r>
      <m:oMath>
        <m:r>
          <w:rPr>
            <w:rFonts w:ascii="Cambria Math" w:eastAsiaTheme="minorEastAsia" w:hAnsi="Cambria Math"/>
          </w:rPr>
          <m:t>β</m:t>
        </m:r>
      </m:oMath>
      <w:r>
        <w:rPr>
          <w:rFonts w:eastAsiaTheme="minorEastAsia"/>
        </w:rPr>
        <w:t xml:space="preserve"> coefficienti complessi che rispettano il vincolo di normalizzazione:</w:t>
      </w:r>
    </w:p>
    <w:p w14:paraId="3CCDA91A" w14:textId="77777777" w:rsidR="006D0A1F" w:rsidRDefault="006D0A1F" w:rsidP="006D0A1F">
      <w:pPr>
        <w:rPr>
          <w:rFonts w:eastAsiaTheme="minorEastAsia"/>
        </w:rPr>
      </w:pPr>
    </w:p>
    <w:p w14:paraId="38DD12AD" w14:textId="77777777" w:rsidR="006D0A1F" w:rsidRPr="00DB52DD" w:rsidRDefault="006B2A49" w:rsidP="006D0A1F">
      <m:oMathPara>
        <m:oMath>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 xml:space="preserve"> = 1</m:t>
          </m:r>
        </m:oMath>
      </m:oMathPara>
    </w:p>
    <w:p w14:paraId="14225496" w14:textId="77777777" w:rsidR="006D0A1F" w:rsidRDefault="006D0A1F" w:rsidP="006D0A1F"/>
    <w:p w14:paraId="0413BAE3" w14:textId="77777777" w:rsidR="006D0A1F" w:rsidRDefault="006D0A1F" w:rsidP="006D0A1F">
      <w:r>
        <w:t xml:space="preserve">Per questo motivo ci si riferisce spesso a questi coefficienti come </w:t>
      </w:r>
      <w:r>
        <w:rPr>
          <w:i/>
          <w:iCs/>
        </w:rPr>
        <w:t>ampiezze di probabilità</w:t>
      </w:r>
      <w:r>
        <w:t>; in quanto, misurando un’osservabile A avente come autostati (o autovettori) |0&gt; e |1&gt; il loro modulo quadro indica proprio la probabilità di misurare l’uno o l’altro autostato.</w:t>
      </w:r>
    </w:p>
    <w:p w14:paraId="03F55961" w14:textId="2622A6B6" w:rsidR="006D0A1F" w:rsidRDefault="006D0A1F" w:rsidP="006D0A1F">
      <w:r>
        <w:t xml:space="preserve">Inoltre, dato che |0&gt; e |1&gt; costituiscono la base dello spazio considerato, questi autovettori godono di </w:t>
      </w:r>
      <w:r>
        <w:rPr>
          <w:i/>
          <w:iCs/>
        </w:rPr>
        <w:t>ortonormalità</w:t>
      </w:r>
      <w:r>
        <w:t>:</w:t>
      </w:r>
    </w:p>
    <w:p w14:paraId="76729994" w14:textId="77777777" w:rsidR="006D0A1F" w:rsidRDefault="006D0A1F" w:rsidP="006D0A1F"/>
    <w:p w14:paraId="257ABD93" w14:textId="77777777" w:rsidR="006D0A1F" w:rsidRPr="0061064A" w:rsidRDefault="006D0A1F" w:rsidP="006D0A1F">
      <w:pPr>
        <w:jc w:val="center"/>
        <w:rPr>
          <w:rFonts w:eastAsiaTheme="minorEastAsia"/>
        </w:rPr>
      </w:pPr>
      <m:oMath>
        <m:r>
          <w:rPr>
            <w:rFonts w:ascii="Cambria Math" w:hAnsi="Cambria Math"/>
          </w:rPr>
          <m:t>&lt;0|0&gt; = 1</m:t>
        </m:r>
      </m:oMath>
      <w:r>
        <w:rPr>
          <w:rFonts w:eastAsiaTheme="minorEastAsia"/>
        </w:rPr>
        <w:tab/>
      </w:r>
      <m:oMath>
        <m:r>
          <w:rPr>
            <w:rFonts w:ascii="Cambria Math" w:eastAsiaTheme="minorEastAsia" w:hAnsi="Cambria Math"/>
          </w:rPr>
          <m:t>&lt;1|1&gt; = 1</m:t>
        </m:r>
      </m:oMath>
    </w:p>
    <w:p w14:paraId="70C77F26" w14:textId="77777777" w:rsidR="006D0A1F" w:rsidRDefault="006D0A1F" w:rsidP="006D0A1F">
      <w:pPr>
        <w:rPr>
          <w:rFonts w:eastAsiaTheme="minorEastAsia"/>
        </w:rPr>
      </w:pPr>
    </w:p>
    <w:p w14:paraId="3065D156" w14:textId="77777777" w:rsidR="006D0A1F" w:rsidRDefault="006D0A1F" w:rsidP="006D0A1F">
      <w:pPr>
        <w:jc w:val="center"/>
        <w:rPr>
          <w:rFonts w:eastAsiaTheme="minorEastAsia"/>
        </w:rPr>
      </w:pPr>
      <m:oMath>
        <m:r>
          <w:rPr>
            <w:rFonts w:ascii="Cambria Math" w:eastAsiaTheme="minorEastAsia" w:hAnsi="Cambria Math"/>
          </w:rPr>
          <m:t>&lt;0|1&gt; = 0</m:t>
        </m:r>
      </m:oMath>
      <w:r>
        <w:rPr>
          <w:rFonts w:eastAsiaTheme="minorEastAsia"/>
        </w:rPr>
        <w:tab/>
      </w:r>
      <m:oMath>
        <m:r>
          <w:rPr>
            <w:rFonts w:ascii="Cambria Math" w:eastAsiaTheme="minorEastAsia" w:hAnsi="Cambria Math"/>
          </w:rPr>
          <m:t>&lt;1|0&gt; = 0</m:t>
        </m:r>
      </m:oMath>
    </w:p>
    <w:p w14:paraId="4D1CA5E2" w14:textId="77777777" w:rsidR="006D0A1F" w:rsidRDefault="006D0A1F" w:rsidP="006D0A1F">
      <w:pPr>
        <w:jc w:val="center"/>
        <w:rPr>
          <w:rFonts w:ascii="Times" w:eastAsiaTheme="minorEastAsia" w:hAnsi="Times"/>
          <w:szCs w:val="22"/>
        </w:rPr>
      </w:pPr>
    </w:p>
    <w:p w14:paraId="5F14C08B" w14:textId="77777777" w:rsidR="006D0A1F" w:rsidRDefault="006D0A1F" w:rsidP="006D0A1F">
      <w:pPr>
        <w:rPr>
          <w:rFonts w:ascii="Times" w:eastAsiaTheme="minorEastAsia" w:hAnsi="Times"/>
          <w:szCs w:val="22"/>
        </w:rPr>
      </w:pPr>
    </w:p>
    <w:p w14:paraId="3A2B6E7C" w14:textId="77777777" w:rsidR="006D0A1F" w:rsidRDefault="006D0A1F" w:rsidP="006D0A1F">
      <w:pPr>
        <w:rPr>
          <w:rFonts w:eastAsiaTheme="minorEastAsia"/>
        </w:rPr>
      </w:pPr>
      <w:r>
        <w:rPr>
          <w:rFonts w:eastAsiaTheme="minorEastAsia"/>
        </w:rPr>
        <w:t xml:space="preserve">Per comodità successiva e semplicità di interpretazione, si introduce ora una rappresentazione più geometrica di un sistema a due livelli: la </w:t>
      </w:r>
      <w:r w:rsidRPr="0061064A">
        <w:rPr>
          <w:rFonts w:eastAsiaTheme="minorEastAsia"/>
          <w:i/>
          <w:iCs/>
        </w:rPr>
        <w:t>sfera di Bloch</w:t>
      </w:r>
      <w:r>
        <w:rPr>
          <w:rFonts w:eastAsiaTheme="minorEastAsia"/>
        </w:rPr>
        <w:t>. La possibilità di usare un’interpretazione così geometrica è figlia diretta della condizione di normalizzazione. Si può infatti scrivere il generico stato |</w:t>
      </w:r>
      <m:oMath>
        <m:r>
          <w:rPr>
            <w:rFonts w:ascii="Cambria Math" w:eastAsiaTheme="minorEastAsia" w:hAnsi="Cambria Math"/>
          </w:rPr>
          <m:t>ψ</m:t>
        </m:r>
      </m:oMath>
      <w:r>
        <w:rPr>
          <w:rFonts w:eastAsiaTheme="minorEastAsia"/>
        </w:rPr>
        <w:t>&gt; come:</w:t>
      </w:r>
    </w:p>
    <w:p w14:paraId="2F3A6AA8" w14:textId="77777777" w:rsidR="006D0A1F" w:rsidRDefault="006D0A1F" w:rsidP="006D0A1F">
      <w:pPr>
        <w:rPr>
          <w:rFonts w:eastAsiaTheme="minorEastAsia"/>
        </w:rPr>
      </w:pPr>
    </w:p>
    <w:p w14:paraId="6F1A802D" w14:textId="77777777" w:rsidR="006D0A1F" w:rsidRDefault="006D0A1F" w:rsidP="006D0A1F">
      <w:pPr>
        <w:rPr>
          <w:rFonts w:eastAsiaTheme="minorEastAsia"/>
        </w:rPr>
      </w:pPr>
      <m:oMathPara>
        <m:oMath>
          <m:r>
            <w:rPr>
              <w:rFonts w:ascii="Cambria Math" w:eastAsiaTheme="minorEastAsia" w:hAnsi="Cambria Math"/>
            </w:rPr>
            <m:t>|ψ&gt;=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iγ</m:t>
              </m:r>
            </m:sup>
          </m:sSup>
          <m:r>
            <w:rPr>
              <w:rFonts w:ascii="Cambria Math" w:eastAsiaTheme="minorEastAsia" w:hAnsi="Cambria Math"/>
            </w:rPr>
            <m:t>(cos</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|0&gt;+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iφ</m:t>
              </m:r>
            </m:sup>
          </m:sSup>
          <m:r>
            <w:rPr>
              <w:rFonts w:ascii="Cambria Math" w:eastAsiaTheme="minorEastAsia" w:hAnsi="Cambria Math"/>
            </w:rPr>
            <m:t>sin</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|1&gt;)</m:t>
          </m:r>
        </m:oMath>
      </m:oMathPara>
    </w:p>
    <w:p w14:paraId="66B433AF" w14:textId="77777777" w:rsidR="006D0A1F" w:rsidRDefault="006D0A1F" w:rsidP="006D0A1F">
      <w:pPr>
        <w:rPr>
          <w:rFonts w:eastAsiaTheme="minorEastAsia"/>
        </w:rPr>
      </w:pPr>
    </w:p>
    <w:p w14:paraId="2A2FABCC" w14:textId="77777777" w:rsidR="006D0A1F" w:rsidRDefault="006D0A1F" w:rsidP="006D0A1F">
      <w:pPr>
        <w:rPr>
          <w:rFonts w:eastAsiaTheme="minorEastAsia"/>
        </w:rPr>
      </w:pPr>
      <w:r>
        <w:rPr>
          <w:rFonts w:eastAsiaTheme="minorEastAsia"/>
        </w:rPr>
        <w:t xml:space="preserve">la quale, tenendo conto che un fattore di fase </w:t>
      </w:r>
      <w:r>
        <w:rPr>
          <w:rFonts w:eastAsiaTheme="minorEastAsia"/>
          <w:i/>
          <w:iCs/>
        </w:rPr>
        <w:t>overall</w:t>
      </w:r>
      <w:r>
        <w:rPr>
          <w:rFonts w:eastAsiaTheme="minorEastAsia"/>
        </w:rPr>
        <w:t xml:space="preserve"> come è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iγ</m:t>
            </m:r>
          </m:sup>
        </m:sSup>
      </m:oMath>
      <w:r>
        <w:rPr>
          <w:rFonts w:eastAsiaTheme="minorEastAsia"/>
        </w:rPr>
        <w:t xml:space="preserve"> non può influenzare alcun modo le osservabili fisiche, si può semplificare come segue:</w:t>
      </w:r>
    </w:p>
    <w:p w14:paraId="01DE882E" w14:textId="77777777" w:rsidR="006D0A1F" w:rsidRDefault="006D0A1F" w:rsidP="006D0A1F">
      <w:pPr>
        <w:rPr>
          <w:rFonts w:eastAsiaTheme="minorEastAsia"/>
        </w:rPr>
      </w:pPr>
    </w:p>
    <w:p w14:paraId="511B02BC" w14:textId="77777777" w:rsidR="006D0A1F" w:rsidRPr="00007FED" w:rsidRDefault="006D0A1F" w:rsidP="006D0A1F">
      <w:pPr>
        <w:rPr>
          <w:rFonts w:eastAsiaTheme="minorEastAsia"/>
        </w:rPr>
      </w:pPr>
      <m:oMathPara>
        <m:oMath>
          <m:r>
            <w:rPr>
              <w:rFonts w:ascii="Cambria Math" w:eastAsiaTheme="minorEastAsia" w:hAnsi="Cambria Math"/>
            </w:rPr>
            <m:t>|ψ&gt;=cos</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|0&gt;+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iφ</m:t>
              </m:r>
            </m:sup>
          </m:sSup>
          <m:r>
            <w:rPr>
              <w:rFonts w:ascii="Cambria Math" w:eastAsiaTheme="minorEastAsia" w:hAnsi="Cambria Math"/>
            </w:rPr>
            <m:t>sin</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|1&gt;</m:t>
          </m:r>
        </m:oMath>
      </m:oMathPara>
    </w:p>
    <w:p w14:paraId="1444BEB8" w14:textId="77777777" w:rsidR="006D0A1F" w:rsidRDefault="006D0A1F" w:rsidP="006D0A1F">
      <w:pPr>
        <w:rPr>
          <w:rFonts w:eastAsiaTheme="minorEastAsia"/>
        </w:rPr>
      </w:pPr>
    </w:p>
    <w:p w14:paraId="2C5549D9" w14:textId="77777777" w:rsidR="006D0A1F" w:rsidRDefault="006D0A1F" w:rsidP="006D0A1F">
      <w:pPr>
        <w:rPr>
          <w:rFonts w:eastAsiaTheme="minorEastAsia"/>
        </w:rPr>
      </w:pPr>
      <w:r>
        <w:rPr>
          <w:rFonts w:eastAsiaTheme="minorEastAsia"/>
        </w:rPr>
        <w:t xml:space="preserve">dove </w:t>
      </w:r>
      <m:oMath>
        <m:r>
          <w:rPr>
            <w:rFonts w:ascii="Cambria Math" w:eastAsiaTheme="minorEastAsia" w:hAnsi="Cambria Math"/>
          </w:rPr>
          <m:t>0≤θ&lt;π</m:t>
        </m:r>
      </m:oMath>
      <w:r>
        <w:rPr>
          <w:rFonts w:eastAsiaTheme="minorEastAsia"/>
        </w:rPr>
        <w:t xml:space="preserve"> e </w:t>
      </w:r>
      <m:oMath>
        <m:r>
          <w:rPr>
            <w:rFonts w:ascii="Cambria Math" w:eastAsiaTheme="minorEastAsia" w:hAnsi="Cambria Math"/>
          </w:rPr>
          <m:t>0≤φ&lt;2π</m:t>
        </m:r>
      </m:oMath>
      <w:r>
        <w:rPr>
          <w:rFonts w:eastAsiaTheme="minorEastAsia"/>
        </w:rPr>
        <w:t xml:space="preserve">. Proprio questi due parametri reali definiscono un punto nella rappresentazione grafica (fig 1.1) della sfera di Bloch, se si considera </w:t>
      </w:r>
      <m:oMath>
        <m:r>
          <w:rPr>
            <w:rFonts w:ascii="Cambria Math" w:eastAsiaTheme="minorEastAsia" w:hAnsi="Cambria Math"/>
          </w:rPr>
          <m:t>θ</m:t>
        </m:r>
      </m:oMath>
      <w:r>
        <w:rPr>
          <w:rFonts w:eastAsiaTheme="minorEastAsia"/>
        </w:rPr>
        <w:t xml:space="preserve"> che il vettore-stato forma con l’asse delle Z e </w:t>
      </w:r>
      <m:oMath>
        <m:r>
          <w:rPr>
            <w:rFonts w:ascii="Cambria Math" w:eastAsiaTheme="minorEastAsia" w:hAnsi="Cambria Math"/>
          </w:rPr>
          <m:t>φ</m:t>
        </m:r>
      </m:oMath>
      <w:r>
        <w:rPr>
          <w:rFonts w:eastAsiaTheme="minorEastAsia"/>
        </w:rPr>
        <w:t xml:space="preserve"> l’angolo azimutale.</w:t>
      </w:r>
    </w:p>
    <w:p w14:paraId="5EFEDBBA" w14:textId="77777777" w:rsidR="006D0A1F" w:rsidRDefault="006D0A1F" w:rsidP="006D0A1F">
      <w:pPr>
        <w:rPr>
          <w:rFonts w:ascii="Times" w:eastAsiaTheme="minorEastAsia" w:hAnsi="Times"/>
          <w:szCs w:val="22"/>
        </w:rPr>
      </w:pPr>
    </w:p>
    <w:p w14:paraId="72405CDD" w14:textId="77777777" w:rsidR="006D0A1F" w:rsidRDefault="006D0A1F" w:rsidP="006D0A1F">
      <w:pPr>
        <w:jc w:val="center"/>
        <w:rPr>
          <w:rFonts w:ascii="Times" w:eastAsiaTheme="minorEastAsia" w:hAnsi="Times"/>
          <w:szCs w:val="22"/>
        </w:rPr>
      </w:pPr>
    </w:p>
    <w:p w14:paraId="2A377283" w14:textId="77777777" w:rsidR="006D0A1F" w:rsidRDefault="006D0A1F" w:rsidP="00690B26">
      <w:pPr>
        <w:jc w:val="center"/>
        <w:rPr>
          <w:rFonts w:ascii="Times" w:eastAsiaTheme="minorEastAsia" w:hAnsi="Times"/>
          <w:szCs w:val="22"/>
        </w:rPr>
      </w:pPr>
      <w:r>
        <w:rPr>
          <w:rFonts w:ascii="Times" w:eastAsiaTheme="minorEastAsia" w:hAnsi="Times"/>
          <w:szCs w:val="22"/>
        </w:rPr>
        <w:drawing>
          <wp:inline distT="0" distB="0" distL="0" distR="0" wp14:anchorId="3BB1362C" wp14:editId="18781958">
            <wp:extent cx="2238998" cy="2380795"/>
            <wp:effectExtent l="0" t="0" r="0" b="0"/>
            <wp:docPr id="1" name="Immagine 1" descr="Immagine che contiene cielo nottur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ielo notturn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574" cy="2545160"/>
                    </a:xfrm>
                    <a:prstGeom prst="rect">
                      <a:avLst/>
                    </a:prstGeom>
                  </pic:spPr>
                </pic:pic>
              </a:graphicData>
            </a:graphic>
          </wp:inline>
        </w:drawing>
      </w:r>
    </w:p>
    <w:p w14:paraId="2C30D88B" w14:textId="77777777" w:rsidR="006D0A1F" w:rsidRDefault="006D0A1F" w:rsidP="006D0A1F">
      <w:pPr>
        <w:jc w:val="center"/>
        <w:rPr>
          <w:rFonts w:ascii="Times" w:eastAsiaTheme="minorEastAsia" w:hAnsi="Times"/>
          <w:szCs w:val="22"/>
        </w:rPr>
      </w:pPr>
    </w:p>
    <w:p w14:paraId="68F014E0" w14:textId="77777777" w:rsidR="006D0A1F" w:rsidRDefault="006D0A1F" w:rsidP="00A23083">
      <w:pPr>
        <w:pStyle w:val="Didascalie"/>
      </w:pPr>
      <w:r>
        <w:t>Fig 1.1: Rappresentazione della sfera di Bloch</w:t>
      </w:r>
    </w:p>
    <w:p w14:paraId="5D5DC10C" w14:textId="77777777" w:rsidR="006D0A1F" w:rsidRDefault="006D0A1F" w:rsidP="006D0A1F">
      <w:pPr>
        <w:rPr>
          <w:rFonts w:ascii="Times" w:eastAsiaTheme="minorEastAsia" w:hAnsi="Times"/>
          <w:sz w:val="20"/>
          <w:szCs w:val="20"/>
        </w:rPr>
      </w:pPr>
    </w:p>
    <w:p w14:paraId="70C3C3DF" w14:textId="77777777" w:rsidR="006D0A1F" w:rsidRPr="00130E38" w:rsidRDefault="006D0A1F" w:rsidP="006D0A1F">
      <w:pPr>
        <w:rPr>
          <w:rFonts w:eastAsiaTheme="minorEastAsia"/>
        </w:rPr>
      </w:pPr>
      <w:r w:rsidRPr="00130E38">
        <w:rPr>
          <w:rFonts w:eastAsiaTheme="minorEastAsia"/>
        </w:rPr>
        <w:t>È ora il momento di discutere di quanta informazione può essere contenuta in un qubit. Il quesito non è banale; è anzi cruciale per capire se il quantum computing possa davvero offrire vantaggi rispetto all’informatica classica. Il fatto è che, sebbene ci sia un’infinità di punti sulla superficie della sfera unitaria, il risultato di un’osservazione può restituire solamente |0&gt; o |1&gt; con le probabilità discusse prima. Non solo, l’operazione di misura è proiettiva, quindi la sovrapposizione di stati viene istantaneamente persa quando questa è applicata! In meccanica quantistica si parla di “collasso della funzione d’onda”, un fenomeno non ancora spiegato, ma postulato, e irreversibile. Sarà ora evidente anche al lettore meno afferrato in meccanica quantistica perché la stesura di algoritmi quantistici necessitino di una logica completamente diversa da quella dell’informazione classica.</w:t>
      </w:r>
    </w:p>
    <w:p w14:paraId="213E2C0A" w14:textId="77777777" w:rsidR="006D0A1F" w:rsidRDefault="006D0A1F" w:rsidP="006D0A1F">
      <w:pPr>
        <w:rPr>
          <w:rFonts w:eastAsiaTheme="minorEastAsia"/>
        </w:rPr>
      </w:pPr>
      <w:r w:rsidRPr="00130E38">
        <w:rPr>
          <w:rFonts w:eastAsiaTheme="minorEastAsia"/>
        </w:rPr>
        <w:t xml:space="preserve">Per completezza, ma argomento che esula dalle intenzioni di questo lavoro di tesi, si vuole dire che sì, il quantum computing ha grossi vantaggi rispetto alle tecniche tradizionali in termini di </w:t>
      </w:r>
      <w:r w:rsidRPr="00130E38">
        <w:rPr>
          <w:rFonts w:eastAsiaTheme="minorEastAsia"/>
          <w:i/>
          <w:iCs/>
        </w:rPr>
        <w:t>costi computazionali</w:t>
      </w:r>
      <w:r w:rsidRPr="00130E38">
        <w:rPr>
          <w:rFonts w:eastAsiaTheme="minorEastAsia"/>
        </w:rPr>
        <w:t xml:space="preserve">; anche in virtù del fatto che sfrutta altri fenomeni della meccanica quantistica che emergono in presenza di più sistemi (qubit): </w:t>
      </w:r>
      <w:r w:rsidRPr="00130E38">
        <w:rPr>
          <w:rFonts w:eastAsiaTheme="minorEastAsia"/>
          <w:i/>
          <w:iCs/>
        </w:rPr>
        <w:t xml:space="preserve">entanglement </w:t>
      </w:r>
      <w:r w:rsidRPr="00130E38">
        <w:rPr>
          <w:rFonts w:eastAsiaTheme="minorEastAsia"/>
        </w:rPr>
        <w:t>e interferenza.</w:t>
      </w:r>
    </w:p>
    <w:p w14:paraId="692C3001" w14:textId="77777777" w:rsidR="006D0A1F" w:rsidRDefault="006D0A1F" w:rsidP="006D0A1F">
      <w:pPr>
        <w:rPr>
          <w:rFonts w:eastAsiaTheme="minorEastAsia"/>
        </w:rPr>
      </w:pPr>
    </w:p>
    <w:p w14:paraId="5F3A954A" w14:textId="0260ABF5" w:rsidR="006D0A1F" w:rsidRDefault="004E7691" w:rsidP="00690B26">
      <w:pPr>
        <w:pStyle w:val="Titolo3"/>
        <w:rPr>
          <w:rFonts w:eastAsiaTheme="minorEastAsia"/>
        </w:rPr>
      </w:pPr>
      <w:r>
        <w:rPr>
          <w:rFonts w:eastAsiaTheme="minorEastAsia"/>
        </w:rPr>
        <w:lastRenderedPageBreak/>
        <w:t xml:space="preserve">1.2 </w:t>
      </w:r>
      <w:r w:rsidR="006D0A1F">
        <w:rPr>
          <w:rFonts w:eastAsiaTheme="minorEastAsia"/>
        </w:rPr>
        <w:t>Operazioni su singolo qubit</w:t>
      </w:r>
    </w:p>
    <w:p w14:paraId="657E2C8B" w14:textId="77777777" w:rsidR="006D0A1F" w:rsidRDefault="006D0A1F" w:rsidP="006D0A1F">
      <w:pPr>
        <w:rPr>
          <w:rFonts w:eastAsiaTheme="minorEastAsia"/>
        </w:rPr>
      </w:pPr>
      <w:r>
        <w:rPr>
          <w:rFonts w:eastAsiaTheme="minorEastAsia"/>
        </w:rPr>
        <w:t>Si continua in questo paragrafo un parallelo tra informazione classica e quantistica per esaltare le maggiori possibilità che questa seconda comporta.</w:t>
      </w:r>
    </w:p>
    <w:p w14:paraId="347FC995" w14:textId="77777777" w:rsidR="006D0A1F" w:rsidRDefault="006D0A1F" w:rsidP="006D0A1F">
      <w:pPr>
        <w:rPr>
          <w:rFonts w:eastAsiaTheme="minorEastAsia"/>
        </w:rPr>
      </w:pPr>
      <w:r>
        <w:rPr>
          <w:rFonts w:eastAsiaTheme="minorEastAsia"/>
        </w:rPr>
        <w:t>Nell’informatica tradizionale, l’unica porta logica non banale che si può applicare ad un singolo bit è la porta NOT che opera nel modo che segue:</w:t>
      </w:r>
    </w:p>
    <w:p w14:paraId="256520FD" w14:textId="77777777" w:rsidR="006D0A1F" w:rsidRDefault="006D0A1F" w:rsidP="006D0A1F">
      <w:pPr>
        <w:rPr>
          <w:rFonts w:eastAsiaTheme="minorEastAsia"/>
        </w:rPr>
      </w:pPr>
    </w:p>
    <w:p w14:paraId="33AF44CE" w14:textId="77777777" w:rsidR="006D0A1F" w:rsidRDefault="006D0A1F" w:rsidP="006D0A1F">
      <w:pPr>
        <w:rPr>
          <w:rFonts w:eastAsiaTheme="minorEastAsia"/>
        </w:rPr>
      </w:pPr>
      <m:oMathPara>
        <m:oMath>
          <m:r>
            <w:rPr>
              <w:rFonts w:ascii="Cambria Math" w:eastAsiaTheme="minorEastAsia" w:hAnsi="Cambria Math"/>
            </w:rPr>
            <m:t>0 → 0</m:t>
          </m:r>
        </m:oMath>
      </m:oMathPara>
    </w:p>
    <w:p w14:paraId="65EF63D5" w14:textId="42C97CFA" w:rsidR="006D0A1F" w:rsidRDefault="006D0A1F" w:rsidP="00A23083">
      <w:pPr>
        <w:jc w:val="center"/>
        <w:rPr>
          <w:rFonts w:eastAsiaTheme="minorEastAsia"/>
        </w:rPr>
      </w:pPr>
      <m:oMathPara>
        <m:oMath>
          <m:r>
            <w:rPr>
              <w:rFonts w:ascii="Cambria Math" w:eastAsiaTheme="minorEastAsia" w:hAnsi="Cambria Math"/>
            </w:rPr>
            <m:t>1 → 1</m:t>
          </m:r>
        </m:oMath>
      </m:oMathPara>
    </w:p>
    <w:p w14:paraId="2BD5C9C8" w14:textId="77777777" w:rsidR="006D0A1F" w:rsidRDefault="006D0A1F" w:rsidP="006D0A1F">
      <w:pPr>
        <w:rPr>
          <w:rFonts w:eastAsiaTheme="minorEastAsia"/>
        </w:rPr>
      </w:pPr>
    </w:p>
    <w:p w14:paraId="43AACA9C" w14:textId="77947D05" w:rsidR="006D0A1F" w:rsidRDefault="006D0A1F" w:rsidP="006D0A1F">
      <w:pPr>
        <w:rPr>
          <w:rFonts w:eastAsiaTheme="minorEastAsia"/>
        </w:rPr>
      </w:pPr>
      <w:r>
        <w:rPr>
          <w:rFonts w:eastAsiaTheme="minorEastAsia"/>
        </w:rPr>
        <w:t>Il compito che assolve questa porta è sostanzialmente quello di scambiare 0 con 1, e viceversa. Non ci sono altre operazioni non banali (e.g. 1</w:t>
      </w:r>
      <m:oMath>
        <m:r>
          <w:rPr>
            <w:rFonts w:ascii="Cambria Math" w:eastAsiaTheme="minorEastAsia" w:hAnsi="Cambria Math"/>
          </w:rPr>
          <m:t>→</m:t>
        </m:r>
      </m:oMath>
      <w:r>
        <w:rPr>
          <w:rFonts w:eastAsiaTheme="minorEastAsia"/>
        </w:rPr>
        <w:t>1) che si possono fare su un singolo bit. Il motivo è semplice: si hanno a disposizione due soli stati.</w:t>
      </w:r>
    </w:p>
    <w:p w14:paraId="0A2B8B0E" w14:textId="77777777" w:rsidR="006D0A1F" w:rsidRPr="00130E38" w:rsidRDefault="006D0A1F" w:rsidP="006D0A1F">
      <w:pPr>
        <w:rPr>
          <w:rFonts w:eastAsiaTheme="minorEastAsia"/>
        </w:rPr>
      </w:pPr>
      <w:r>
        <w:rPr>
          <w:rFonts w:eastAsiaTheme="minorEastAsia"/>
        </w:rPr>
        <w:t xml:space="preserve">E nel quantum computing? Nel quantum computing l’infinità di stati che un qubit può assumere comporta altrettante operazioni applicabili ad esso.  </w:t>
      </w:r>
    </w:p>
    <w:p w14:paraId="43825D65" w14:textId="77777777" w:rsidR="006D0A1F" w:rsidRDefault="006D0A1F" w:rsidP="006D0A1F">
      <w:pPr>
        <w:rPr>
          <w:rFonts w:eastAsiaTheme="minorEastAsia"/>
        </w:rPr>
      </w:pPr>
      <w:r>
        <w:rPr>
          <w:rFonts w:eastAsiaTheme="minorEastAsia"/>
        </w:rPr>
        <w:t xml:space="preserve">Chiaramente esistono delle analoghe porte logiche, chiamati più comunemente </w:t>
      </w:r>
      <w:r>
        <w:rPr>
          <w:rFonts w:eastAsiaTheme="minorEastAsia"/>
          <w:i/>
          <w:iCs/>
        </w:rPr>
        <w:t>gate</w:t>
      </w:r>
      <w:r>
        <w:rPr>
          <w:rFonts w:eastAsiaTheme="minorEastAsia"/>
        </w:rPr>
        <w:t xml:space="preserve"> in questo contesto. Si hanno infatti l’operazione d’identità</w:t>
      </w:r>
    </w:p>
    <w:p w14:paraId="7B45C634" w14:textId="77777777" w:rsidR="006D0A1F" w:rsidRDefault="006D0A1F" w:rsidP="006D0A1F">
      <w:pPr>
        <w:rPr>
          <w:rFonts w:eastAsiaTheme="minorEastAsia"/>
        </w:rPr>
      </w:pPr>
    </w:p>
    <w:p w14:paraId="3ED1A2EA" w14:textId="77777777" w:rsidR="006D0A1F" w:rsidRDefault="006D0A1F" w:rsidP="006D0A1F">
      <w:pPr>
        <w:rPr>
          <w:rFonts w:eastAsiaTheme="minorEastAsia"/>
        </w:rPr>
      </w:pPr>
      <m:oMathPara>
        <m:oMath>
          <m:r>
            <w:rPr>
              <w:rFonts w:ascii="Cambria Math" w:eastAsiaTheme="minorEastAsia" w:hAnsi="Cambria Math"/>
            </w:rPr>
            <m:t>|0&gt; → |0&gt;</m:t>
          </m:r>
        </m:oMath>
      </m:oMathPara>
    </w:p>
    <w:p w14:paraId="0B63C5C0" w14:textId="46CC6A99" w:rsidR="006D0A1F" w:rsidRDefault="006D0A1F" w:rsidP="00A23083">
      <w:pPr>
        <w:jc w:val="center"/>
        <w:rPr>
          <w:rFonts w:eastAsiaTheme="minorEastAsia"/>
        </w:rPr>
      </w:pPr>
      <m:oMathPara>
        <m:oMath>
          <m:r>
            <w:rPr>
              <w:rFonts w:ascii="Cambria Math" w:eastAsiaTheme="minorEastAsia" w:hAnsi="Cambria Math"/>
            </w:rPr>
            <m:t>|1&gt; → |1&gt;</m:t>
          </m:r>
        </m:oMath>
      </m:oMathPara>
    </w:p>
    <w:p w14:paraId="0DA608F5" w14:textId="77777777" w:rsidR="006D0A1F" w:rsidRDefault="006D0A1F" w:rsidP="006D0A1F">
      <w:pPr>
        <w:rPr>
          <w:rFonts w:eastAsiaTheme="minorEastAsia"/>
        </w:rPr>
      </w:pPr>
    </w:p>
    <w:p w14:paraId="35B246F1" w14:textId="77777777" w:rsidR="006D0A1F" w:rsidRDefault="006D0A1F" w:rsidP="006D0A1F">
      <w:pPr>
        <w:rPr>
          <w:rFonts w:eastAsiaTheme="minorEastAsia"/>
        </w:rPr>
      </w:pPr>
      <w:r>
        <w:rPr>
          <w:rFonts w:eastAsiaTheme="minorEastAsia"/>
        </w:rPr>
        <w:t>e l’analogo NOT gate</w:t>
      </w:r>
    </w:p>
    <w:p w14:paraId="13585E46" w14:textId="77777777" w:rsidR="006D0A1F" w:rsidRDefault="006D0A1F" w:rsidP="006D0A1F">
      <w:pPr>
        <w:rPr>
          <w:rFonts w:eastAsiaTheme="minorEastAsia"/>
        </w:rPr>
      </w:pPr>
    </w:p>
    <w:p w14:paraId="40256B49" w14:textId="77777777" w:rsidR="006D0A1F" w:rsidRDefault="006D0A1F" w:rsidP="006D0A1F">
      <w:pPr>
        <w:rPr>
          <w:rFonts w:eastAsiaTheme="minorEastAsia"/>
        </w:rPr>
      </w:pPr>
      <m:oMathPara>
        <m:oMath>
          <m:r>
            <w:rPr>
              <w:rFonts w:ascii="Cambria Math" w:eastAsiaTheme="minorEastAsia" w:hAnsi="Cambria Math"/>
            </w:rPr>
            <m:t>|0&gt; → |1&gt;</m:t>
          </m:r>
        </m:oMath>
      </m:oMathPara>
    </w:p>
    <w:p w14:paraId="7691B0C6" w14:textId="2B223903" w:rsidR="006D0A1F" w:rsidRDefault="006D0A1F" w:rsidP="00A23083">
      <w:pPr>
        <w:jc w:val="center"/>
        <w:rPr>
          <w:rFonts w:eastAsiaTheme="minorEastAsia"/>
        </w:rPr>
      </w:pPr>
      <m:oMathPara>
        <m:oMath>
          <m:r>
            <w:rPr>
              <w:rFonts w:ascii="Cambria Math" w:eastAsiaTheme="minorEastAsia" w:hAnsi="Cambria Math"/>
            </w:rPr>
            <m:t>|1&gt; → |0&gt;</m:t>
          </m:r>
        </m:oMath>
      </m:oMathPara>
    </w:p>
    <w:p w14:paraId="4E37934A" w14:textId="77777777" w:rsidR="006D0A1F" w:rsidRDefault="006D0A1F" w:rsidP="006D0A1F">
      <w:pPr>
        <w:rPr>
          <w:rFonts w:eastAsiaTheme="minorEastAsia"/>
        </w:rPr>
      </w:pPr>
      <w:r>
        <w:rPr>
          <w:rFonts w:eastAsiaTheme="minorEastAsia"/>
        </w:rPr>
        <w:t>È necessario qui far notare che questi gate sono in realtà molto più generali. Infatti, questi possono agire su qualsiasi stato in cui si trova il qubit, dunque l’identità è scrivibile come:</w:t>
      </w:r>
    </w:p>
    <w:p w14:paraId="451A655C" w14:textId="77777777" w:rsidR="006D0A1F" w:rsidRDefault="006D0A1F" w:rsidP="006D0A1F">
      <w:pPr>
        <w:rPr>
          <w:rFonts w:eastAsiaTheme="minorEastAsia"/>
        </w:rPr>
      </w:pPr>
    </w:p>
    <w:p w14:paraId="20AF4E58" w14:textId="77777777" w:rsidR="006D0A1F" w:rsidRPr="00DA2BBF" w:rsidRDefault="006D0A1F" w:rsidP="006D0A1F">
      <w:pPr>
        <w:rPr>
          <w:rFonts w:eastAsiaTheme="minorEastAsia"/>
        </w:rPr>
      </w:pPr>
      <m:oMathPara>
        <m:oMath>
          <m:r>
            <w:rPr>
              <w:rFonts w:ascii="Cambria Math" w:eastAsiaTheme="minorEastAsia" w:hAnsi="Cambria Math"/>
            </w:rPr>
            <m:t>|ψ&gt;→|ψ&gt;</m:t>
          </m:r>
        </m:oMath>
      </m:oMathPara>
    </w:p>
    <w:p w14:paraId="005D4A3C" w14:textId="77777777" w:rsidR="006D0A1F" w:rsidRPr="000F690C" w:rsidRDefault="006D0A1F" w:rsidP="006D0A1F">
      <w:pPr>
        <w:rPr>
          <w:rFonts w:eastAsiaTheme="minorEastAsia"/>
        </w:rPr>
      </w:pPr>
    </w:p>
    <w:p w14:paraId="15F57F1F" w14:textId="77777777" w:rsidR="006D0A1F" w:rsidRDefault="006D0A1F" w:rsidP="006D0A1F">
      <w:pPr>
        <w:rPr>
          <w:rFonts w:eastAsiaTheme="minorEastAsia"/>
        </w:rPr>
      </w:pPr>
      <w:r>
        <w:rPr>
          <w:rFonts w:eastAsiaTheme="minorEastAsia"/>
        </w:rPr>
        <w:t>Per apprezzare come agisce il NOT gate, chiamato anche X gate per ragioni che seguono, è conveniente introdurre la notazione matriciale secondo la quale</w:t>
      </w:r>
    </w:p>
    <w:p w14:paraId="061A78E5" w14:textId="77777777" w:rsidR="006D0A1F" w:rsidRDefault="006D0A1F" w:rsidP="006D0A1F">
      <w:pPr>
        <w:rPr>
          <w:rFonts w:eastAsiaTheme="minorEastAsia"/>
        </w:rPr>
      </w:pPr>
    </w:p>
    <w:p w14:paraId="409CA69D" w14:textId="77777777" w:rsidR="006D0A1F" w:rsidRDefault="006D0A1F" w:rsidP="00A23083">
      <w:pPr>
        <w:jc w:val="center"/>
        <w:rPr>
          <w:rFonts w:eastAsiaTheme="minorEastAsia"/>
        </w:rPr>
      </w:pPr>
      <m:oMath>
        <m:r>
          <w:rPr>
            <w:rFonts w:ascii="Cambria Math" w:eastAsiaTheme="minorEastAsia" w:hAnsi="Cambria Math"/>
          </w:rPr>
          <m:t>|0&gt;=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oMath>
      <w:r>
        <w:rPr>
          <w:rFonts w:eastAsiaTheme="minorEastAsia"/>
        </w:rPr>
        <w:t xml:space="preserve"> </w:t>
      </w:r>
      <w:r>
        <w:rPr>
          <w:rFonts w:eastAsiaTheme="minorEastAsia"/>
        </w:rPr>
        <w:tab/>
      </w:r>
      <m:oMath>
        <m:r>
          <w:rPr>
            <w:rFonts w:ascii="Cambria Math" w:eastAsiaTheme="minorEastAsia" w:hAnsi="Cambria Math"/>
          </w:rPr>
          <m:t>|1&gt;=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oMath>
    </w:p>
    <w:p w14:paraId="54B0B4A0" w14:textId="77777777" w:rsidR="006D0A1F" w:rsidRDefault="006D0A1F" w:rsidP="006D0A1F">
      <w:pPr>
        <w:rPr>
          <w:rFonts w:eastAsiaTheme="minorEastAsia"/>
        </w:rPr>
      </w:pPr>
    </w:p>
    <w:p w14:paraId="1A0E3724" w14:textId="77777777" w:rsidR="006D0A1F" w:rsidRDefault="006D0A1F" w:rsidP="006D0A1F">
      <w:pPr>
        <w:rPr>
          <w:rFonts w:eastAsiaTheme="minorEastAsia"/>
        </w:rPr>
      </w:pPr>
      <w:r>
        <w:rPr>
          <w:rFonts w:eastAsiaTheme="minorEastAsia"/>
        </w:rPr>
        <w:t xml:space="preserve">In questa notazione l’X gate è rappresentato dalla matrice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oMath>
      <w:r>
        <w:rPr>
          <w:rFonts w:eastAsiaTheme="minorEastAsia"/>
        </w:rPr>
        <w:t xml:space="preserve">. Per cui, nel caso di un generico stato </w:t>
      </w:r>
      <m:oMath>
        <m:r>
          <w:rPr>
            <w:rFonts w:ascii="Cambria Math" w:eastAsiaTheme="minorEastAsia" w:hAnsi="Cambria Math"/>
          </w:rPr>
          <m:t>α|0&gt;+β|1&gt;</m:t>
        </m:r>
      </m:oMath>
      <w:r>
        <w:rPr>
          <w:rFonts w:eastAsiaTheme="minorEastAsia"/>
        </w:rPr>
        <w:t>, esso agisce così:</w:t>
      </w:r>
    </w:p>
    <w:p w14:paraId="2E6631D4" w14:textId="77777777" w:rsidR="006D0A1F" w:rsidRDefault="006D0A1F" w:rsidP="006D0A1F">
      <w:pPr>
        <w:rPr>
          <w:rFonts w:eastAsiaTheme="minorEastAsia"/>
        </w:rPr>
      </w:pPr>
    </w:p>
    <w:p w14:paraId="21924C03" w14:textId="77777777" w:rsidR="006D0A1F" w:rsidRDefault="006D0A1F" w:rsidP="006D0A1F">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α</m:t>
                    </m:r>
                  </m:e>
                </m:mr>
                <m:mr>
                  <m:e>
                    <m:r>
                      <w:rPr>
                        <w:rFonts w:ascii="Cambria Math" w:eastAsiaTheme="minorEastAsia" w:hAnsi="Cambria Math"/>
                      </w:rPr>
                      <m:t>β</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α</m:t>
                    </m:r>
                  </m:e>
                </m:mr>
                <m:mr>
                  <m:e>
                    <m:r>
                      <w:rPr>
                        <w:rFonts w:ascii="Cambria Math" w:eastAsiaTheme="minorEastAsia" w:hAnsi="Cambria Math"/>
                      </w:rPr>
                      <m:t>β</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β</m:t>
                    </m:r>
                  </m:e>
                </m:mr>
                <m:mr>
                  <m:e>
                    <m:r>
                      <w:rPr>
                        <w:rFonts w:ascii="Cambria Math" w:eastAsiaTheme="minorEastAsia" w:hAnsi="Cambria Math"/>
                      </w:rPr>
                      <m:t>α</m:t>
                    </m:r>
                  </m:e>
                </m:mr>
              </m:m>
            </m:e>
          </m:d>
        </m:oMath>
      </m:oMathPara>
    </w:p>
    <w:p w14:paraId="047AD933" w14:textId="77777777" w:rsidR="006D0A1F" w:rsidRDefault="006D0A1F" w:rsidP="006D0A1F">
      <w:pPr>
        <w:rPr>
          <w:rFonts w:eastAsiaTheme="minorEastAsia"/>
        </w:rPr>
      </w:pPr>
    </w:p>
    <w:p w14:paraId="77EB1F4A" w14:textId="2432EF69" w:rsidR="006D0A1F" w:rsidRDefault="006D0A1F" w:rsidP="006D0A1F">
      <w:pPr>
        <w:rPr>
          <w:rFonts w:eastAsiaTheme="minorEastAsia"/>
        </w:rPr>
      </w:pPr>
      <w:r>
        <w:rPr>
          <w:rFonts w:eastAsiaTheme="minorEastAsia"/>
        </w:rPr>
        <w:t xml:space="preserve">Ora, prima di mostrare altri esempi di gate, si vuole rispondere ad una domanda che qui sorge spontanea: per accedere ad uno qualsiasi degli infiniti punti/stati della sfera di Bloch, quanti gate servono? Infiniti? Fortunatamente, il numero di gate necessari è finito. Si può provare l’esistenza di </w:t>
      </w:r>
      <w:r>
        <w:rPr>
          <w:rFonts w:eastAsiaTheme="minorEastAsia"/>
          <w:i/>
          <w:iCs/>
        </w:rPr>
        <w:t>set universale di gate</w:t>
      </w:r>
      <w:r>
        <w:rPr>
          <w:rFonts w:eastAsiaTheme="minorEastAsia"/>
        </w:rPr>
        <w:t xml:space="preserve">, ossia un numero finito di gate che permettono di approssimare con precisione </w:t>
      </w:r>
      <w:r>
        <w:rPr>
          <w:rFonts w:eastAsiaTheme="minorEastAsia"/>
        </w:rPr>
        <w:lastRenderedPageBreak/>
        <w:t>asintotica qualsiasi operazione si intenda applicare sullo stato. In altri termini: dato un punto sulla sfera di Bloch, si può raggiungere qualsiasi altro punto con una combinazione finita dei gate appartenenti al set universale. Più in generale, nel caso di sistemi a più qubit, si vuole saper implementare “qualsiasi trasformazione unitaria” il che include anche l’</w:t>
      </w:r>
      <w:r>
        <w:rPr>
          <w:rFonts w:eastAsiaTheme="minorEastAsia"/>
          <w:i/>
          <w:iCs/>
        </w:rPr>
        <w:t>entanglement</w:t>
      </w:r>
      <w:r>
        <w:rPr>
          <w:rFonts w:eastAsiaTheme="minorEastAsia"/>
        </w:rPr>
        <w:t>; ma questo non riguarda gli esperimenti a singolo qubit.</w:t>
      </w:r>
    </w:p>
    <w:p w14:paraId="121C48B4" w14:textId="77777777" w:rsidR="006D0A1F" w:rsidRDefault="006D0A1F" w:rsidP="006D0A1F">
      <w:pPr>
        <w:rPr>
          <w:rFonts w:eastAsiaTheme="minorEastAsia"/>
        </w:rPr>
      </w:pPr>
    </w:p>
    <w:p w14:paraId="621DEDBE" w14:textId="77777777" w:rsidR="006D0A1F" w:rsidRDefault="006D0A1F" w:rsidP="006D0A1F">
      <w:pPr>
        <w:rPr>
          <w:rFonts w:eastAsiaTheme="minorEastAsia"/>
        </w:rPr>
      </w:pPr>
      <w:r>
        <w:rPr>
          <w:rFonts w:eastAsiaTheme="minorEastAsia"/>
        </w:rPr>
        <w:t>In seguito, una lista di gate comunemente usati nel quantum computing:</w:t>
      </w:r>
    </w:p>
    <w:p w14:paraId="31366F63" w14:textId="77777777" w:rsidR="006D0A1F" w:rsidRDefault="006D0A1F" w:rsidP="006D0A1F">
      <w:pPr>
        <w:rPr>
          <w:rFonts w:eastAsiaTheme="minorEastAsia"/>
        </w:rPr>
      </w:pPr>
    </w:p>
    <w:p w14:paraId="105BE8E2" w14:textId="77777777" w:rsidR="006D0A1F" w:rsidRDefault="006D0A1F" w:rsidP="00A23083">
      <w:pPr>
        <w:jc w:val="center"/>
        <w:rPr>
          <w:rFonts w:eastAsiaTheme="minorEastAsia"/>
        </w:rPr>
      </w:pPr>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-i</m:t>
                  </m:r>
                </m:e>
              </m:mr>
              <m:mr>
                <m:e>
                  <m:r>
                    <w:rPr>
                      <w:rFonts w:ascii="Cambria Math" w:eastAsiaTheme="minorEastAsia" w:hAnsi="Cambria Math"/>
                    </w:rPr>
                    <m:t>i</m:t>
                  </m:r>
                </m:e>
                <m:e>
                  <m:r>
                    <w:rPr>
                      <w:rFonts w:ascii="Cambria Math" w:eastAsiaTheme="minorEastAsia" w:hAnsi="Cambria Math"/>
                    </w:rPr>
                    <m:t>0</m:t>
                  </m:r>
                </m:e>
              </m:mr>
            </m:m>
          </m:e>
        </m:d>
      </m:oMath>
      <w:r>
        <w:rPr>
          <w:rFonts w:eastAsiaTheme="minorEastAsia"/>
        </w:rPr>
        <w:tab/>
      </w:r>
      <m:oMath>
        <m:r>
          <w:rPr>
            <w:rFonts w:ascii="Cambria Math" w:eastAsiaTheme="minorEastAsia" w:hAnsi="Cambria Math"/>
          </w:rPr>
          <m:t>Z=</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oMath>
      <w:r>
        <w:rPr>
          <w:rFonts w:eastAsiaTheme="minorEastAsia"/>
        </w:rPr>
        <w:tab/>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oMath>
    </w:p>
    <w:p w14:paraId="3101D741" w14:textId="77777777" w:rsidR="006D0A1F" w:rsidRDefault="006D0A1F" w:rsidP="006D0A1F">
      <w:pPr>
        <w:rPr>
          <w:rFonts w:eastAsiaTheme="minorEastAsia"/>
        </w:rPr>
      </w:pPr>
    </w:p>
    <w:p w14:paraId="2EABB873" w14:textId="77777777" w:rsidR="006D0A1F" w:rsidRDefault="006D0A1F" w:rsidP="00A23083">
      <w:pPr>
        <w:jc w:val="center"/>
        <w:rPr>
          <w:rFonts w:eastAsiaTheme="minorEastAsia"/>
        </w:rPr>
      </w:pPr>
      <m:oMath>
        <m:r>
          <w:rPr>
            <w:rFonts w:ascii="Cambria Math" w:eastAsiaTheme="minorEastAsia" w:hAnsi="Cambria Math"/>
          </w:rPr>
          <m:t>I=</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oMath>
      <w:r>
        <w:rPr>
          <w:rFonts w:eastAsiaTheme="minorEastAsia"/>
        </w:rPr>
        <w:tab/>
      </w:r>
      <m:oMath>
        <m:r>
          <w:rPr>
            <w:rFonts w:ascii="Cambria Math" w:eastAsiaTheme="minorEastAsia" w:hAnsi="Cambria Math"/>
          </w:rPr>
          <m:t>P=</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iφ</m:t>
                      </m:r>
                    </m:sup>
                  </m:sSup>
                </m:e>
              </m:mr>
            </m:m>
          </m:e>
        </m:d>
      </m:oMath>
      <w:r>
        <w:rPr>
          <w:rFonts w:eastAsiaTheme="minorEastAsia"/>
        </w:rPr>
        <w:tab/>
      </w:r>
      <m:oMath>
        <m:r>
          <w:rPr>
            <w:rFonts w:ascii="Cambria Math" w:eastAsiaTheme="minorEastAsia" w:hAnsi="Cambria Math"/>
          </w:rPr>
          <m:t>S=</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sup>
                  </m:sSup>
                </m:e>
              </m:mr>
            </m:m>
          </m:e>
        </m:d>
      </m:oMath>
    </w:p>
    <w:p w14:paraId="0CCFD378" w14:textId="77777777" w:rsidR="006D0A1F" w:rsidRDefault="006D0A1F" w:rsidP="006D0A1F">
      <w:pPr>
        <w:rPr>
          <w:rFonts w:eastAsiaTheme="minorEastAsia"/>
        </w:rPr>
      </w:pPr>
    </w:p>
    <w:p w14:paraId="1BF06535" w14:textId="77777777" w:rsidR="006D0A1F" w:rsidRDefault="006D0A1F" w:rsidP="006D0A1F">
      <w:pPr>
        <w:rPr>
          <w:rFonts w:eastAsiaTheme="minorEastAsia"/>
        </w:rPr>
      </w:pPr>
      <w:r>
        <w:rPr>
          <w:rFonts w:eastAsiaTheme="minorEastAsia"/>
        </w:rPr>
        <w:t xml:space="preserve">Tra questi, Y e Z inducono una rotazione di </w:t>
      </w:r>
      <m:oMath>
        <m:r>
          <w:rPr>
            <w:rFonts w:ascii="Cambria Math" w:eastAsiaTheme="minorEastAsia" w:hAnsi="Cambria Math"/>
          </w:rPr>
          <m:t>π</m:t>
        </m:r>
      </m:oMath>
      <w:r>
        <w:rPr>
          <w:rFonts w:eastAsiaTheme="minorEastAsia"/>
        </w:rPr>
        <w:t xml:space="preserve"> radianti attorno al rispettivo asse; H è noto in letteratura come </w:t>
      </w:r>
      <w:r>
        <w:rPr>
          <w:rFonts w:eastAsiaTheme="minorEastAsia"/>
          <w:i/>
          <w:iCs/>
        </w:rPr>
        <w:t>Hadamard gate</w:t>
      </w:r>
      <w:r>
        <w:rPr>
          <w:rFonts w:eastAsiaTheme="minorEastAsia"/>
        </w:rPr>
        <w:t xml:space="preserve">, I è l’identità (non apporta alcuna modifica allo stato del qubit), P è il </w:t>
      </w:r>
      <w:r>
        <w:rPr>
          <w:rFonts w:eastAsiaTheme="minorEastAsia"/>
          <w:i/>
          <w:iCs/>
        </w:rPr>
        <w:t>phase gate</w:t>
      </w:r>
      <w:r>
        <w:rPr>
          <w:rFonts w:eastAsiaTheme="minorEastAsia"/>
        </w:rPr>
        <w:t>, dunque altera la fase relativa tra |0&gt; e |1&gt; dello stato attuale e S non è che un caso particolare del P gate.</w:t>
      </w:r>
    </w:p>
    <w:p w14:paraId="70676816" w14:textId="77777777" w:rsidR="006D0A1F" w:rsidRDefault="006D0A1F" w:rsidP="006D0A1F">
      <w:pPr>
        <w:rPr>
          <w:rFonts w:eastAsiaTheme="minorEastAsia"/>
        </w:rPr>
      </w:pPr>
      <w:r>
        <w:rPr>
          <w:rFonts w:eastAsiaTheme="minorEastAsia"/>
        </w:rPr>
        <w:t>Tralasciando momentaneamente il fatto che l’esistenza di un set universale è fondamentale per il quantum computing, in quanto il più delle volte si è in grado implementare fisicamente solo certi gate, idealmente, qualsiasi operazione unitaria su singolo qubit può essere rappresentata da un gate a tre parametri: l’U3 gate; la cui forma matriciale risulta essere:</w:t>
      </w:r>
    </w:p>
    <w:p w14:paraId="4A10F8EC" w14:textId="77777777" w:rsidR="006D0A1F" w:rsidRDefault="006D0A1F" w:rsidP="006D0A1F">
      <w:pPr>
        <w:rPr>
          <w:rFonts w:eastAsiaTheme="minorEastAsia"/>
        </w:rPr>
      </w:pPr>
    </w:p>
    <w:p w14:paraId="082A42FD" w14:textId="77777777" w:rsidR="006D0A1F" w:rsidRPr="0043658A" w:rsidRDefault="006D0A1F" w:rsidP="006D0A1F">
      <w:pPr>
        <w:rPr>
          <w:rFonts w:eastAsiaTheme="minorEastAsia"/>
        </w:rPr>
      </w:pPr>
      <m:oMathPara>
        <m:oMath>
          <m:r>
            <w:rPr>
              <w:rFonts w:ascii="Cambria Math" w:eastAsiaTheme="minorEastAsia" w:hAnsi="Cambria Math"/>
            </w:rPr>
            <m:t>U3</m:t>
          </m:r>
          <m:d>
            <m:dPr>
              <m:ctrlPr>
                <w:rPr>
                  <w:rFonts w:ascii="Cambria Math" w:eastAsiaTheme="minorEastAsia" w:hAnsi="Cambria Math"/>
                  <w:i/>
                </w:rPr>
              </m:ctrlPr>
            </m:dPr>
            <m:e>
              <m:r>
                <w:rPr>
                  <w:rFonts w:ascii="Cambria Math" w:eastAsiaTheme="minorEastAsia" w:hAnsi="Cambria Math"/>
                </w:rPr>
                <m:t>θ,φ,λ</m:t>
              </m: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cos</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iλ</m:t>
                        </m:r>
                      </m:sup>
                    </m:sSup>
                    <m:r>
                      <w:rPr>
                        <w:rFonts w:ascii="Cambria Math" w:eastAsiaTheme="minorEastAsia" w:hAnsi="Cambria Math"/>
                      </w:rPr>
                      <m:t>sin</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m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iφ</m:t>
                        </m:r>
                      </m:sup>
                    </m:sSup>
                    <m:r>
                      <w:rPr>
                        <w:rFonts w:ascii="Cambria Math" w:eastAsiaTheme="minorEastAsia" w:hAnsi="Cambria Math"/>
                      </w:rPr>
                      <m:t>sin</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φ+λ</m:t>
                            </m:r>
                          </m:e>
                        </m:d>
                      </m:sup>
                    </m:sSup>
                    <m:r>
                      <w:rPr>
                        <w:rFonts w:ascii="Cambria Math" w:eastAsiaTheme="minorEastAsia" w:hAnsi="Cambria Math"/>
                      </w:rPr>
                      <m:t>cos</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mr>
              </m:m>
            </m:e>
          </m:d>
        </m:oMath>
      </m:oMathPara>
    </w:p>
    <w:p w14:paraId="5858A1CD" w14:textId="77777777" w:rsidR="006D0A1F" w:rsidRDefault="006D0A1F" w:rsidP="006D0A1F">
      <w:pPr>
        <w:rPr>
          <w:rFonts w:eastAsiaTheme="minorEastAsia"/>
        </w:rPr>
      </w:pPr>
    </w:p>
    <w:p w14:paraId="5B4410A9" w14:textId="4711BC1C" w:rsidR="006D0A1F" w:rsidRDefault="004E7691" w:rsidP="00690B26">
      <w:pPr>
        <w:pStyle w:val="Titolo3"/>
        <w:rPr>
          <w:rFonts w:eastAsiaTheme="minorEastAsia"/>
        </w:rPr>
      </w:pPr>
      <w:r>
        <w:rPr>
          <w:rFonts w:eastAsiaTheme="minorEastAsia"/>
        </w:rPr>
        <w:t xml:space="preserve">1.3 </w:t>
      </w:r>
      <w:r w:rsidR="006D0A1F">
        <w:rPr>
          <w:rFonts w:eastAsiaTheme="minorEastAsia"/>
        </w:rPr>
        <w:t>Realizzare un qubit</w:t>
      </w:r>
    </w:p>
    <w:p w14:paraId="5D3FFF68" w14:textId="77777777" w:rsidR="006D0A1F" w:rsidRDefault="006D0A1F" w:rsidP="006D0A1F">
      <w:pPr>
        <w:rPr>
          <w:rFonts w:eastAsiaTheme="minorEastAsia"/>
        </w:rPr>
      </w:pPr>
      <w:r>
        <w:rPr>
          <w:rFonts w:eastAsiaTheme="minorEastAsia"/>
        </w:rPr>
        <w:t xml:space="preserve">In questo paragrafo si illustra come vengono realizzati fisicamente i qubit e come vengono controllati; un passaggio dal teorico al pratico che storicamente ha richiesto decine di anni (Feynman propose il concetto di </w:t>
      </w:r>
      <w:r w:rsidRPr="00FE04BF">
        <w:rPr>
          <w:rFonts w:eastAsiaTheme="minorEastAsia"/>
          <w:i/>
          <w:iCs/>
        </w:rPr>
        <w:t>quatum computer</w:t>
      </w:r>
      <w:r>
        <w:rPr>
          <w:rFonts w:eastAsiaTheme="minorEastAsia"/>
          <w:i/>
          <w:iCs/>
        </w:rPr>
        <w:t xml:space="preserve"> </w:t>
      </w:r>
      <w:r w:rsidRPr="00FE04BF">
        <w:rPr>
          <w:rFonts w:eastAsiaTheme="minorEastAsia"/>
        </w:rPr>
        <w:t>già nel 1981!).</w:t>
      </w:r>
      <w:r>
        <w:rPr>
          <w:rFonts w:eastAsiaTheme="minorEastAsia"/>
        </w:rPr>
        <w:t xml:space="preserve"> Non verranno descritte le tecniche di costruzione di un qubit, in quanto non si intende approfondire l’aspetto ingegneristico di questo arduo compito, si illustreranno “semplicemente” dei principi guida.</w:t>
      </w:r>
    </w:p>
    <w:p w14:paraId="7B3614B7" w14:textId="04D772D3" w:rsidR="006D0A1F" w:rsidRDefault="006D0A1F" w:rsidP="006D0A1F">
      <w:pPr>
        <w:rPr>
          <w:rFonts w:eastAsiaTheme="minorEastAsia"/>
        </w:rPr>
      </w:pPr>
      <w:r>
        <w:rPr>
          <w:rFonts w:eastAsiaTheme="minorEastAsia"/>
        </w:rPr>
        <w:t>La stesura dei criteri che deve soddisfare un sistema fisico per poter essere considerato l’</w:t>
      </w:r>
      <w:r>
        <w:rPr>
          <w:rFonts w:eastAsiaTheme="minorEastAsia"/>
          <w:i/>
          <w:iCs/>
        </w:rPr>
        <w:t>hardware</w:t>
      </w:r>
      <w:r>
        <w:rPr>
          <w:rFonts w:eastAsiaTheme="minorEastAsia"/>
        </w:rPr>
        <w:t xml:space="preserve"> di un computer quantistico la si deve a Davide </w:t>
      </w:r>
      <w:r w:rsidR="00604F5B">
        <w:rPr>
          <w:rFonts w:eastAsiaTheme="minorEastAsia"/>
        </w:rPr>
        <w:t>D</w:t>
      </w:r>
      <w:r>
        <w:rPr>
          <w:rFonts w:eastAsiaTheme="minorEastAsia"/>
        </w:rPr>
        <w:t>iVicenzo</w:t>
      </w:r>
      <w:r w:rsidR="00552FB2">
        <w:rPr>
          <w:rFonts w:eastAsiaTheme="minorEastAsia"/>
        </w:rPr>
        <w:t xml:space="preserve"> [3]</w:t>
      </w:r>
      <w:r>
        <w:rPr>
          <w:rFonts w:eastAsiaTheme="minorEastAsia"/>
        </w:rPr>
        <w:t>; il quale, nel 2000, propose queste cinque condizioni necessarie:</w:t>
      </w:r>
    </w:p>
    <w:p w14:paraId="64C5ABCF" w14:textId="77777777" w:rsidR="006D0A1F" w:rsidRDefault="006D0A1F" w:rsidP="006D0A1F">
      <w:pPr>
        <w:rPr>
          <w:rFonts w:eastAsiaTheme="minorEastAsia"/>
        </w:rPr>
      </w:pPr>
      <w:r>
        <w:rPr>
          <w:rFonts w:eastAsiaTheme="minorEastAsia"/>
        </w:rPr>
        <w:t>Possibilità di identificare qubit ben definiti ed aumentarli di numero. Questo criterio richiede una solida rappresentazione dell’informazione.</w:t>
      </w:r>
    </w:p>
    <w:p w14:paraId="0E5D23CE" w14:textId="77777777" w:rsidR="006D0A1F" w:rsidRDefault="006D0A1F" w:rsidP="006D0A1F">
      <w:pPr>
        <w:rPr>
          <w:rFonts w:eastAsiaTheme="minorEastAsia"/>
        </w:rPr>
      </w:pPr>
      <w:r>
        <w:rPr>
          <w:rFonts w:eastAsiaTheme="minorEastAsia"/>
        </w:rPr>
        <w:t>Capacità di inizializzare lo stato del sistema: portare con estrema efficacia i qubit in un determinato stato iniziale e, solo dopo, eseguire un calcolo.</w:t>
      </w:r>
    </w:p>
    <w:p w14:paraId="26335620" w14:textId="77777777" w:rsidR="006D0A1F" w:rsidRDefault="006D0A1F" w:rsidP="006D0A1F">
      <w:pPr>
        <w:rPr>
          <w:rFonts w:eastAsiaTheme="minorEastAsia"/>
        </w:rPr>
      </w:pPr>
      <w:r>
        <w:rPr>
          <w:rFonts w:eastAsiaTheme="minorEastAsia"/>
        </w:rPr>
        <w:t>Tempi di decoerenza sufficientemente lunghi.</w:t>
      </w:r>
    </w:p>
    <w:p w14:paraId="1A7BDD9F" w14:textId="77777777" w:rsidR="006D0A1F" w:rsidRDefault="006D0A1F" w:rsidP="006D0A1F">
      <w:pPr>
        <w:rPr>
          <w:rFonts w:eastAsiaTheme="minorEastAsia"/>
        </w:rPr>
      </w:pPr>
      <w:r>
        <w:rPr>
          <w:rFonts w:eastAsiaTheme="minorEastAsia"/>
        </w:rPr>
        <w:t>Esistenza di una classe universale di porte logiche quantistiche (gate) per il controllo preciso dei qubit; sostanzialmente, essere in grado di implementare tutti i gate appartenenti ad un set universale.</w:t>
      </w:r>
    </w:p>
    <w:p w14:paraId="1CF1E7FE" w14:textId="77777777" w:rsidR="006D0A1F" w:rsidRDefault="006D0A1F" w:rsidP="006D0A1F">
      <w:pPr>
        <w:rPr>
          <w:rFonts w:eastAsiaTheme="minorEastAsia"/>
        </w:rPr>
      </w:pPr>
      <w:r>
        <w:rPr>
          <w:rFonts w:eastAsiaTheme="minorEastAsia"/>
        </w:rPr>
        <w:t>Effettuare una misurazione per ottenere il risultato del calcolo eseguito e trasmettere l’informazione quantistica.</w:t>
      </w:r>
    </w:p>
    <w:p w14:paraId="075DBCD7" w14:textId="77777777" w:rsidR="006D0A1F" w:rsidRDefault="006D0A1F" w:rsidP="006D0A1F">
      <w:pPr>
        <w:rPr>
          <w:rFonts w:eastAsiaTheme="minorEastAsia"/>
        </w:rPr>
      </w:pPr>
    </w:p>
    <w:p w14:paraId="3222351C" w14:textId="77777777" w:rsidR="006D0A1F" w:rsidRDefault="006D0A1F" w:rsidP="006D0A1F">
      <w:pPr>
        <w:rPr>
          <w:rFonts w:eastAsiaTheme="minorEastAsia"/>
        </w:rPr>
      </w:pPr>
      <w:r>
        <w:rPr>
          <w:rFonts w:eastAsiaTheme="minorEastAsia"/>
        </w:rPr>
        <w:t>Ora un breve e doveroso commento a questi criteri.</w:t>
      </w:r>
    </w:p>
    <w:p w14:paraId="655C4511" w14:textId="77777777" w:rsidR="006D0A1F" w:rsidRDefault="006D0A1F" w:rsidP="006D0A1F">
      <w:pPr>
        <w:rPr>
          <w:rFonts w:eastAsiaTheme="minorEastAsia"/>
        </w:rPr>
      </w:pPr>
    </w:p>
    <w:p w14:paraId="1FD28B79" w14:textId="77777777" w:rsidR="006D0A1F" w:rsidRDefault="006D0A1F" w:rsidP="006D0A1F">
      <w:pPr>
        <w:rPr>
          <w:rFonts w:eastAsiaTheme="minorEastAsia"/>
        </w:rPr>
      </w:pPr>
      <w:r w:rsidRPr="00E5025D">
        <w:rPr>
          <w:rFonts w:eastAsiaTheme="minorEastAsia"/>
          <w:i/>
          <w:iCs/>
        </w:rPr>
        <w:t>“Possibilità di identificare qubit ben definiti ed aumentarli di numero”</w:t>
      </w:r>
      <w:r>
        <w:rPr>
          <w:rFonts w:eastAsiaTheme="minorEastAsia"/>
        </w:rPr>
        <w:t>: riprendendo quanto discusso nei paragrafi precedenti, un qubit è un sistema a due livelli ed ogni sistema fisico scelto per realizzarlo deve assicurarci il fatto che questo non esca mai dal sottospazio (di Hilbert) di questi due livelli. Per quanto già questo sia di difficile costruzione, “aumentarli di numero” è la parte di questo criterio che attualmente rappresenta la sfida più ardua da superare.</w:t>
      </w:r>
    </w:p>
    <w:p w14:paraId="6B3D62D1" w14:textId="77777777" w:rsidR="006D0A1F" w:rsidRDefault="006D0A1F" w:rsidP="006D0A1F">
      <w:pPr>
        <w:rPr>
          <w:rFonts w:eastAsiaTheme="minorEastAsia"/>
        </w:rPr>
      </w:pPr>
    </w:p>
    <w:p w14:paraId="2D04DF2B" w14:textId="77777777" w:rsidR="006D0A1F" w:rsidRPr="00D373CF" w:rsidRDefault="006D0A1F" w:rsidP="006D0A1F">
      <w:pPr>
        <w:rPr>
          <w:rFonts w:eastAsiaTheme="minorEastAsia"/>
          <w:vertAlign w:val="subscript"/>
        </w:rPr>
      </w:pPr>
      <w:r w:rsidRPr="00E5025D">
        <w:rPr>
          <w:rFonts w:eastAsiaTheme="minorEastAsia"/>
          <w:i/>
          <w:iCs/>
        </w:rPr>
        <w:t>“Capacità di inizializzare lo stato del sistema”</w:t>
      </w:r>
      <w:r>
        <w:rPr>
          <w:rFonts w:eastAsiaTheme="minorEastAsia"/>
        </w:rPr>
        <w:t xml:space="preserve">: questa richiesta, piuttosto semplice nell’informazione classica (è equivalente a richiedere di essere in grado di settare un bit a 0), non è banale nel mondo quantistico. Si noti che la richiesta è quella di saper inizializzare </w:t>
      </w:r>
      <w:r>
        <w:rPr>
          <w:rFonts w:eastAsiaTheme="minorEastAsia"/>
          <w:i/>
          <w:iCs/>
        </w:rPr>
        <w:t>uno</w:t>
      </w:r>
      <w:r>
        <w:rPr>
          <w:rFonts w:eastAsiaTheme="minorEastAsia"/>
        </w:rPr>
        <w:t xml:space="preserve"> stato iniziale degli infiniti che costituiscono la sfera di Bloch. Dal punto di vista teorico non esiste alcuno stato privilegiato, dal punto di vista pratico, generalmente, si preferisce inizializzare un qubit allo stato fondamentale |0&gt;. D’altro canto, gli stessi assiomi della meccanica quantistica vengono in soccorso in questo: dato che la misura è proiettiva, ogni volta che misuriamo lo stato di un qubit sulla base [ |0&gt; ; |1&gt; ] e otteniamo |0&gt; si è certi che immediatamente dopo la misura lo stato fisico del sistema sia |0&gt;. Attenzione: saper effettuare una misura è la richiesta del quinto criterio.</w:t>
      </w:r>
    </w:p>
    <w:p w14:paraId="2EF2362F" w14:textId="77777777" w:rsidR="006D0A1F" w:rsidRDefault="006D0A1F" w:rsidP="006D0A1F">
      <w:pPr>
        <w:rPr>
          <w:rFonts w:eastAsiaTheme="minorEastAsia"/>
        </w:rPr>
      </w:pPr>
    </w:p>
    <w:p w14:paraId="1D158071" w14:textId="77777777" w:rsidR="006D0A1F" w:rsidRDefault="006D0A1F" w:rsidP="006D0A1F">
      <w:pPr>
        <w:rPr>
          <w:rFonts w:eastAsiaTheme="minorEastAsia"/>
        </w:rPr>
      </w:pPr>
      <w:r w:rsidRPr="00B65519">
        <w:rPr>
          <w:rFonts w:eastAsiaTheme="minorEastAsia"/>
          <w:i/>
          <w:iCs/>
        </w:rPr>
        <w:t>“Tempi di decoerenza sufficientemente lunghi”</w:t>
      </w:r>
      <w:r>
        <w:rPr>
          <w:rFonts w:eastAsiaTheme="minorEastAsia"/>
        </w:rPr>
        <w:t xml:space="preserve">: questa richiesta, non sempre incluso tra i criteri di DiVincenzo nei libri testo, rispecchia un </w:t>
      </w:r>
      <w:r>
        <w:rPr>
          <w:rFonts w:eastAsiaTheme="minorEastAsia"/>
          <w:i/>
          <w:iCs/>
        </w:rPr>
        <w:t>leitmotiv</w:t>
      </w:r>
      <w:r>
        <w:rPr>
          <w:rFonts w:eastAsiaTheme="minorEastAsia"/>
        </w:rPr>
        <w:t xml:space="preserve"> della fisica: la realtà presenta dei “difetti” rispetto al mondo ideale. I difetti che non possiamo trascurare, in questo caso, sono la non stazionarietà del livello eccitato |1&gt; (tende a decadere allo stato di </w:t>
      </w:r>
      <w:r w:rsidRPr="00B65519">
        <w:rPr>
          <w:rFonts w:eastAsiaTheme="minorEastAsia"/>
          <w:i/>
          <w:iCs/>
        </w:rPr>
        <w:t xml:space="preserve">ground </w:t>
      </w:r>
      <w:r>
        <w:rPr>
          <w:rFonts w:eastAsiaTheme="minorEastAsia"/>
        </w:rPr>
        <w:t>|0&gt;) e l’interazione del sistema con l’ambiente. I tempi di decoerenza di un qubit saranno oggetto di discussione del capitolo 2 come parametro fondamentale per la caratterizzazione; l’espressione “sufficientemente lunghi” va intesa in relazione alla durata dei gate applicati al qubit e al numero di operazioni necessarie per svolgere un determinato algoritmo.</w:t>
      </w:r>
    </w:p>
    <w:p w14:paraId="5CED40F2" w14:textId="77777777" w:rsidR="006D0A1F" w:rsidRDefault="006D0A1F" w:rsidP="006D0A1F">
      <w:pPr>
        <w:rPr>
          <w:rFonts w:eastAsiaTheme="minorEastAsia"/>
        </w:rPr>
      </w:pPr>
    </w:p>
    <w:p w14:paraId="14E17236" w14:textId="77777777" w:rsidR="006D0A1F" w:rsidRDefault="006D0A1F" w:rsidP="006D0A1F">
      <w:pPr>
        <w:rPr>
          <w:rFonts w:eastAsiaTheme="minorEastAsia"/>
        </w:rPr>
      </w:pPr>
      <w:r w:rsidRPr="00265B86">
        <w:rPr>
          <w:rFonts w:eastAsiaTheme="minorEastAsia"/>
          <w:i/>
          <w:iCs/>
        </w:rPr>
        <w:t>“Esistenza di una classe universale di porte logiche quantistiche”</w:t>
      </w:r>
      <w:r>
        <w:rPr>
          <w:rFonts w:eastAsiaTheme="minorEastAsia"/>
        </w:rPr>
        <w:t xml:space="preserve">: sebbene l’esistenza di un set universale di gate sia assicurato da un teorema, l’implementazione dei gate appartenenti a questo non va considerata un </w:t>
      </w:r>
      <w:r>
        <w:rPr>
          <w:rFonts w:eastAsiaTheme="minorEastAsia"/>
          <w:i/>
          <w:iCs/>
        </w:rPr>
        <w:t>task</w:t>
      </w:r>
      <w:r>
        <w:rPr>
          <w:rFonts w:eastAsiaTheme="minorEastAsia"/>
        </w:rPr>
        <w:t xml:space="preserve"> semplice da affrontare anche in virtù del fatto che gli algoritmi di quantum computing richiedono spesso un’elevata precisione dei gate.</w:t>
      </w:r>
    </w:p>
    <w:p w14:paraId="27E7437B" w14:textId="77777777" w:rsidR="006D0A1F" w:rsidRDefault="006D0A1F" w:rsidP="006D0A1F">
      <w:pPr>
        <w:rPr>
          <w:rFonts w:eastAsiaTheme="minorEastAsia"/>
        </w:rPr>
      </w:pPr>
    </w:p>
    <w:p w14:paraId="6E14928F" w14:textId="77777777" w:rsidR="006D0A1F" w:rsidRDefault="006D0A1F" w:rsidP="006D0A1F">
      <w:pPr>
        <w:rPr>
          <w:rFonts w:eastAsiaTheme="minorEastAsia"/>
        </w:rPr>
      </w:pPr>
      <w:r w:rsidRPr="00265B86">
        <w:rPr>
          <w:rFonts w:eastAsiaTheme="minorEastAsia"/>
          <w:i/>
          <w:iCs/>
        </w:rPr>
        <w:t>“Effettuare una misurazione”</w:t>
      </w:r>
      <w:r>
        <w:rPr>
          <w:rFonts w:eastAsiaTheme="minorEastAsia"/>
        </w:rPr>
        <w:t>: si richiede di essere in grado di trasformare un’informazione quantistica in informazione classica. Non solo, bisogna essere in grado di farlo con un’adeguata accuratezza.</w:t>
      </w:r>
    </w:p>
    <w:p w14:paraId="26475FBA" w14:textId="77777777" w:rsidR="006D0A1F" w:rsidRDefault="006D0A1F" w:rsidP="006D0A1F">
      <w:pPr>
        <w:rPr>
          <w:rFonts w:eastAsiaTheme="minorEastAsia"/>
        </w:rPr>
      </w:pPr>
    </w:p>
    <w:p w14:paraId="1B302C14" w14:textId="77777777" w:rsidR="006D0A1F" w:rsidRDefault="006D0A1F" w:rsidP="006D0A1F">
      <w:pPr>
        <w:rPr>
          <w:rFonts w:eastAsiaTheme="minorEastAsia"/>
        </w:rPr>
      </w:pPr>
      <w:r>
        <w:rPr>
          <w:rFonts w:eastAsiaTheme="minorEastAsia"/>
        </w:rPr>
        <w:t>I criteri di DiVincenzo non citano alcuna tecnica di costruzione e nemmeno una modalità di controllo di un qubit. La mancanza di questi vincoli permette di teorizzare qualsiasi algoritmo quantistico senza che effettivamente esista un computer quantistico, di fatto alcuni algoritmi precedono la prima realizzazione di un computer di questo genere, e inoltre lascia libertà nella scelta di sistemi fisici adatti a questi scopi.</w:t>
      </w:r>
    </w:p>
    <w:p w14:paraId="2217B603" w14:textId="77777777" w:rsidR="006D0A1F" w:rsidRDefault="006D0A1F" w:rsidP="006D0A1F">
      <w:pPr>
        <w:rPr>
          <w:rFonts w:eastAsiaTheme="minorEastAsia"/>
        </w:rPr>
      </w:pPr>
      <w:r>
        <w:rPr>
          <w:rFonts w:eastAsiaTheme="minorEastAsia"/>
        </w:rPr>
        <w:t xml:space="preserve">Negli anni, son stati creati qubit con fotoni, “ioni intrappolati” (preferibile l’espressione inglese </w:t>
      </w:r>
      <w:r>
        <w:rPr>
          <w:rFonts w:eastAsiaTheme="minorEastAsia"/>
          <w:i/>
          <w:iCs/>
        </w:rPr>
        <w:t>ion in traps</w:t>
      </w:r>
      <w:r>
        <w:rPr>
          <w:rFonts w:eastAsiaTheme="minorEastAsia"/>
        </w:rPr>
        <w:t>), circuiti superconduttori, difetti nei reticoli di diamante (NV diamonds), quantum dots, risonanza magnetica nucleare in molecole (</w:t>
      </w:r>
      <w:r>
        <w:rPr>
          <w:rFonts w:eastAsiaTheme="minorEastAsia"/>
          <w:i/>
          <w:iCs/>
        </w:rPr>
        <w:t>NMR in molecules</w:t>
      </w:r>
      <w:r>
        <w:rPr>
          <w:rFonts w:eastAsiaTheme="minorEastAsia"/>
        </w:rPr>
        <w:t>) ecc.</w:t>
      </w:r>
    </w:p>
    <w:p w14:paraId="02AE5428" w14:textId="77777777" w:rsidR="006D0A1F" w:rsidRDefault="006D0A1F" w:rsidP="006D0A1F">
      <w:pPr>
        <w:rPr>
          <w:rFonts w:eastAsiaTheme="minorEastAsia"/>
        </w:rPr>
      </w:pPr>
      <w:r>
        <w:rPr>
          <w:rFonts w:eastAsiaTheme="minorEastAsia"/>
        </w:rPr>
        <w:lastRenderedPageBreak/>
        <w:t>Di questi si potrebbe discutere diffusamente di pro e contro, ma ai fini di questa tesi si intende fornire una semplice e schematica (fig1.2) classificazione in termini di tempi di coerenza e velocità prima di trattare singolarmente i qubit realizzati con circuiti superconduttori; non perché si vuole affermare che siano i migliori, ma semplicemente perché sono quelli usati da IBM e, di conseguenza, quelli usati nella parte sperimentale di questo lavoro.</w:t>
      </w:r>
    </w:p>
    <w:p w14:paraId="74DF2572" w14:textId="77777777" w:rsidR="006D0A1F" w:rsidRDefault="006D0A1F" w:rsidP="006D0A1F">
      <w:pPr>
        <w:rPr>
          <w:rFonts w:ascii="Times" w:eastAsiaTheme="minorEastAsia" w:hAnsi="Times"/>
          <w:szCs w:val="22"/>
        </w:rPr>
      </w:pPr>
    </w:p>
    <w:p w14:paraId="2FAC78FC" w14:textId="3C5CE244" w:rsidR="006D0A1F" w:rsidRDefault="006D0A1F" w:rsidP="006D0A1F">
      <w:pPr>
        <w:rPr>
          <w:rFonts w:ascii="Times" w:eastAsiaTheme="minorEastAsia" w:hAnsi="Times"/>
          <w:szCs w:val="22"/>
        </w:rPr>
      </w:pPr>
    </w:p>
    <w:p w14:paraId="06AA1B9D" w14:textId="5566901B" w:rsidR="006D0A1F" w:rsidRPr="00487ADE" w:rsidRDefault="00E81D56" w:rsidP="006D0A1F">
      <w:pPr>
        <w:jc w:val="center"/>
        <w:rPr>
          <w:rFonts w:ascii="Copperplate" w:eastAsiaTheme="minorEastAsia" w:hAnsi="Copperplate"/>
          <w:sz w:val="25"/>
          <w:szCs w:val="25"/>
        </w:rPr>
      </w:pPr>
      <w:r>
        <w:rPr>
          <w:rFonts w:ascii="Copperplate" w:eastAsiaTheme="minorEastAsia" w:hAnsi="Copperplate"/>
          <w:sz w:val="25"/>
          <w:szCs w:val="25"/>
        </w:rPr>
        <mc:AlternateContent>
          <mc:Choice Requires="wps">
            <w:drawing>
              <wp:anchor distT="0" distB="0" distL="114300" distR="114300" simplePos="0" relativeHeight="251662336" behindDoc="0" locked="0" layoutInCell="1" allowOverlap="1" wp14:anchorId="6F46C076" wp14:editId="73D195CB">
                <wp:simplePos x="0" y="0"/>
                <wp:positionH relativeFrom="column">
                  <wp:posOffset>4427301</wp:posOffset>
                </wp:positionH>
                <wp:positionV relativeFrom="paragraph">
                  <wp:posOffset>89967</wp:posOffset>
                </wp:positionV>
                <wp:extent cx="393106" cy="1787957"/>
                <wp:effectExtent l="0" t="0" r="635" b="3175"/>
                <wp:wrapNone/>
                <wp:docPr id="7" name="Casella di testo 7"/>
                <wp:cNvGraphicFramePr/>
                <a:graphic xmlns:a="http://schemas.openxmlformats.org/drawingml/2006/main">
                  <a:graphicData uri="http://schemas.microsoft.com/office/word/2010/wordprocessingShape">
                    <wps:wsp>
                      <wps:cNvSpPr txBox="1"/>
                      <wps:spPr>
                        <a:xfrm>
                          <a:off x="0" y="0"/>
                          <a:ext cx="393106" cy="1787957"/>
                        </a:xfrm>
                        <a:prstGeom prst="rect">
                          <a:avLst/>
                        </a:prstGeom>
                        <a:solidFill>
                          <a:schemeClr val="lt1"/>
                        </a:solidFill>
                        <a:ln w="6350">
                          <a:noFill/>
                        </a:ln>
                      </wps:spPr>
                      <wps:txbx>
                        <w:txbxContent>
                          <w:p w14:paraId="240305B9" w14:textId="793D2CAE" w:rsidR="006B2A49" w:rsidRPr="00461F7F" w:rsidRDefault="006B2A49" w:rsidP="006D0A1F">
                            <w:pPr>
                              <w:rPr>
                                <w14:textOutline w14:w="9525" w14:cap="rnd" w14:cmpd="sng" w14:algn="ctr">
                                  <w14:noFill/>
                                  <w14:prstDash w14:val="solid"/>
                                  <w14:bevel/>
                                </w14:textOutline>
                              </w:rPr>
                            </w:pPr>
                            <w:r w:rsidRPr="00461F7F">
                              <w:rPr>
                                <w14:textOutline w14:w="9525" w14:cap="rnd" w14:cmpd="sng" w14:algn="ctr">
                                  <w14:noFill/>
                                  <w14:prstDash w14:val="solid"/>
                                  <w14:bevel/>
                                </w14:textOutline>
                              </w:rPr>
                              <w:t>TEMPOO</w:t>
                            </w:r>
                            <w:r>
                              <w:rPr>
                                <w14:textOutline w14:w="9525" w14:cap="rnd" w14:cmpd="sng" w14:algn="ctr">
                                  <w14:noFill/>
                                  <w14:prstDash w14:val="solid"/>
                                  <w14:bevel/>
                                </w14:textOutline>
                              </w:rPr>
                              <w:t xml:space="preserve"> </w:t>
                            </w:r>
                            <w:r w:rsidRPr="00461F7F">
                              <w:rPr>
                                <w14:textOutline w14:w="9525" w14:cap="rnd" w14:cmpd="sng" w14:algn="ctr">
                                  <w14:noFill/>
                                  <w14:prstDash w14:val="solid"/>
                                  <w14:bevel/>
                                </w14:textOutline>
                              </w:rPr>
                              <w:t>DI COERENZA</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46C076" id="_x0000_t202" coordsize="21600,21600" o:spt="202" path="m,l,21600r21600,l21600,xe">
                <v:stroke joinstyle="miter"/>
                <v:path gradientshapeok="t" o:connecttype="rect"/>
              </v:shapetype>
              <v:shape id="Casella di testo 7" o:spid="_x0000_s1026" type="#_x0000_t202" style="position:absolute;left:0;text-align:left;margin-left:348.6pt;margin-top:7.1pt;width:30.95pt;height:14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" fillcolor="white [3201]" stroked="f" strokeweight=".5pt">
                <v:textbox style="layout-flow:vertical-ideographic">
                  <w:txbxContent>
                    <w:p w14:paraId="240305B9" w14:textId="793D2CAE" w:rsidR="006B2A49" w:rsidRPr="00461F7F" w:rsidRDefault="006B2A49" w:rsidP="006D0A1F">
                      <w:pPr>
                        <w:rPr>
                          <w14:textOutline w14:w="9525" w14:cap="rnd" w14:cmpd="sng" w14:algn="ctr">
                            <w14:noFill/>
                            <w14:prstDash w14:val="solid"/>
                            <w14:bevel/>
                          </w14:textOutline>
                        </w:rPr>
                      </w:pPr>
                      <w:r w:rsidRPr="00461F7F">
                        <w:rPr>
                          <w14:textOutline w14:w="9525" w14:cap="rnd" w14:cmpd="sng" w14:algn="ctr">
                            <w14:noFill/>
                            <w14:prstDash w14:val="solid"/>
                            <w14:bevel/>
                          </w14:textOutline>
                        </w:rPr>
                        <w:t>TEMPOO</w:t>
                      </w:r>
                      <w:r>
                        <w:rPr>
                          <w14:textOutline w14:w="9525" w14:cap="rnd" w14:cmpd="sng" w14:algn="ctr">
                            <w14:noFill/>
                            <w14:prstDash w14:val="solid"/>
                            <w14:bevel/>
                          </w14:textOutline>
                        </w:rPr>
                        <w:t xml:space="preserve"> </w:t>
                      </w:r>
                      <w:r w:rsidRPr="00461F7F">
                        <w:rPr>
                          <w14:textOutline w14:w="9525" w14:cap="rnd" w14:cmpd="sng" w14:algn="ctr">
                            <w14:noFill/>
                            <w14:prstDash w14:val="solid"/>
                            <w14:bevel/>
                          </w14:textOutline>
                        </w:rPr>
                        <w:t>DI COERENZA</w:t>
                      </w:r>
                    </w:p>
                  </w:txbxContent>
                </v:textbox>
              </v:shape>
            </w:pict>
          </mc:Fallback>
        </mc:AlternateContent>
      </w:r>
      <w:r>
        <w:rPr>
          <w:rFonts w:ascii="Times" w:eastAsiaTheme="minorEastAsia" w:hAnsi="Times"/>
          <w:szCs w:val="22"/>
        </w:rPr>
        <mc:AlternateContent>
          <mc:Choice Requires="wps">
            <w:drawing>
              <wp:anchor distT="0" distB="0" distL="114300" distR="114300" simplePos="0" relativeHeight="251663360" behindDoc="0" locked="0" layoutInCell="1" allowOverlap="1" wp14:anchorId="2EA72C79" wp14:editId="40B30019">
                <wp:simplePos x="0" y="0"/>
                <wp:positionH relativeFrom="column">
                  <wp:posOffset>4211023</wp:posOffset>
                </wp:positionH>
                <wp:positionV relativeFrom="paragraph">
                  <wp:posOffset>91304</wp:posOffset>
                </wp:positionV>
                <wp:extent cx="221615" cy="1785620"/>
                <wp:effectExtent l="12700" t="0" r="19685" b="30480"/>
                <wp:wrapNone/>
                <wp:docPr id="4" name="Freccia giù 4"/>
                <wp:cNvGraphicFramePr/>
                <a:graphic xmlns:a="http://schemas.openxmlformats.org/drawingml/2006/main">
                  <a:graphicData uri="http://schemas.microsoft.com/office/word/2010/wordprocessingShape">
                    <wps:wsp>
                      <wps:cNvSpPr/>
                      <wps:spPr>
                        <a:xfrm>
                          <a:off x="0" y="0"/>
                          <a:ext cx="221615" cy="1785620"/>
                        </a:xfrm>
                        <a:prstGeom prst="down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DDD3D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giù 4" o:spid="_x0000_s1026" type="#_x0000_t67" style="position:absolute;margin-left:331.6pt;margin-top:7.2pt;width:17.45pt;height:140.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" adj="20260" fillcolor="white [3201]" strokecolor="red" strokeweight="2pt"/>
            </w:pict>
          </mc:Fallback>
        </mc:AlternateContent>
      </w:r>
      <w:r>
        <w:rPr>
          <w:rFonts w:ascii="Times" w:eastAsiaTheme="minorEastAsia" w:hAnsi="Times"/>
          <w:szCs w:val="22"/>
        </w:rPr>
        <mc:AlternateContent>
          <mc:Choice Requires="wps">
            <w:drawing>
              <wp:anchor distT="0" distB="0" distL="114300" distR="114300" simplePos="0" relativeHeight="251664384" behindDoc="0" locked="0" layoutInCell="1" allowOverlap="1" wp14:anchorId="5270F2E6" wp14:editId="7B73BD4D">
                <wp:simplePos x="0" y="0"/>
                <wp:positionH relativeFrom="column">
                  <wp:posOffset>1241128</wp:posOffset>
                </wp:positionH>
                <wp:positionV relativeFrom="paragraph">
                  <wp:posOffset>90643</wp:posOffset>
                </wp:positionV>
                <wp:extent cx="218036" cy="1784985"/>
                <wp:effectExtent l="12700" t="12700" r="23495" b="18415"/>
                <wp:wrapNone/>
                <wp:docPr id="2" name="Freccia su 2"/>
                <wp:cNvGraphicFramePr/>
                <a:graphic xmlns:a="http://schemas.openxmlformats.org/drawingml/2006/main">
                  <a:graphicData uri="http://schemas.microsoft.com/office/word/2010/wordprocessingShape">
                    <wps:wsp>
                      <wps:cNvSpPr/>
                      <wps:spPr>
                        <a:xfrm>
                          <a:off x="0" y="0"/>
                          <a:ext cx="218036" cy="1784985"/>
                        </a:xfrm>
                        <a:prstGeom prst="up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17A8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reccia su 2" o:spid="_x0000_s1026" type="#_x0000_t68" style="position:absolute;margin-left:97.75pt;margin-top:7.15pt;width:17.15pt;height:14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" adj="1319" fillcolor="white [3201]" strokecolor="red" strokeweight="2pt"/>
            </w:pict>
          </mc:Fallback>
        </mc:AlternateContent>
      </w:r>
      <w:r w:rsidR="006D0A1F" w:rsidRPr="00487ADE">
        <w:rPr>
          <w:rFonts w:ascii="Copperplate" w:eastAsiaTheme="minorEastAsia" w:hAnsi="Copperplate"/>
          <w:sz w:val="25"/>
          <w:szCs w:val="25"/>
        </w:rPr>
        <w:t>QUANTUM DOTS</w:t>
      </w:r>
    </w:p>
    <w:p w14:paraId="46F21520" w14:textId="32A11081" w:rsidR="006D0A1F" w:rsidRPr="00487ADE" w:rsidRDefault="00E81D56" w:rsidP="006D0A1F">
      <w:pPr>
        <w:jc w:val="center"/>
        <w:rPr>
          <w:rFonts w:ascii="Copperplate" w:eastAsiaTheme="minorEastAsia" w:hAnsi="Copperplate"/>
          <w:sz w:val="25"/>
          <w:szCs w:val="25"/>
        </w:rPr>
      </w:pPr>
      <w:r>
        <w:rPr>
          <w:rFonts w:ascii="Copperplate" w:eastAsiaTheme="minorEastAsia" w:hAnsi="Copperplate"/>
          <w:sz w:val="25"/>
          <w:szCs w:val="25"/>
        </w:rPr>
        <mc:AlternateContent>
          <mc:Choice Requires="wps">
            <w:drawing>
              <wp:anchor distT="0" distB="0" distL="114300" distR="114300" simplePos="0" relativeHeight="251661312" behindDoc="0" locked="0" layoutInCell="1" allowOverlap="1" wp14:anchorId="59F25FF3" wp14:editId="39AB87C9">
                <wp:simplePos x="0" y="0"/>
                <wp:positionH relativeFrom="column">
                  <wp:posOffset>903348</wp:posOffset>
                </wp:positionH>
                <wp:positionV relativeFrom="paragraph">
                  <wp:posOffset>143456</wp:posOffset>
                </wp:positionV>
                <wp:extent cx="384560" cy="1196412"/>
                <wp:effectExtent l="0" t="0" r="0" b="0"/>
                <wp:wrapNone/>
                <wp:docPr id="6" name="Casella di testo 6"/>
                <wp:cNvGraphicFramePr/>
                <a:graphic xmlns:a="http://schemas.openxmlformats.org/drawingml/2006/main">
                  <a:graphicData uri="http://schemas.microsoft.com/office/word/2010/wordprocessingShape">
                    <wps:wsp>
                      <wps:cNvSpPr txBox="1"/>
                      <wps:spPr>
                        <a:xfrm>
                          <a:off x="0" y="0"/>
                          <a:ext cx="384560" cy="1196412"/>
                        </a:xfrm>
                        <a:prstGeom prst="rect">
                          <a:avLst/>
                        </a:prstGeom>
                        <a:solidFill>
                          <a:schemeClr val="lt1"/>
                        </a:solidFill>
                        <a:ln w="6350">
                          <a:noFill/>
                        </a:ln>
                      </wps:spPr>
                      <wps:txbx>
                        <w:txbxContent>
                          <w:p w14:paraId="38B128EC" w14:textId="77777777" w:rsidR="006B2A49" w:rsidRDefault="006B2A49" w:rsidP="006D0A1F">
                            <w:r>
                              <w:t>VELOCITA’</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25FF3" id="Casella di testo 6" o:spid="_x0000_s1027" type="#_x0000_t202" style="position:absolute;left:0;text-align:left;margin-left:71.15pt;margin-top:11.3pt;width:30.3pt;height:9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" fillcolor="white [3201]" stroked="f" strokeweight=".5pt">
                <v:textbox style="layout-flow:vertical;mso-layout-flow-alt:bottom-to-top">
                  <w:txbxContent>
                    <w:p w14:paraId="38B128EC" w14:textId="77777777" w:rsidR="006B2A49" w:rsidRDefault="006B2A49" w:rsidP="006D0A1F">
                      <w:r>
                        <w:t>VELOCITA’</w:t>
                      </w:r>
                    </w:p>
                  </w:txbxContent>
                </v:textbox>
              </v:shape>
            </w:pict>
          </mc:Fallback>
        </mc:AlternateContent>
      </w:r>
    </w:p>
    <w:p w14:paraId="50214437" w14:textId="77777777" w:rsidR="006D0A1F" w:rsidRPr="00487ADE" w:rsidRDefault="006D0A1F" w:rsidP="006D0A1F">
      <w:pPr>
        <w:jc w:val="center"/>
        <w:rPr>
          <w:rFonts w:ascii="Copperplate" w:eastAsiaTheme="minorEastAsia" w:hAnsi="Copperplate"/>
          <w:sz w:val="25"/>
          <w:szCs w:val="25"/>
        </w:rPr>
      </w:pPr>
      <w:r w:rsidRPr="00487ADE">
        <w:rPr>
          <w:rFonts w:ascii="Copperplate" w:eastAsiaTheme="minorEastAsia" w:hAnsi="Copperplate"/>
          <w:sz w:val="25"/>
          <w:szCs w:val="25"/>
        </w:rPr>
        <w:t>CIRCUITI SUPERCONDUTTORI</w:t>
      </w:r>
    </w:p>
    <w:p w14:paraId="2742D8C9" w14:textId="77777777" w:rsidR="006D0A1F" w:rsidRPr="00487ADE" w:rsidRDefault="006D0A1F" w:rsidP="006D0A1F">
      <w:pPr>
        <w:jc w:val="center"/>
        <w:rPr>
          <w:rFonts w:ascii="Copperplate" w:eastAsiaTheme="minorEastAsia" w:hAnsi="Copperplate"/>
          <w:sz w:val="25"/>
          <w:szCs w:val="25"/>
        </w:rPr>
      </w:pPr>
    </w:p>
    <w:p w14:paraId="4A835296" w14:textId="77777777" w:rsidR="006D0A1F" w:rsidRPr="00487ADE" w:rsidRDefault="006D0A1F" w:rsidP="006D0A1F">
      <w:pPr>
        <w:jc w:val="center"/>
        <w:rPr>
          <w:rFonts w:ascii="Copperplate" w:eastAsiaTheme="minorEastAsia" w:hAnsi="Copperplate"/>
          <w:sz w:val="25"/>
          <w:szCs w:val="25"/>
        </w:rPr>
      </w:pPr>
      <w:r w:rsidRPr="00487ADE">
        <w:rPr>
          <w:rFonts w:ascii="Copperplate" w:eastAsiaTheme="minorEastAsia" w:hAnsi="Copperplate"/>
          <w:sz w:val="25"/>
          <w:szCs w:val="25"/>
        </w:rPr>
        <w:t>NV DIAMONDS</w:t>
      </w:r>
    </w:p>
    <w:p w14:paraId="2B042DD8" w14:textId="77777777" w:rsidR="006D0A1F" w:rsidRPr="00487ADE" w:rsidRDefault="006D0A1F" w:rsidP="006D0A1F">
      <w:pPr>
        <w:jc w:val="center"/>
        <w:rPr>
          <w:rFonts w:ascii="Copperplate" w:eastAsiaTheme="minorEastAsia" w:hAnsi="Copperplate"/>
          <w:sz w:val="25"/>
          <w:szCs w:val="25"/>
        </w:rPr>
      </w:pPr>
    </w:p>
    <w:p w14:paraId="5A5F79C7" w14:textId="77777777" w:rsidR="006D0A1F" w:rsidRPr="00487ADE" w:rsidRDefault="006D0A1F" w:rsidP="006D0A1F">
      <w:pPr>
        <w:jc w:val="center"/>
        <w:rPr>
          <w:rFonts w:ascii="Copperplate" w:eastAsiaTheme="minorEastAsia" w:hAnsi="Copperplate"/>
          <w:sz w:val="25"/>
          <w:szCs w:val="25"/>
        </w:rPr>
      </w:pPr>
      <w:r w:rsidRPr="00487ADE">
        <w:rPr>
          <w:rFonts w:ascii="Copperplate" w:eastAsiaTheme="minorEastAsia" w:hAnsi="Copperplate"/>
          <w:sz w:val="25"/>
          <w:szCs w:val="25"/>
        </w:rPr>
        <w:t>NMR IN MOLECULES</w:t>
      </w:r>
    </w:p>
    <w:p w14:paraId="1BCFBDFB" w14:textId="77777777" w:rsidR="006D0A1F" w:rsidRPr="00487ADE" w:rsidRDefault="006D0A1F" w:rsidP="006D0A1F">
      <w:pPr>
        <w:jc w:val="center"/>
        <w:rPr>
          <w:rFonts w:ascii="Copperplate" w:eastAsiaTheme="minorEastAsia" w:hAnsi="Copperplate"/>
          <w:sz w:val="25"/>
          <w:szCs w:val="25"/>
        </w:rPr>
      </w:pPr>
    </w:p>
    <w:p w14:paraId="0BB8153D" w14:textId="77777777" w:rsidR="006D0A1F" w:rsidRPr="00487ADE" w:rsidRDefault="006D0A1F" w:rsidP="006D0A1F">
      <w:pPr>
        <w:jc w:val="center"/>
        <w:rPr>
          <w:rFonts w:ascii="Copperplate" w:eastAsiaTheme="minorEastAsia" w:hAnsi="Copperplate"/>
          <w:sz w:val="25"/>
          <w:szCs w:val="25"/>
        </w:rPr>
      </w:pPr>
      <w:r w:rsidRPr="00487ADE">
        <w:rPr>
          <w:rFonts w:ascii="Copperplate" w:eastAsiaTheme="minorEastAsia" w:hAnsi="Copperplate"/>
          <w:sz w:val="25"/>
          <w:szCs w:val="25"/>
        </w:rPr>
        <w:t>ION TRAPS</w:t>
      </w:r>
    </w:p>
    <w:p w14:paraId="30136A7A" w14:textId="77777777" w:rsidR="006D0A1F" w:rsidRPr="00487ADE" w:rsidRDefault="006D0A1F" w:rsidP="006D0A1F">
      <w:pPr>
        <w:jc w:val="center"/>
        <w:rPr>
          <w:rFonts w:ascii="Copperplate" w:eastAsiaTheme="minorEastAsia" w:hAnsi="Copperplate"/>
          <w:sz w:val="25"/>
          <w:szCs w:val="25"/>
        </w:rPr>
      </w:pPr>
    </w:p>
    <w:p w14:paraId="73E88F54" w14:textId="77777777" w:rsidR="006D0A1F" w:rsidRPr="00487ADE" w:rsidRDefault="006D0A1F" w:rsidP="006D0A1F">
      <w:pPr>
        <w:jc w:val="center"/>
        <w:rPr>
          <w:rFonts w:ascii="Copperplate" w:eastAsiaTheme="minorEastAsia" w:hAnsi="Copperplate"/>
          <w:sz w:val="25"/>
          <w:szCs w:val="25"/>
        </w:rPr>
      </w:pPr>
      <w:r w:rsidRPr="00487ADE">
        <w:rPr>
          <w:rFonts w:ascii="Copperplate" w:eastAsiaTheme="minorEastAsia" w:hAnsi="Copperplate"/>
          <w:sz w:val="25"/>
          <w:szCs w:val="25"/>
        </w:rPr>
        <w:t>FOTONI</w:t>
      </w:r>
    </w:p>
    <w:p w14:paraId="3BCF6E85" w14:textId="77777777" w:rsidR="006D0A1F" w:rsidRDefault="006D0A1F" w:rsidP="006D0A1F">
      <w:pPr>
        <w:rPr>
          <w:rFonts w:ascii="Copperplate" w:eastAsiaTheme="minorEastAsia" w:hAnsi="Copperplate"/>
          <w:sz w:val="32"/>
          <w:szCs w:val="32"/>
        </w:rPr>
      </w:pPr>
    </w:p>
    <w:p w14:paraId="1FCFB877" w14:textId="357DAFC4" w:rsidR="006D0A1F" w:rsidRDefault="006D0A1F" w:rsidP="00A23083">
      <w:pPr>
        <w:pStyle w:val="Didascalie"/>
      </w:pPr>
      <w:r>
        <w:t>Fig 1.2: Classificazione presa da</w:t>
      </w:r>
      <w:r w:rsidR="00AC505D">
        <w:t xml:space="preserve"> [4].</w:t>
      </w:r>
      <w:r>
        <w:t xml:space="preserve"> In questo caso, </w:t>
      </w:r>
    </w:p>
    <w:p w14:paraId="7EE46007" w14:textId="77777777" w:rsidR="006D0A1F" w:rsidRDefault="006D0A1F" w:rsidP="00A23083">
      <w:pPr>
        <w:pStyle w:val="Didascalie"/>
      </w:pPr>
      <w:r>
        <w:t>“velocità” indica la durata di una singola operazione (gate).</w:t>
      </w:r>
    </w:p>
    <w:p w14:paraId="1A44F298" w14:textId="2FCD0602" w:rsidR="006D0A1F" w:rsidRDefault="006D0A1F" w:rsidP="006D0A1F">
      <w:pPr>
        <w:jc w:val="center"/>
        <w:rPr>
          <w:rFonts w:ascii="Times" w:eastAsiaTheme="minorEastAsia" w:hAnsi="Times"/>
          <w:sz w:val="20"/>
          <w:szCs w:val="20"/>
        </w:rPr>
      </w:pPr>
    </w:p>
    <w:p w14:paraId="676C4906" w14:textId="52F5B04D" w:rsidR="00F35676" w:rsidRPr="003D1C19" w:rsidRDefault="00F35676" w:rsidP="00F35676">
      <w:pPr>
        <w:rPr>
          <w:rFonts w:eastAsiaTheme="minorEastAsia"/>
        </w:rPr>
      </w:pPr>
      <w:r>
        <w:rPr>
          <w:rFonts w:eastAsiaTheme="minorEastAsia"/>
        </w:rPr>
        <w:t>Attualmente, i leader mondiali nella costruzione di computer quantistici basati su architettura di circuiti superconduttori sono Google e IBM. Google, co</w:t>
      </w:r>
      <w:r w:rsidR="00E275A3">
        <w:rPr>
          <w:rFonts w:eastAsiaTheme="minorEastAsia"/>
        </w:rPr>
        <w:t>n</w:t>
      </w:r>
      <w:r>
        <w:rPr>
          <w:rFonts w:eastAsiaTheme="minorEastAsia"/>
        </w:rPr>
        <w:t xml:space="preserve"> </w:t>
      </w:r>
      <w:r>
        <w:rPr>
          <w:rFonts w:eastAsiaTheme="minorEastAsia"/>
          <w:i/>
          <w:iCs/>
        </w:rPr>
        <w:t>Sycamore</w:t>
      </w:r>
      <w:r>
        <w:rPr>
          <w:rFonts w:eastAsiaTheme="minorEastAsia"/>
        </w:rPr>
        <w:t>, vanta</w:t>
      </w:r>
      <w:r w:rsidR="00E275A3">
        <w:rPr>
          <w:rFonts w:eastAsiaTheme="minorEastAsia"/>
        </w:rPr>
        <w:t xml:space="preserve"> la </w:t>
      </w:r>
      <w:r w:rsidR="00E275A3" w:rsidRPr="00381C48">
        <w:rPr>
          <w:rFonts w:eastAsiaTheme="minorEastAsia"/>
        </w:rPr>
        <w:t>co</w:t>
      </w:r>
      <w:r w:rsidR="00381C48">
        <w:rPr>
          <w:rFonts w:eastAsiaTheme="minorEastAsia"/>
        </w:rPr>
        <w:t>s</w:t>
      </w:r>
      <w:r w:rsidR="00E275A3" w:rsidRPr="00381C48">
        <w:rPr>
          <w:rFonts w:eastAsiaTheme="minorEastAsia"/>
        </w:rPr>
        <w:t>truzione</w:t>
      </w:r>
      <w:r w:rsidR="00E275A3">
        <w:rPr>
          <w:rFonts w:eastAsiaTheme="minorEastAsia"/>
        </w:rPr>
        <w:t xml:space="preserve"> di un computer a 53 qubit</w:t>
      </w:r>
      <w:r w:rsidR="00AC505D">
        <w:rPr>
          <w:rFonts w:eastAsiaTheme="minorEastAsia"/>
        </w:rPr>
        <w:t xml:space="preserve"> </w:t>
      </w:r>
      <w:r w:rsidR="00E275A3">
        <w:rPr>
          <w:rFonts w:eastAsiaTheme="minorEastAsia"/>
        </w:rPr>
        <w:t>[</w:t>
      </w:r>
      <w:r w:rsidR="00AC505D">
        <w:rPr>
          <w:rFonts w:eastAsiaTheme="minorEastAsia"/>
        </w:rPr>
        <w:t>5</w:t>
      </w:r>
      <w:r w:rsidR="00E275A3">
        <w:rPr>
          <w:rFonts w:eastAsiaTheme="minorEastAsia"/>
        </w:rPr>
        <w:t xml:space="preserve">]. Con l’impiego di questo backend, l’azienda statunitense ha annunciato di aver raggiunto la </w:t>
      </w:r>
      <w:r w:rsidR="00E275A3">
        <w:rPr>
          <w:rFonts w:eastAsiaTheme="minorEastAsia"/>
          <w:i/>
          <w:iCs/>
        </w:rPr>
        <w:t xml:space="preserve">quantum supremacy </w:t>
      </w:r>
      <w:r w:rsidR="00E275A3">
        <w:rPr>
          <w:rFonts w:eastAsiaTheme="minorEastAsia"/>
        </w:rPr>
        <w:t>nell’ottobre del 2019 [</w:t>
      </w:r>
      <w:r w:rsidR="00AC505D">
        <w:rPr>
          <w:rFonts w:eastAsiaTheme="minorEastAsia"/>
        </w:rPr>
        <w:t>6</w:t>
      </w:r>
      <w:r w:rsidR="00E275A3">
        <w:rPr>
          <w:rFonts w:eastAsiaTheme="minorEastAsia"/>
        </w:rPr>
        <w:t xml:space="preserve">]. Un numero maggiore di qubit è stato raggiunto da IBM con due diversi backend, </w:t>
      </w:r>
      <w:r w:rsidR="00E275A3">
        <w:rPr>
          <w:rFonts w:eastAsiaTheme="minorEastAsia"/>
          <w:i/>
          <w:iCs/>
        </w:rPr>
        <w:t>ibmq-manhattan</w:t>
      </w:r>
      <w:r w:rsidR="00E275A3">
        <w:rPr>
          <w:rFonts w:eastAsiaTheme="minorEastAsia"/>
        </w:rPr>
        <w:t xml:space="preserve"> e </w:t>
      </w:r>
      <w:r w:rsidR="00E275A3">
        <w:rPr>
          <w:rFonts w:eastAsiaTheme="minorEastAsia"/>
          <w:i/>
          <w:iCs/>
        </w:rPr>
        <w:t>ibmq-brooklyn</w:t>
      </w:r>
      <w:r w:rsidR="00E275A3">
        <w:rPr>
          <w:rFonts w:eastAsiaTheme="minorEastAsia"/>
        </w:rPr>
        <w:t>, entrambi</w:t>
      </w:r>
      <w:r w:rsidR="00A81DAA">
        <w:rPr>
          <w:rFonts w:eastAsiaTheme="minorEastAsia"/>
        </w:rPr>
        <w:t xml:space="preserve"> computer da 65 qubit e </w:t>
      </w:r>
      <w:r w:rsidR="00A81DAA">
        <w:rPr>
          <w:rFonts w:eastAsiaTheme="minorEastAsia"/>
          <w:i/>
          <w:iCs/>
        </w:rPr>
        <w:t>quantum volume</w:t>
      </w:r>
      <w:r w:rsidR="00A81DAA">
        <w:rPr>
          <w:rFonts w:eastAsiaTheme="minorEastAsia"/>
        </w:rPr>
        <w:t xml:space="preserve"> pari a 32. Questo </w:t>
      </w:r>
      <w:r w:rsidR="00381C48">
        <w:rPr>
          <w:rFonts w:eastAsiaTheme="minorEastAsia"/>
        </w:rPr>
        <w:t>parametro</w:t>
      </w:r>
      <w:r w:rsidR="00A81DAA">
        <w:rPr>
          <w:rFonts w:eastAsiaTheme="minorEastAsia"/>
        </w:rPr>
        <w:t>, il quantum volume, è una</w:t>
      </w:r>
      <w:r w:rsidR="00381C48">
        <w:rPr>
          <w:rFonts w:eastAsiaTheme="minorEastAsia"/>
        </w:rPr>
        <w:t xml:space="preserve"> possibile</w:t>
      </w:r>
      <w:r w:rsidR="00A81DAA">
        <w:rPr>
          <w:rFonts w:eastAsiaTheme="minorEastAsia"/>
        </w:rPr>
        <w:t xml:space="preserve"> metrica per misurare le prestazioni di un computer quantistico. È un numero intero stimato in base alla complessità dei circuiti che un computer può effettivamente implementare. Tendenzialmente, il suo valore cresce col numero dei qubit, sebbene</w:t>
      </w:r>
      <w:r w:rsidR="00381C48">
        <w:rPr>
          <w:rFonts w:eastAsiaTheme="minorEastAsia"/>
        </w:rPr>
        <w:t xml:space="preserve"> in realtà</w:t>
      </w:r>
      <w:r w:rsidR="00A81DAA">
        <w:rPr>
          <w:rFonts w:eastAsiaTheme="minorEastAsia"/>
        </w:rPr>
        <w:t xml:space="preserve"> il suo calcolo si basa sui valori di fedeltà delle operazioni, sul grado di connettività tra i diversi qubit, </w:t>
      </w:r>
      <w:r w:rsidR="00FB5A0B">
        <w:rPr>
          <w:rFonts w:eastAsiaTheme="minorEastAsia"/>
        </w:rPr>
        <w:t>sul set di gate accuratamente calibrati e sull’efficacia di mappatura del circuito [</w:t>
      </w:r>
      <w:r w:rsidR="00AC505D">
        <w:rPr>
          <w:rFonts w:eastAsiaTheme="minorEastAsia"/>
        </w:rPr>
        <w:t>7</w:t>
      </w:r>
      <w:r w:rsidR="00FB5A0B">
        <w:rPr>
          <w:rFonts w:eastAsiaTheme="minorEastAsia"/>
        </w:rPr>
        <w:t xml:space="preserve">]. Di fatti, IBM dichiara </w:t>
      </w:r>
      <w:r w:rsidR="00AE2B7B">
        <w:rPr>
          <w:rFonts w:eastAsiaTheme="minorEastAsia"/>
        </w:rPr>
        <w:t xml:space="preserve">di aver raggiunto </w:t>
      </w:r>
      <w:r w:rsidR="00FB5A0B">
        <w:rPr>
          <w:rFonts w:eastAsiaTheme="minorEastAsia"/>
        </w:rPr>
        <w:t xml:space="preserve">valori di quantum </w:t>
      </w:r>
      <w:r w:rsidR="00AE2B7B">
        <w:rPr>
          <w:rFonts w:eastAsiaTheme="minorEastAsia"/>
        </w:rPr>
        <w:t xml:space="preserve">volume maggiori con computer a 27 qubit, quali </w:t>
      </w:r>
      <w:r w:rsidR="00AE2B7B">
        <w:rPr>
          <w:rFonts w:eastAsiaTheme="minorEastAsia"/>
          <w:i/>
          <w:iCs/>
        </w:rPr>
        <w:t xml:space="preserve">ibmq-montreal </w:t>
      </w:r>
      <w:r w:rsidR="00AE2B7B">
        <w:rPr>
          <w:rFonts w:eastAsiaTheme="minorEastAsia"/>
        </w:rPr>
        <w:t xml:space="preserve">e </w:t>
      </w:r>
      <w:r w:rsidR="00AE2B7B">
        <w:rPr>
          <w:rFonts w:eastAsiaTheme="minorEastAsia"/>
          <w:i/>
          <w:iCs/>
        </w:rPr>
        <w:t>ibmq-dublin</w:t>
      </w:r>
      <w:r w:rsidR="00AE2B7B">
        <w:rPr>
          <w:rFonts w:eastAsiaTheme="minorEastAsia"/>
        </w:rPr>
        <w:t>, per i quali è stato stimato essere pari a 128 e 64, rispettivamente.</w:t>
      </w:r>
      <w:r w:rsidR="003D1C19">
        <w:rPr>
          <w:rFonts w:eastAsiaTheme="minorEastAsia"/>
        </w:rPr>
        <w:t xml:space="preserve"> Invece, il backend utilizzato per questa tesi, </w:t>
      </w:r>
      <w:r w:rsidR="003D1C19">
        <w:rPr>
          <w:rFonts w:eastAsiaTheme="minorEastAsia"/>
          <w:i/>
          <w:iCs/>
        </w:rPr>
        <w:t>ibmq-armonk</w:t>
      </w:r>
      <w:r w:rsidR="003D1C19">
        <w:rPr>
          <w:rFonts w:eastAsiaTheme="minorEastAsia"/>
        </w:rPr>
        <w:t>, è a singolo qubit e ha quantum volume pari a 1.</w:t>
      </w:r>
    </w:p>
    <w:p w14:paraId="671E03C5" w14:textId="26B1F082" w:rsidR="000B3B45" w:rsidRDefault="00AE2B7B" w:rsidP="000B3B45">
      <w:pPr>
        <w:rPr>
          <w:rFonts w:eastAsiaTheme="minorEastAsia"/>
        </w:rPr>
      </w:pPr>
      <w:r>
        <w:rPr>
          <w:rFonts w:eastAsiaTheme="minorEastAsia"/>
        </w:rPr>
        <w:t>Circa il confronto tra computer quantistici che si basano su tecnologie diverse, si riportano valori tipici di velocità e tempi di decoerenza.</w:t>
      </w:r>
      <w:r w:rsidR="000B3B45">
        <w:rPr>
          <w:rFonts w:eastAsiaTheme="minorEastAsia"/>
        </w:rPr>
        <w:t xml:space="preserve"> Quelli basati su ion traps hanno valori tipici di durata di singolo gate tra i 0,1</w:t>
      </w:r>
      <m:oMath>
        <m:r>
          <w:rPr>
            <w:rFonts w:ascii="Cambria Math" w:eastAsiaTheme="minorEastAsia" w:hAnsi="Cambria Math"/>
          </w:rPr>
          <m:t>μ</m:t>
        </m:r>
      </m:oMath>
      <w:r w:rsidR="000B3B45">
        <w:rPr>
          <w:rFonts w:eastAsiaTheme="minorEastAsia"/>
        </w:rPr>
        <w:t>s e i 5</w:t>
      </w:r>
      <m:oMath>
        <m:r>
          <w:rPr>
            <w:rFonts w:ascii="Cambria Math" w:eastAsiaTheme="minorEastAsia" w:hAnsi="Cambria Math"/>
          </w:rPr>
          <m:t>μ</m:t>
        </m:r>
      </m:oMath>
      <w:r w:rsidR="000B3B45">
        <w:rPr>
          <w:rFonts w:eastAsiaTheme="minorEastAsia"/>
        </w:rPr>
        <w:t>s con valori che crescono per operazioni su più qubit (50-3000</w:t>
      </w:r>
      <m:oMath>
        <m:r>
          <w:rPr>
            <w:rFonts w:ascii="Cambria Math" w:eastAsiaTheme="minorEastAsia" w:hAnsi="Cambria Math"/>
          </w:rPr>
          <m:t>μ</m:t>
        </m:r>
      </m:oMath>
      <w:r w:rsidR="000B3B45">
        <w:rPr>
          <w:rFonts w:eastAsiaTheme="minorEastAsia"/>
        </w:rPr>
        <w:t>s)</w:t>
      </w:r>
      <w:r w:rsidR="004C3899">
        <w:rPr>
          <w:rFonts w:eastAsiaTheme="minorEastAsia"/>
        </w:rPr>
        <w:t xml:space="preserve"> [</w:t>
      </w:r>
      <w:r w:rsidR="00AC505D">
        <w:rPr>
          <w:rFonts w:eastAsiaTheme="minorEastAsia"/>
        </w:rPr>
        <w:t>8</w:t>
      </w:r>
      <w:r w:rsidR="004C3899">
        <w:rPr>
          <w:rFonts w:eastAsiaTheme="minorEastAsia"/>
        </w:rPr>
        <w:t>]</w:t>
      </w:r>
      <w:r w:rsidR="000B3B45">
        <w:rPr>
          <w:rFonts w:eastAsiaTheme="minorEastAsia"/>
        </w:rPr>
        <w:t>; per questo tipo di qubit si è raggiunto un tempo di coerenza di circa 6000s, oltre un’ora [</w:t>
      </w:r>
      <w:r w:rsidR="00AC505D">
        <w:rPr>
          <w:rFonts w:eastAsiaTheme="minorEastAsia"/>
        </w:rPr>
        <w:t>9</w:t>
      </w:r>
      <w:r w:rsidR="000B3B45">
        <w:rPr>
          <w:rFonts w:eastAsiaTheme="minorEastAsia"/>
        </w:rPr>
        <w:t xml:space="preserve">]. </w:t>
      </w:r>
      <w:r w:rsidR="004C3899">
        <w:rPr>
          <w:rFonts w:eastAsiaTheme="minorEastAsia"/>
        </w:rPr>
        <w:t>Per i qubit superconduttori, invece, si attestano v</w:t>
      </w:r>
      <w:r w:rsidR="00381C48">
        <w:rPr>
          <w:rFonts w:eastAsiaTheme="minorEastAsia"/>
        </w:rPr>
        <w:t>a</w:t>
      </w:r>
      <w:r w:rsidR="004C3899">
        <w:rPr>
          <w:rFonts w:eastAsiaTheme="minorEastAsia"/>
        </w:rPr>
        <w:t xml:space="preserve">lori nettamente inferiori sia per il tempo di implementazione di un gate, sia per il tempo di coerenza. Rispettivamente, valori tipici possono essere di decine di nanosecondi e centinatia di microsecondi; che comunque consentono di poter applicare un numero di operazioni nell’ordine di </w:t>
      </w:r>
      <m:oMath>
        <m:sSup>
          <m:sSupPr>
            <m:ctrlPr>
              <w:rPr>
                <w:rFonts w:ascii="Cambria Math" w:eastAsiaTheme="minorEastAsia" w:hAnsi="Cambria Math"/>
                <w:i/>
                <w:noProof w:val="0"/>
                <w:lang w:val="en-GB"/>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noProof w:val="0"/>
                <w:lang w:val="en-GB"/>
              </w:rPr>
            </m:ctrlPr>
          </m:sSupPr>
          <m:e>
            <m:r>
              <w:rPr>
                <w:rFonts w:ascii="Cambria Math" w:eastAsiaTheme="minorEastAsia" w:hAnsi="Cambria Math"/>
              </w:rPr>
              <m:t>0</m:t>
            </m:r>
          </m:e>
          <m:sup>
            <m:r>
              <w:rPr>
                <w:rFonts w:ascii="Cambria Math" w:eastAsiaTheme="minorEastAsia" w:hAnsi="Cambria Math"/>
              </w:rPr>
              <m:t>4</m:t>
            </m:r>
          </m:sup>
        </m:sSup>
      </m:oMath>
      <w:r w:rsidR="004C3899">
        <w:rPr>
          <w:rFonts w:eastAsiaTheme="minorEastAsia"/>
        </w:rPr>
        <w:t xml:space="preserve">; quelle richieste dai criteri di DiVicenzo. </w:t>
      </w:r>
    </w:p>
    <w:p w14:paraId="621B630B" w14:textId="4824AEB4" w:rsidR="006D0A1F" w:rsidRDefault="00B82157" w:rsidP="006D0A1F">
      <w:pPr>
        <w:rPr>
          <w:rFonts w:eastAsiaTheme="minorEastAsia"/>
        </w:rPr>
      </w:pPr>
      <w:r>
        <w:rPr>
          <w:rFonts w:eastAsiaTheme="minorEastAsia"/>
        </w:rPr>
        <w:lastRenderedPageBreak/>
        <w:t>Uno dei motivi per cui multinazionali, come IBM e Google per l’appunto,</w:t>
      </w:r>
      <w:r w:rsidR="004D6547">
        <w:rPr>
          <w:rFonts w:eastAsiaTheme="minorEastAsia"/>
        </w:rPr>
        <w:t xml:space="preserve"> </w:t>
      </w:r>
      <w:r>
        <w:rPr>
          <w:rFonts w:eastAsiaTheme="minorEastAsia"/>
        </w:rPr>
        <w:t xml:space="preserve">reputino i computer quantistici </w:t>
      </w:r>
      <w:r w:rsidR="004D6547">
        <w:rPr>
          <w:rFonts w:eastAsiaTheme="minorEastAsia"/>
        </w:rPr>
        <w:t xml:space="preserve">a superconduttori </w:t>
      </w:r>
      <w:r>
        <w:rPr>
          <w:rFonts w:eastAsiaTheme="minorEastAsia"/>
        </w:rPr>
        <w:t xml:space="preserve">preferibili è che questi promettono maggiori possibilità in </w:t>
      </w:r>
      <w:r w:rsidR="004D6547">
        <w:rPr>
          <w:rFonts w:eastAsiaTheme="minorEastAsia"/>
        </w:rPr>
        <w:t xml:space="preserve">termini di </w:t>
      </w:r>
      <w:r>
        <w:rPr>
          <w:rFonts w:eastAsiaTheme="minorEastAsia"/>
        </w:rPr>
        <w:t>scalabilità. Sono infatti gli unici ad aver raggiunto le decine di qubit e, al tempo stesso, avere un’architettura che permetta l’implementazione di sistemi ancora più complessi. Caratteristica estremamente interessante</w:t>
      </w:r>
      <w:r w:rsidR="004D6547">
        <w:rPr>
          <w:rFonts w:eastAsiaTheme="minorEastAsia"/>
        </w:rPr>
        <w:t>,</w:t>
      </w:r>
      <w:r>
        <w:rPr>
          <w:rFonts w:eastAsiaTheme="minorEastAsia"/>
        </w:rPr>
        <w:t xml:space="preserve"> dato che la</w:t>
      </w:r>
      <w:r w:rsidR="004D6547">
        <w:rPr>
          <w:rFonts w:eastAsiaTheme="minorEastAsia"/>
        </w:rPr>
        <w:t xml:space="preserve"> </w:t>
      </w:r>
      <w:r>
        <w:rPr>
          <w:rFonts w:eastAsiaTheme="minorEastAsia"/>
        </w:rPr>
        <w:t xml:space="preserve">potenza di calcolo di questi computer è esponenziale in funzione del numero di qubit. </w:t>
      </w:r>
      <w:r w:rsidR="00444047">
        <w:rPr>
          <w:rFonts w:eastAsiaTheme="minorEastAsia"/>
        </w:rPr>
        <w:t>Dal blog [</w:t>
      </w:r>
      <w:r w:rsidR="00AC505D">
        <w:rPr>
          <w:rFonts w:eastAsiaTheme="minorEastAsia"/>
        </w:rPr>
        <w:t>10</w:t>
      </w:r>
      <w:r w:rsidR="00444047">
        <w:rPr>
          <w:rFonts w:eastAsiaTheme="minorEastAsia"/>
        </w:rPr>
        <w:t>]</w:t>
      </w:r>
      <w:r w:rsidR="00306EE9">
        <w:rPr>
          <w:rFonts w:eastAsiaTheme="minorEastAsia"/>
        </w:rPr>
        <w:t xml:space="preserve"> </w:t>
      </w:r>
      <w:r w:rsidR="00444047">
        <w:rPr>
          <w:rFonts w:eastAsiaTheme="minorEastAsia"/>
        </w:rPr>
        <w:t xml:space="preserve">di IBM si legge che sono in corso i lavori per la costruzione di un device da 1121 qubit, </w:t>
      </w:r>
      <w:r w:rsidR="00444047">
        <w:rPr>
          <w:rFonts w:eastAsiaTheme="minorEastAsia"/>
          <w:i/>
          <w:iCs/>
        </w:rPr>
        <w:t>ibmq-condor</w:t>
      </w:r>
      <w:r w:rsidR="00444047">
        <w:rPr>
          <w:rFonts w:eastAsiaTheme="minorEastAsia"/>
        </w:rPr>
        <w:t>, il termine dei quali è previsto nel 2023.</w:t>
      </w:r>
    </w:p>
    <w:p w14:paraId="57472F82" w14:textId="77777777" w:rsidR="00444047" w:rsidRPr="00444047" w:rsidRDefault="00444047" w:rsidP="006D0A1F">
      <w:pPr>
        <w:rPr>
          <w:rFonts w:eastAsiaTheme="minorEastAsia"/>
        </w:rPr>
      </w:pPr>
    </w:p>
    <w:p w14:paraId="4FB3952E" w14:textId="464E5977" w:rsidR="006D0A1F" w:rsidRDefault="004E7691" w:rsidP="00690B26">
      <w:pPr>
        <w:pStyle w:val="Titolo3"/>
        <w:rPr>
          <w:rFonts w:eastAsiaTheme="minorEastAsia"/>
        </w:rPr>
      </w:pPr>
      <w:r>
        <w:rPr>
          <w:rFonts w:eastAsiaTheme="minorEastAsia"/>
        </w:rPr>
        <w:t xml:space="preserve">1.4 </w:t>
      </w:r>
      <w:r w:rsidR="006D0A1F">
        <w:rPr>
          <w:rFonts w:eastAsiaTheme="minorEastAsia"/>
        </w:rPr>
        <w:t>Qubit superconduttori</w:t>
      </w:r>
    </w:p>
    <w:p w14:paraId="376EED0A" w14:textId="0FB52237" w:rsidR="006D0A1F" w:rsidRDefault="006D0A1F" w:rsidP="00690B26">
      <w:pPr>
        <w:rPr>
          <w:rFonts w:eastAsiaTheme="minorEastAsia"/>
        </w:rPr>
      </w:pPr>
      <w:r>
        <w:rPr>
          <w:rFonts w:eastAsiaTheme="minorEastAsia"/>
        </w:rPr>
        <w:t>Come annunciato, si approfondisce qui il caso di qubit realizzati con circuiti superconduttori</w:t>
      </w:r>
      <w:r w:rsidR="00AC505D">
        <w:rPr>
          <w:rFonts w:eastAsiaTheme="minorEastAsia"/>
        </w:rPr>
        <w:t xml:space="preserve"> [11]</w:t>
      </w:r>
      <w:r>
        <w:rPr>
          <w:rFonts w:eastAsiaTheme="minorEastAsia"/>
        </w:rPr>
        <w:t>. L’idea è quella di realizzare un oscillatore armonico con un circuito LC, dove compaiono due elementi di circuito: l’induttore (di induttanza L) e il capacitore (di capacità C). Come noto, le energie contenute in questi due elementi sono:</w:t>
      </w:r>
    </w:p>
    <w:p w14:paraId="35885E9E" w14:textId="77777777" w:rsidR="006D0A1F" w:rsidRDefault="006D0A1F" w:rsidP="00690B26">
      <w:pPr>
        <w:rPr>
          <w:rFonts w:eastAsiaTheme="minorEastAsia"/>
        </w:rPr>
      </w:pPr>
    </w:p>
    <w:p w14:paraId="4BA29FE6" w14:textId="77777777" w:rsidR="006D0A1F" w:rsidRDefault="006B2A49" w:rsidP="00690B26">
      <w:pPr>
        <w:jc w:val="center"/>
        <w:rPr>
          <w:rFonts w:eastAsiaTheme="minorEastAsia"/>
        </w:rPr>
      </w:pPr>
      <m:oMath>
        <m:sSub>
          <m:sSubPr>
            <m:ctrlPr>
              <w:rPr>
                <w:rFonts w:ascii="Cambria Math" w:eastAsiaTheme="minorEastAsia" w:hAnsi="Cambria Math" w:cstheme="minorBidi"/>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cstheme="minorBidi"/>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sSup>
          <m:sSupPr>
            <m:ctrlPr>
              <w:rPr>
                <w:rFonts w:ascii="Cambria Math" w:eastAsiaTheme="minorEastAsia" w:hAnsi="Cambria Math" w:cstheme="minorBidi"/>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cstheme="minorBidi"/>
                <w:i/>
              </w:rPr>
            </m:ctrlPr>
          </m:fPr>
          <m:num>
            <m:sSup>
              <m:sSupPr>
                <m:ctrlPr>
                  <w:rPr>
                    <w:rFonts w:ascii="Cambria Math" w:eastAsiaTheme="minorEastAsia" w:hAnsi="Cambria Math" w:cstheme="minorBidi"/>
                    <w:i/>
                  </w:rPr>
                </m:ctrlPr>
              </m:sSupPr>
              <m:e>
                <m:r>
                  <w:rPr>
                    <w:rFonts w:ascii="Cambria Math" w:eastAsiaTheme="minorEastAsia" w:hAnsi="Cambria Math"/>
                  </w:rPr>
                  <m:t>Q</m:t>
                </m:r>
              </m:e>
              <m:sup>
                <m:r>
                  <w:rPr>
                    <w:rFonts w:ascii="Cambria Math" w:eastAsiaTheme="minorEastAsia" w:hAnsi="Cambria Math"/>
                  </w:rPr>
                  <m:t>2</m:t>
                </m:r>
              </m:sup>
            </m:sSup>
          </m:num>
          <m:den>
            <m:r>
              <w:rPr>
                <w:rFonts w:ascii="Cambria Math" w:eastAsiaTheme="minorEastAsia" w:hAnsi="Cambria Math"/>
              </w:rPr>
              <m:t>2C</m:t>
            </m:r>
          </m:den>
        </m:f>
      </m:oMath>
      <w:r w:rsidR="006D0A1F">
        <w:rPr>
          <w:rFonts w:eastAsiaTheme="minorEastAsia"/>
        </w:rPr>
        <w:tab/>
      </w:r>
      <m:oMath>
        <m:sSub>
          <m:sSubPr>
            <m:ctrlPr>
              <w:rPr>
                <w:rFonts w:ascii="Cambria Math" w:eastAsiaTheme="minorEastAsia" w:hAnsi="Cambria Math" w:cstheme="minorBidi"/>
                <w:i/>
              </w:rPr>
            </m:ctrlPr>
          </m:sSubPr>
          <m:e>
            <m:r>
              <w:rPr>
                <w:rFonts w:ascii="Cambria Math" w:eastAsiaTheme="minorEastAsia" w:hAnsi="Cambria Math"/>
              </w:rPr>
              <m:t>E</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cstheme="minorBidi"/>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m:t>
        </m:r>
        <m:sSup>
          <m:sSupPr>
            <m:ctrlPr>
              <w:rPr>
                <w:rFonts w:ascii="Cambria Math" w:eastAsiaTheme="minorEastAsia" w:hAnsi="Cambria Math" w:cstheme="minorBidi"/>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cstheme="minorBidi"/>
                <w:i/>
              </w:rPr>
            </m:ctrlPr>
          </m:fPr>
          <m:num>
            <m:sSup>
              <m:sSupPr>
                <m:ctrlPr>
                  <w:rPr>
                    <w:rFonts w:ascii="Cambria Math" w:eastAsiaTheme="minorEastAsia" w:hAnsi="Cambria Math" w:cstheme="minorBidi"/>
                    <w:i/>
                  </w:rPr>
                </m:ctrlPr>
              </m:sSupPr>
              <m:e>
                <m:r>
                  <w:rPr>
                    <w:rFonts w:ascii="Cambria Math" w:eastAsiaTheme="minorEastAsia" w:hAnsi="Cambria Math"/>
                  </w:rPr>
                  <m:t>ϕ</m:t>
                </m:r>
              </m:e>
              <m:sup>
                <m:r>
                  <w:rPr>
                    <w:rFonts w:ascii="Cambria Math" w:eastAsiaTheme="minorEastAsia" w:hAnsi="Cambria Math"/>
                  </w:rPr>
                  <m:t>2</m:t>
                </m:r>
              </m:sup>
            </m:sSup>
          </m:num>
          <m:den>
            <m:r>
              <w:rPr>
                <w:rFonts w:ascii="Cambria Math" w:eastAsiaTheme="minorEastAsia" w:hAnsi="Cambria Math"/>
              </w:rPr>
              <m:t>2C</m:t>
            </m:r>
          </m:den>
        </m:f>
      </m:oMath>
    </w:p>
    <w:p w14:paraId="38DD25DA" w14:textId="77777777" w:rsidR="006D0A1F" w:rsidRDefault="006D0A1F" w:rsidP="00690B26">
      <w:pPr>
        <w:rPr>
          <w:rFonts w:eastAsiaTheme="minorEastAsia"/>
        </w:rPr>
      </w:pPr>
    </w:p>
    <w:p w14:paraId="1701FA3C" w14:textId="77777777" w:rsidR="006D0A1F" w:rsidRDefault="006D0A1F" w:rsidP="00690B26">
      <w:pPr>
        <w:rPr>
          <w:rFonts w:eastAsiaTheme="minorEastAsia"/>
        </w:rPr>
      </w:pPr>
      <w:r>
        <w:rPr>
          <w:rFonts w:eastAsiaTheme="minorEastAsia"/>
        </w:rPr>
        <w:t xml:space="preserve">dove Q=CV è la carica del capacitore e </w:t>
      </w:r>
      <m:oMath>
        <m:r>
          <w:rPr>
            <w:rFonts w:ascii="Cambria Math" w:eastAsiaTheme="minorEastAsia" w:hAnsi="Cambria Math"/>
          </w:rPr>
          <m:t>ϕ</m:t>
        </m:r>
      </m:oMath>
      <w:r>
        <w:rPr>
          <w:rFonts w:eastAsiaTheme="minorEastAsia"/>
        </w:rPr>
        <w:t>=LI è il flusso di campo magnetico nell’induttore. Segue che l’Hamiltoniana classica è la somma di questi due termini:</w:t>
      </w:r>
    </w:p>
    <w:p w14:paraId="41E981B3" w14:textId="77777777" w:rsidR="006D0A1F" w:rsidRDefault="006D0A1F" w:rsidP="00690B26">
      <w:pPr>
        <w:rPr>
          <w:rFonts w:eastAsiaTheme="minorEastAsia"/>
        </w:rPr>
      </w:pPr>
    </w:p>
    <w:p w14:paraId="362188D1" w14:textId="77777777" w:rsidR="006D0A1F" w:rsidRPr="00FE14C7" w:rsidRDefault="006B2A49" w:rsidP="00690B26">
      <w:pPr>
        <w:rPr>
          <w:rFonts w:eastAsiaTheme="minorEastAsia"/>
        </w:rPr>
      </w:pPr>
      <m:oMathPara>
        <m:oMath>
          <m:sSub>
            <m:sSubPr>
              <m:ctrlPr>
                <w:rPr>
                  <w:rFonts w:ascii="Cambria Math" w:eastAsiaTheme="minorEastAsia" w:hAnsi="Cambria Math" w:cstheme="minorBidi"/>
                  <w:i/>
                </w:rPr>
              </m:ctrlPr>
            </m:sSubPr>
            <m:e>
              <m:r>
                <w:rPr>
                  <w:rFonts w:ascii="Cambria Math" w:eastAsiaTheme="minorEastAsia" w:hAnsi="Cambria Math"/>
                </w:rPr>
                <m:t>H</m:t>
              </m:r>
            </m:e>
            <m:sub>
              <m:r>
                <w:rPr>
                  <w:rFonts w:ascii="Cambria Math" w:eastAsiaTheme="minorEastAsia" w:hAnsi="Cambria Math"/>
                </w:rPr>
                <m:t>Cl</m:t>
              </m:r>
            </m:sub>
          </m:sSub>
          <m:r>
            <w:rPr>
              <w:rFonts w:ascii="Cambria Math" w:eastAsiaTheme="minorEastAsia" w:hAnsi="Cambria Math"/>
            </w:rPr>
            <m:t>=</m:t>
          </m:r>
          <m:f>
            <m:fPr>
              <m:ctrlPr>
                <w:rPr>
                  <w:rFonts w:ascii="Cambria Math" w:eastAsiaTheme="minorEastAsia" w:hAnsi="Cambria Math" w:cstheme="minorBidi"/>
                  <w:i/>
                </w:rPr>
              </m:ctrlPr>
            </m:fPr>
            <m:num>
              <m:sSup>
                <m:sSupPr>
                  <m:ctrlPr>
                    <w:rPr>
                      <w:rFonts w:ascii="Cambria Math" w:eastAsiaTheme="minorEastAsia" w:hAnsi="Cambria Math" w:cstheme="minorBidi"/>
                      <w:i/>
                    </w:rPr>
                  </m:ctrlPr>
                </m:sSupPr>
                <m:e>
                  <m:r>
                    <w:rPr>
                      <w:rFonts w:ascii="Cambria Math" w:eastAsiaTheme="minorEastAsia" w:hAnsi="Cambria Math"/>
                    </w:rPr>
                    <m:t>Q</m:t>
                  </m:r>
                </m:e>
                <m:sup>
                  <m:r>
                    <w:rPr>
                      <w:rFonts w:ascii="Cambria Math" w:eastAsiaTheme="minorEastAsia" w:hAnsi="Cambria Math"/>
                    </w:rPr>
                    <m:t>2</m:t>
                  </m:r>
                </m:sup>
              </m:sSup>
            </m:num>
            <m:den>
              <m:r>
                <w:rPr>
                  <w:rFonts w:ascii="Cambria Math" w:eastAsiaTheme="minorEastAsia" w:hAnsi="Cambria Math"/>
                </w:rPr>
                <m:t>2C</m:t>
              </m:r>
            </m:den>
          </m:f>
          <m:r>
            <w:rPr>
              <w:rFonts w:ascii="Cambria Math" w:eastAsiaTheme="minorEastAsia" w:hAnsi="Cambria Math"/>
            </w:rPr>
            <m:t>+</m:t>
          </m:r>
          <m:f>
            <m:fPr>
              <m:ctrlPr>
                <w:rPr>
                  <w:rFonts w:ascii="Cambria Math" w:eastAsiaTheme="minorEastAsia" w:hAnsi="Cambria Math" w:cstheme="minorBidi"/>
                  <w:i/>
                </w:rPr>
              </m:ctrlPr>
            </m:fPr>
            <m:num>
              <m:sSup>
                <m:sSupPr>
                  <m:ctrlPr>
                    <w:rPr>
                      <w:rFonts w:ascii="Cambria Math" w:eastAsiaTheme="minorEastAsia" w:hAnsi="Cambria Math" w:cstheme="minorBidi"/>
                      <w:i/>
                    </w:rPr>
                  </m:ctrlPr>
                </m:sSupPr>
                <m:e>
                  <m:r>
                    <w:rPr>
                      <w:rFonts w:ascii="Cambria Math" w:eastAsiaTheme="minorEastAsia" w:hAnsi="Cambria Math"/>
                    </w:rPr>
                    <m:t>ϕ</m:t>
                  </m:r>
                </m:e>
                <m:sup>
                  <m:r>
                    <w:rPr>
                      <w:rFonts w:ascii="Cambria Math" w:eastAsiaTheme="minorEastAsia" w:hAnsi="Cambria Math"/>
                    </w:rPr>
                    <m:t>2</m:t>
                  </m:r>
                </m:sup>
              </m:sSup>
            </m:num>
            <m:den>
              <m:r>
                <w:rPr>
                  <w:rFonts w:ascii="Cambria Math" w:eastAsiaTheme="minorEastAsia" w:hAnsi="Cambria Math"/>
                </w:rPr>
                <m:t>2C</m:t>
              </m:r>
            </m:den>
          </m:f>
          <m:r>
            <w:rPr>
              <w:rFonts w:ascii="Cambria Math" w:eastAsiaTheme="minorEastAsia" w:hAnsi="Cambria Math"/>
            </w:rPr>
            <m:t>=</m:t>
          </m:r>
          <m:f>
            <m:fPr>
              <m:ctrlPr>
                <w:rPr>
                  <w:rFonts w:ascii="Cambria Math" w:eastAsiaTheme="minorEastAsia" w:hAnsi="Cambria Math" w:cstheme="minorBidi"/>
                  <w:i/>
                </w:rPr>
              </m:ctrlPr>
            </m:fPr>
            <m:num>
              <m:sSup>
                <m:sSupPr>
                  <m:ctrlPr>
                    <w:rPr>
                      <w:rFonts w:ascii="Cambria Math" w:eastAsiaTheme="minorEastAsia" w:hAnsi="Cambria Math" w:cstheme="minorBidi"/>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2C</m:t>
              </m:r>
            </m:den>
          </m:f>
          <m:r>
            <w:rPr>
              <w:rFonts w:ascii="Cambria Math" w:eastAsiaTheme="minorEastAsia" w:hAnsi="Cambria Math"/>
            </w:rPr>
            <m:t>+</m:t>
          </m:r>
          <m:f>
            <m:fPr>
              <m:ctrlPr>
                <w:rPr>
                  <w:rFonts w:ascii="Cambria Math" w:eastAsiaTheme="minorEastAsia" w:hAnsi="Cambria Math" w:cstheme="minorBidi"/>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sSubSup>
            <m:sSubSupPr>
              <m:ctrlPr>
                <w:rPr>
                  <w:rFonts w:ascii="Cambria Math" w:eastAsiaTheme="minorEastAsia" w:hAnsi="Cambria Math" w:cstheme="minorBidi"/>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sSup>
            <m:sSupPr>
              <m:ctrlPr>
                <w:rPr>
                  <w:rFonts w:ascii="Cambria Math" w:eastAsiaTheme="minorEastAsia" w:hAnsi="Cambria Math" w:cstheme="minorBidi"/>
                  <w:i/>
                </w:rPr>
              </m:ctrlPr>
            </m:sSupPr>
            <m:e>
              <m:r>
                <w:rPr>
                  <w:rFonts w:ascii="Cambria Math" w:eastAsiaTheme="minorEastAsia" w:hAnsi="Cambria Math"/>
                </w:rPr>
                <m:t>ϕ</m:t>
              </m:r>
            </m:e>
            <m:sup>
              <m:r>
                <w:rPr>
                  <w:rFonts w:ascii="Cambria Math" w:eastAsiaTheme="minorEastAsia" w:hAnsi="Cambria Math"/>
                </w:rPr>
                <m:t>2</m:t>
              </m:r>
            </m:sup>
          </m:sSup>
        </m:oMath>
      </m:oMathPara>
    </w:p>
    <w:p w14:paraId="3F8A9D22" w14:textId="77777777" w:rsidR="006D0A1F" w:rsidRDefault="006D0A1F" w:rsidP="00690B26">
      <w:pPr>
        <w:rPr>
          <w:rFonts w:eastAsiaTheme="minorEastAsia"/>
        </w:rPr>
      </w:pPr>
    </w:p>
    <w:p w14:paraId="43BAE7B6" w14:textId="77777777" w:rsidR="006D0A1F" w:rsidRDefault="006D0A1F" w:rsidP="00690B26">
      <w:pPr>
        <w:rPr>
          <w:rFonts w:eastAsiaTheme="minorEastAsia"/>
        </w:rPr>
      </w:pPr>
      <w:r>
        <w:rPr>
          <w:rFonts w:eastAsiaTheme="minorEastAsia"/>
        </w:rPr>
        <w:t xml:space="preserve">in particolare, nella seconda formulazione è stato introdotto il parametro </w:t>
      </w:r>
      <m:oMath>
        <m:sSub>
          <m:sSubPr>
            <m:ctrlPr>
              <w:rPr>
                <w:rFonts w:ascii="Cambria Math" w:eastAsiaTheme="minorEastAsia" w:hAnsi="Cambria Math" w:cstheme="minorBidi"/>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=1/</m:t>
        </m:r>
        <m:rad>
          <m:radPr>
            <m:degHide m:val="1"/>
            <m:ctrlPr>
              <w:rPr>
                <w:rFonts w:ascii="Cambria Math" w:eastAsiaTheme="minorEastAsia" w:hAnsi="Cambria Math" w:cstheme="minorBidi"/>
                <w:i/>
              </w:rPr>
            </m:ctrlPr>
          </m:radPr>
          <m:deg/>
          <m:e>
            <m:r>
              <w:rPr>
                <w:rFonts w:ascii="Cambria Math" w:eastAsiaTheme="minorEastAsia" w:hAnsi="Cambria Math"/>
              </w:rPr>
              <m:t>LC</m:t>
            </m:r>
          </m:e>
        </m:rad>
      </m:oMath>
      <w:r>
        <w:rPr>
          <w:rFonts w:eastAsiaTheme="minorEastAsia"/>
        </w:rPr>
        <w:t xml:space="preserve"> per potere identificare più facilmente un Hamiltoniana di “massa” C, momento Q, “posizione” </w:t>
      </w:r>
      <m:oMath>
        <m:r>
          <w:rPr>
            <w:rFonts w:ascii="Cambria Math" w:eastAsiaTheme="minorEastAsia" w:hAnsi="Cambria Math"/>
          </w:rPr>
          <m:t>ϕ</m:t>
        </m:r>
      </m:oMath>
      <w:r>
        <w:rPr>
          <w:rFonts w:eastAsiaTheme="minorEastAsia"/>
        </w:rPr>
        <w:t xml:space="preserve"> e frequenza </w:t>
      </w:r>
      <m:oMath>
        <m:sSub>
          <m:sSubPr>
            <m:ctrlPr>
              <w:rPr>
                <w:rFonts w:ascii="Cambria Math" w:eastAsiaTheme="minorEastAsia" w:hAnsi="Cambria Math" w:cstheme="minorBidi"/>
                <w:i/>
              </w:rPr>
            </m:ctrlPr>
          </m:sSubPr>
          <m:e>
            <m:r>
              <w:rPr>
                <w:rFonts w:ascii="Cambria Math" w:eastAsiaTheme="minorEastAsia" w:hAnsi="Cambria Math"/>
              </w:rPr>
              <m:t>ω</m:t>
            </m:r>
          </m:e>
          <m:sub>
            <m:r>
              <w:rPr>
                <w:rFonts w:ascii="Cambria Math" w:eastAsiaTheme="minorEastAsia" w:hAnsi="Cambria Math"/>
              </w:rPr>
              <m:t>0</m:t>
            </m:r>
          </m:sub>
        </m:sSub>
      </m:oMath>
      <w:r>
        <w:rPr>
          <w:rFonts w:eastAsiaTheme="minorEastAsia"/>
        </w:rPr>
        <w:t xml:space="preserve">. In questo modo si può riscrivere </w:t>
      </w:r>
      <m:oMath>
        <m:sSub>
          <m:sSubPr>
            <m:ctrlPr>
              <w:rPr>
                <w:rFonts w:ascii="Cambria Math" w:eastAsiaTheme="minorEastAsia" w:hAnsi="Cambria Math" w:cstheme="minorBidi"/>
                <w:i/>
              </w:rPr>
            </m:ctrlPr>
          </m:sSubPr>
          <m:e>
            <m:r>
              <w:rPr>
                <w:rFonts w:ascii="Cambria Math" w:eastAsiaTheme="minorEastAsia" w:hAnsi="Cambria Math"/>
              </w:rPr>
              <m:t>H</m:t>
            </m:r>
          </m:e>
          <m:sub>
            <m:r>
              <w:rPr>
                <w:rFonts w:ascii="Cambria Math" w:eastAsiaTheme="minorEastAsia" w:hAnsi="Cambria Math"/>
              </w:rPr>
              <m:t>Cl</m:t>
            </m:r>
          </m:sub>
        </m:sSub>
      </m:oMath>
      <w:r>
        <w:rPr>
          <w:rFonts w:eastAsiaTheme="minorEastAsia"/>
        </w:rPr>
        <w:t xml:space="preserve"> in termini di operatori di </w:t>
      </w:r>
      <w:r w:rsidRPr="00FE14C7">
        <w:rPr>
          <w:rFonts w:eastAsiaTheme="minorEastAsia"/>
          <w:i/>
          <w:iCs/>
        </w:rPr>
        <w:t>creazione</w:t>
      </w:r>
      <w:r>
        <w:rPr>
          <w:rFonts w:eastAsiaTheme="minorEastAsia"/>
        </w:rPr>
        <w:t xml:space="preserve"> (</w:t>
      </w:r>
      <m:oMath>
        <m:r>
          <w:rPr>
            <w:rFonts w:ascii="Cambria Math" w:eastAsiaTheme="minorEastAsia" w:hAnsi="Cambria Math"/>
          </w:rPr>
          <m:t>a</m:t>
        </m:r>
      </m:oMath>
      <w:r>
        <w:rPr>
          <w:rFonts w:eastAsiaTheme="minorEastAsia"/>
        </w:rPr>
        <w:t xml:space="preserve">) e </w:t>
      </w:r>
      <w:r w:rsidRPr="00FE14C7">
        <w:rPr>
          <w:rFonts w:eastAsiaTheme="minorEastAsia"/>
          <w:i/>
          <w:iCs/>
        </w:rPr>
        <w:t>distruzione</w:t>
      </w:r>
      <w:r>
        <w:rPr>
          <w:rFonts w:eastAsiaTheme="minorEastAsia"/>
          <w:i/>
          <w:iCs/>
        </w:rPr>
        <w:t xml:space="preserve"> </w:t>
      </w:r>
      <w:r>
        <w:rPr>
          <w:rFonts w:eastAsiaTheme="minorEastAsia"/>
        </w:rPr>
        <w:t>(</w:t>
      </w:r>
      <m:oMath>
        <m:sSup>
          <m:sSupPr>
            <m:ctrlPr>
              <w:rPr>
                <w:rFonts w:ascii="Cambria Math" w:eastAsiaTheme="minorEastAsia" w:hAnsi="Cambria Math" w:cstheme="minorBidi"/>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rPr>
        <w:t xml:space="preserve">) come noto dalla meccanica quantistica. Sostituiamo quindi Q e </w:t>
      </w:r>
      <m:oMath>
        <m:r>
          <w:rPr>
            <w:rFonts w:ascii="Cambria Math" w:eastAsiaTheme="minorEastAsia" w:hAnsi="Cambria Math"/>
          </w:rPr>
          <m:t>ϕ</m:t>
        </m:r>
      </m:oMath>
      <w:r>
        <w:rPr>
          <w:rFonts w:eastAsiaTheme="minorEastAsia"/>
        </w:rPr>
        <w:t xml:space="preserve"> coi rispettivi operatori in termini di </w:t>
      </w:r>
      <m:oMath>
        <m:r>
          <w:rPr>
            <w:rFonts w:ascii="Cambria Math" w:eastAsiaTheme="minorEastAsia" w:hAnsi="Cambria Math"/>
          </w:rPr>
          <m:t>a</m:t>
        </m:r>
      </m:oMath>
      <w:r>
        <w:rPr>
          <w:rFonts w:eastAsiaTheme="minorEastAsia"/>
        </w:rPr>
        <w:t xml:space="preserve"> e </w:t>
      </w:r>
      <m:oMath>
        <m:sSup>
          <m:sSupPr>
            <m:ctrlPr>
              <w:rPr>
                <w:rFonts w:ascii="Cambria Math" w:eastAsiaTheme="minorEastAsia" w:hAnsi="Cambria Math" w:cstheme="minorBidi"/>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rPr>
        <w:t>.</w:t>
      </w:r>
    </w:p>
    <w:p w14:paraId="7457FA18" w14:textId="77777777" w:rsidR="006D0A1F" w:rsidRDefault="006D0A1F" w:rsidP="00690B26">
      <w:pPr>
        <w:rPr>
          <w:rFonts w:eastAsiaTheme="minorEastAsia"/>
        </w:rPr>
      </w:pPr>
    </w:p>
    <w:p w14:paraId="6E2267C6" w14:textId="77777777" w:rsidR="006D0A1F" w:rsidRDefault="006D0A1F" w:rsidP="00690B26">
      <w:pPr>
        <w:jc w:val="center"/>
        <w:rPr>
          <w:rFonts w:eastAsiaTheme="minorEastAsia"/>
        </w:rPr>
      </w:pPr>
      <m:oMath>
        <m:r>
          <w:rPr>
            <w:rFonts w:ascii="Cambria Math" w:eastAsiaTheme="minorEastAsia" w:hAnsi="Cambria Math"/>
          </w:rPr>
          <m:t>Q→</m:t>
        </m:r>
        <m:acc>
          <m:accPr>
            <m:ctrlPr>
              <w:rPr>
                <w:rFonts w:ascii="Cambria Math" w:eastAsiaTheme="minorEastAsia" w:hAnsi="Cambria Math" w:cstheme="minorBidi"/>
                <w:i/>
              </w:rPr>
            </m:ctrlPr>
          </m:accPr>
          <m:e>
            <m:r>
              <w:rPr>
                <w:rFonts w:ascii="Cambria Math" w:eastAsiaTheme="minorEastAsia" w:hAnsi="Cambria Math"/>
              </w:rPr>
              <m:t>Q</m:t>
            </m:r>
          </m:e>
        </m:acc>
        <m:r>
          <w:rPr>
            <w:rFonts w:ascii="Cambria Math" w:eastAsiaTheme="minorEastAsia" w:hAnsi="Cambria Math"/>
          </w:rPr>
          <m:t>=i</m:t>
        </m:r>
        <m:rad>
          <m:radPr>
            <m:degHide m:val="1"/>
            <m:ctrlPr>
              <w:rPr>
                <w:rFonts w:ascii="Cambria Math" w:eastAsiaTheme="minorEastAsia" w:hAnsi="Cambria Math" w:cstheme="minorBidi"/>
                <w:i/>
              </w:rPr>
            </m:ctrlPr>
          </m:radPr>
          <m:deg/>
          <m:e>
            <m:f>
              <m:fPr>
                <m:ctrlPr>
                  <w:rPr>
                    <w:rFonts w:ascii="Cambria Math" w:eastAsiaTheme="minorEastAsia" w:hAnsi="Cambria Math" w:cstheme="minorBidi"/>
                    <w:i/>
                  </w:rPr>
                </m:ctrlPr>
              </m:fPr>
              <m:num>
                <m:r>
                  <w:rPr>
                    <w:rStyle w:val="x-hidden-focus"/>
                    <w:rFonts w:ascii="Cambria Math" w:hAnsi="Cambria Math" w:cs="Segoe UI"/>
                    <w:color w:val="000000"/>
                    <w:sz w:val="23"/>
                    <w:szCs w:val="23"/>
                    <w:bdr w:val="none" w:sz="0" w:space="0" w:color="auto" w:frame="1"/>
                  </w:rPr>
                  <m:t>ħ</m:t>
                </m:r>
              </m:num>
              <m:den>
                <m:r>
                  <w:rPr>
                    <w:rFonts w:ascii="Cambria Math" w:eastAsiaTheme="minorEastAsia" w:hAnsi="Cambria Math"/>
                  </w:rPr>
                  <m:t>2</m:t>
                </m:r>
                <m:sSub>
                  <m:sSubPr>
                    <m:ctrlPr>
                      <w:rPr>
                        <w:rFonts w:ascii="Cambria Math" w:eastAsiaTheme="minorEastAsia" w:hAnsi="Cambria Math" w:cstheme="minorBidi"/>
                        <w:i/>
                      </w:rPr>
                    </m:ctrlPr>
                  </m:sSubPr>
                  <m:e>
                    <m:r>
                      <w:rPr>
                        <w:rFonts w:ascii="Cambria Math" w:eastAsiaTheme="minorEastAsia" w:hAnsi="Cambria Math"/>
                      </w:rPr>
                      <m:t>Z</m:t>
                    </m:r>
                  </m:e>
                  <m:sub>
                    <m:r>
                      <w:rPr>
                        <w:rFonts w:ascii="Cambria Math" w:eastAsiaTheme="minorEastAsia" w:hAnsi="Cambria Math"/>
                      </w:rPr>
                      <m:t>0</m:t>
                    </m:r>
                  </m:sub>
                </m:sSub>
              </m:den>
            </m:f>
          </m:e>
        </m:rad>
        <m:r>
          <w:rPr>
            <w:rFonts w:ascii="Cambria Math" w:eastAsiaTheme="minorEastAsia" w:hAnsi="Cambria Math" w:cstheme="minorBidi"/>
          </w:rPr>
          <m:t xml:space="preserve">(a - </m:t>
        </m:r>
        <m:sSup>
          <m:sSupPr>
            <m:ctrlPr>
              <w:rPr>
                <w:rFonts w:ascii="Cambria Math" w:eastAsiaTheme="minorEastAsia" w:hAnsi="Cambria Math" w:cstheme="minorBidi"/>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cstheme="minorBidi"/>
          </w:rPr>
          <m:t>)</m:t>
        </m:r>
      </m:oMath>
      <w:r>
        <w:rPr>
          <w:rFonts w:eastAsiaTheme="minorEastAsia"/>
        </w:rPr>
        <w:t xml:space="preserve"> </w:t>
      </w:r>
      <w:r>
        <w:rPr>
          <w:rFonts w:eastAsiaTheme="minorEastAsia"/>
        </w:rPr>
        <w:tab/>
      </w:r>
      <m:oMath>
        <m:r>
          <w:rPr>
            <w:rFonts w:ascii="Cambria Math" w:eastAsiaTheme="minorEastAsia" w:hAnsi="Cambria Math"/>
          </w:rPr>
          <m:t>ϕ→</m:t>
        </m:r>
        <m:acc>
          <m:accPr>
            <m:ctrlPr>
              <w:rPr>
                <w:rFonts w:ascii="Cambria Math" w:eastAsiaTheme="minorEastAsia" w:hAnsi="Cambria Math" w:cstheme="minorBidi"/>
                <w:i/>
              </w:rPr>
            </m:ctrlPr>
          </m:accPr>
          <m:e>
            <m:r>
              <w:rPr>
                <w:rFonts w:ascii="Cambria Math" w:eastAsiaTheme="minorEastAsia" w:hAnsi="Cambria Math"/>
              </w:rPr>
              <m:t>ϕ</m:t>
            </m:r>
          </m:e>
        </m:acc>
        <m:r>
          <w:rPr>
            <w:rFonts w:ascii="Cambria Math" w:eastAsiaTheme="minorEastAsia" w:hAnsi="Cambria Math"/>
          </w:rPr>
          <m:t>=i</m:t>
        </m:r>
        <m:rad>
          <m:radPr>
            <m:degHide m:val="1"/>
            <m:ctrlPr>
              <w:rPr>
                <w:rFonts w:ascii="Cambria Math" w:eastAsiaTheme="minorEastAsia" w:hAnsi="Cambria Math" w:cstheme="minorBidi"/>
                <w:i/>
              </w:rPr>
            </m:ctrlPr>
          </m:radPr>
          <m:deg/>
          <m:e>
            <m:f>
              <m:fPr>
                <m:ctrlPr>
                  <w:rPr>
                    <w:rFonts w:ascii="Cambria Math" w:eastAsiaTheme="minorEastAsia" w:hAnsi="Cambria Math" w:cstheme="minorBidi"/>
                    <w:i/>
                  </w:rPr>
                </m:ctrlPr>
              </m:fPr>
              <m:num>
                <m:r>
                  <w:rPr>
                    <w:rStyle w:val="x-hidden-focus"/>
                    <w:rFonts w:ascii="Cambria Math" w:hAnsi="Cambria Math" w:cs="Segoe UI"/>
                    <w:color w:val="000000"/>
                    <w:sz w:val="23"/>
                    <w:szCs w:val="23"/>
                    <w:bdr w:val="none" w:sz="0" w:space="0" w:color="auto" w:frame="1"/>
                  </w:rPr>
                  <m:t>ħ</m:t>
                </m:r>
                <m:sSub>
                  <m:sSubPr>
                    <m:ctrlPr>
                      <w:rPr>
                        <w:rFonts w:ascii="Cambria Math" w:eastAsiaTheme="minorEastAsia" w:hAnsi="Cambria Math" w:cstheme="minorBidi"/>
                        <w:i/>
                      </w:rPr>
                    </m:ctrlPr>
                  </m:sSubPr>
                  <m:e>
                    <m:r>
                      <w:rPr>
                        <w:rFonts w:ascii="Cambria Math" w:eastAsiaTheme="minorEastAsia" w:hAnsi="Cambria Math"/>
                      </w:rPr>
                      <m:t>Z</m:t>
                    </m:r>
                  </m:e>
                  <m:sub>
                    <m:r>
                      <w:rPr>
                        <w:rFonts w:ascii="Cambria Math" w:eastAsiaTheme="minorEastAsia" w:hAnsi="Cambria Math"/>
                      </w:rPr>
                      <m:t>0</m:t>
                    </m:r>
                  </m:sub>
                </m:sSub>
              </m:num>
              <m:den>
                <m:r>
                  <w:rPr>
                    <w:rFonts w:ascii="Cambria Math" w:eastAsiaTheme="minorEastAsia" w:hAnsi="Cambria Math"/>
                  </w:rPr>
                  <m:t>2</m:t>
                </m:r>
              </m:den>
            </m:f>
          </m:e>
        </m:rad>
        <m:r>
          <w:rPr>
            <w:rFonts w:ascii="Cambria Math" w:eastAsiaTheme="minorEastAsia" w:hAnsi="Cambria Math" w:cstheme="minorBidi"/>
          </w:rPr>
          <m:t>(a+</m:t>
        </m:r>
        <m:sSup>
          <m:sSupPr>
            <m:ctrlPr>
              <w:rPr>
                <w:rFonts w:ascii="Cambria Math" w:eastAsiaTheme="minorEastAsia" w:hAnsi="Cambria Math" w:cstheme="minorBidi"/>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cstheme="minorBidi"/>
          </w:rPr>
          <m:t>)</m:t>
        </m:r>
      </m:oMath>
    </w:p>
    <w:p w14:paraId="38F3F6EA" w14:textId="77777777" w:rsidR="006D0A1F" w:rsidRDefault="006D0A1F" w:rsidP="00690B26">
      <w:pPr>
        <w:rPr>
          <w:rFonts w:eastAsiaTheme="minorEastAsia"/>
        </w:rPr>
      </w:pPr>
    </w:p>
    <w:p w14:paraId="02543CB6" w14:textId="77777777" w:rsidR="006D0A1F" w:rsidRDefault="006D0A1F" w:rsidP="00690B26">
      <w:pPr>
        <w:rPr>
          <w:rFonts w:eastAsiaTheme="minorEastAsia"/>
        </w:rPr>
      </w:pPr>
      <w:r>
        <w:rPr>
          <w:rFonts w:eastAsiaTheme="minorEastAsia"/>
        </w:rPr>
        <w:t xml:space="preserve">dove </w:t>
      </w:r>
      <m:oMath>
        <m:sSub>
          <m:sSubPr>
            <m:ctrlPr>
              <w:rPr>
                <w:rFonts w:ascii="Cambria Math" w:eastAsiaTheme="minorEastAsia" w:hAnsi="Cambria Math" w:cstheme="minorBidi"/>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f>
              <m:fPr>
                <m:type m:val="lin"/>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C</m:t>
                </m:r>
              </m:den>
            </m:f>
          </m:e>
        </m:rad>
      </m:oMath>
      <w:r>
        <w:rPr>
          <w:rFonts w:eastAsiaTheme="minorEastAsia"/>
        </w:rPr>
        <w:t xml:space="preserve"> è l’impedenza. Si ricorda che valgono le regole di commutazione:</w:t>
      </w:r>
    </w:p>
    <w:p w14:paraId="74A9D374" w14:textId="77777777" w:rsidR="006D0A1F" w:rsidRDefault="006D0A1F" w:rsidP="00690B26">
      <w:pPr>
        <w:rPr>
          <w:rFonts w:eastAsiaTheme="minorEastAsia"/>
        </w:rPr>
      </w:pPr>
    </w:p>
    <w:p w14:paraId="3221F1F8" w14:textId="77777777" w:rsidR="006D0A1F" w:rsidRDefault="006D0A1F" w:rsidP="00690B26">
      <w:pPr>
        <w:jc w:val="center"/>
        <w:rPr>
          <w:rStyle w:val="x-hidden-focus"/>
          <w:rFonts w:ascii="Times" w:eastAsiaTheme="minorEastAsia" w:hAnsi="Times"/>
          <w:iCs/>
          <w:color w:val="000000"/>
          <w:sz w:val="23"/>
          <w:szCs w:val="23"/>
          <w:bdr w:val="none" w:sz="0" w:space="0" w:color="auto" w:frame="1"/>
        </w:rPr>
      </w:pPr>
      <m:oMath>
        <m:r>
          <w:rPr>
            <w:rFonts w:ascii="Cambria Math" w:eastAsiaTheme="minorEastAsia" w:hAnsi="Cambria Math"/>
          </w:rPr>
          <m:t>[a,</m:t>
        </m:r>
        <m:r>
          <w:rPr>
            <w:rFonts w:ascii="Cambria Math" w:eastAsiaTheme="minorEastAsia" w:hAnsi="Cambria Math" w:cstheme="minorBidi"/>
          </w:rPr>
          <m:t xml:space="preserve"> </m:t>
        </m:r>
        <m:sSup>
          <m:sSupPr>
            <m:ctrlPr>
              <w:rPr>
                <w:rFonts w:ascii="Cambria Math" w:eastAsiaTheme="minorEastAsia" w:hAnsi="Cambria Math" w:cstheme="minorBidi"/>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cstheme="minorBidi"/>
          </w:rPr>
          <m:t>]=</m:t>
        </m:r>
        <m:r>
          <m:rPr>
            <m:sty m:val="p"/>
          </m:rPr>
          <w:rPr>
            <w:rFonts w:ascii="Cambria Math" w:eastAsiaTheme="minorEastAsia" w:hAnsi="Cambria Math" w:cstheme="minorBidi"/>
          </w:rPr>
          <m:t>Ι</m:t>
        </m:r>
      </m:oMath>
      <w:r>
        <w:rPr>
          <w:rFonts w:eastAsiaTheme="minorEastAsia"/>
        </w:rPr>
        <w:tab/>
      </w:r>
      <m:oMath>
        <m:r>
          <w:rPr>
            <w:rFonts w:ascii="Cambria Math" w:eastAsiaTheme="minorEastAsia" w:hAnsi="Cambria Math"/>
          </w:rPr>
          <m:t>[</m:t>
        </m:r>
        <m:acc>
          <m:accPr>
            <m:ctrlPr>
              <w:rPr>
                <w:rFonts w:ascii="Cambria Math" w:eastAsiaTheme="minorEastAsia" w:hAnsi="Cambria Math" w:cstheme="minorBidi"/>
                <w:i/>
              </w:rPr>
            </m:ctrlPr>
          </m:accPr>
          <m:e>
            <m:r>
              <w:rPr>
                <w:rFonts w:ascii="Cambria Math" w:eastAsiaTheme="minorEastAsia" w:hAnsi="Cambria Math"/>
              </w:rPr>
              <m:t>Q</m:t>
            </m:r>
          </m:e>
        </m:acc>
        <m:r>
          <w:rPr>
            <w:rFonts w:ascii="Cambria Math" w:eastAsiaTheme="minorEastAsia" w:hAnsi="Cambria Math" w:cstheme="minorBidi"/>
          </w:rPr>
          <m:t>,</m:t>
        </m:r>
        <m:r>
          <w:rPr>
            <w:rFonts w:ascii="Cambria Math" w:eastAsiaTheme="minorEastAsia" w:hAnsi="Cambria Math"/>
          </w:rPr>
          <m:t xml:space="preserve"> </m:t>
        </m:r>
        <m:acc>
          <m:accPr>
            <m:ctrlPr>
              <w:rPr>
                <w:rFonts w:ascii="Cambria Math" w:eastAsiaTheme="minorEastAsia" w:hAnsi="Cambria Math" w:cstheme="minorBidi"/>
                <w:i/>
              </w:rPr>
            </m:ctrlPr>
          </m:accPr>
          <m:e>
            <m:r>
              <w:rPr>
                <w:rFonts w:ascii="Cambria Math" w:eastAsiaTheme="minorEastAsia" w:hAnsi="Cambria Math"/>
              </w:rPr>
              <m:t>ϕ</m:t>
            </m:r>
          </m:e>
        </m:acc>
        <m:r>
          <w:rPr>
            <w:rFonts w:ascii="Cambria Math" w:eastAsiaTheme="minorEastAsia" w:hAnsi="Cambria Math" w:cstheme="minorBidi"/>
          </w:rPr>
          <m:t>]=i</m:t>
        </m:r>
        <m:r>
          <w:rPr>
            <w:rStyle w:val="x-hidden-focus"/>
            <w:rFonts w:ascii="Cambria Math" w:hAnsi="Cambria Math" w:cs="Segoe UI"/>
            <w:color w:val="000000"/>
            <w:sz w:val="23"/>
            <w:szCs w:val="23"/>
            <w:bdr w:val="none" w:sz="0" w:space="0" w:color="auto" w:frame="1"/>
          </w:rPr>
          <m:t xml:space="preserve"> ħ</m:t>
        </m:r>
      </m:oMath>
    </w:p>
    <w:p w14:paraId="5B4C85FE" w14:textId="77777777" w:rsidR="006D0A1F" w:rsidRDefault="006D0A1F" w:rsidP="00690B26">
      <w:pPr>
        <w:rPr>
          <w:rStyle w:val="x-hidden-focus"/>
          <w:rFonts w:ascii="Times" w:eastAsiaTheme="minorEastAsia" w:hAnsi="Times"/>
          <w:iCs/>
          <w:color w:val="000000"/>
          <w:sz w:val="23"/>
          <w:szCs w:val="23"/>
          <w:bdr w:val="none" w:sz="0" w:space="0" w:color="auto" w:frame="1"/>
        </w:rPr>
      </w:pPr>
    </w:p>
    <w:p w14:paraId="21BD4561" w14:textId="77777777" w:rsidR="006D0A1F" w:rsidRDefault="006D0A1F" w:rsidP="00690B26">
      <w:pPr>
        <w:rPr>
          <w:rStyle w:val="x-hidden-focus"/>
          <w:rFonts w:ascii="Times" w:eastAsiaTheme="minorEastAsia" w:hAnsi="Times"/>
          <w:iCs/>
          <w:color w:val="000000"/>
          <w:sz w:val="23"/>
          <w:szCs w:val="23"/>
          <w:bdr w:val="none" w:sz="0" w:space="0" w:color="auto" w:frame="1"/>
        </w:rPr>
      </w:pPr>
      <w:r>
        <w:rPr>
          <w:rStyle w:val="x-hidden-focus"/>
          <w:rFonts w:ascii="Times" w:eastAsiaTheme="minorEastAsia" w:hAnsi="Times"/>
          <w:iCs/>
          <w:color w:val="000000"/>
          <w:sz w:val="23"/>
          <w:szCs w:val="23"/>
          <w:bdr w:val="none" w:sz="0" w:space="0" w:color="auto" w:frame="1"/>
        </w:rPr>
        <w:t>Si è ora in grado di riscrivere:</w:t>
      </w:r>
    </w:p>
    <w:p w14:paraId="751B677D" w14:textId="77777777" w:rsidR="006D0A1F" w:rsidRDefault="006D0A1F" w:rsidP="00690B26">
      <w:pPr>
        <w:rPr>
          <w:rStyle w:val="x-hidden-focus"/>
          <w:rFonts w:ascii="Times" w:eastAsiaTheme="minorEastAsia" w:hAnsi="Times"/>
          <w:iCs/>
          <w:color w:val="000000"/>
          <w:sz w:val="23"/>
          <w:szCs w:val="23"/>
          <w:bdr w:val="none" w:sz="0" w:space="0" w:color="auto" w:frame="1"/>
        </w:rPr>
      </w:pPr>
    </w:p>
    <w:p w14:paraId="375E0AAA" w14:textId="77777777" w:rsidR="006D0A1F" w:rsidRDefault="006B2A49" w:rsidP="00690B26">
      <w:pPr>
        <w:jc w:val="center"/>
        <w:rPr>
          <w:rFonts w:eastAsiaTheme="minorEastAsia"/>
        </w:rPr>
      </w:p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LC</m:t>
                </m:r>
              </m:sub>
            </m:sSub>
          </m:e>
        </m:acc>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(a</m:t>
        </m:r>
        <m:sSup>
          <m:sSupPr>
            <m:ctrlPr>
              <w:rPr>
                <w:rFonts w:ascii="Cambria Math" w:eastAsiaTheme="minorEastAsia" w:hAnsi="Cambria Math" w:cstheme="minorBidi"/>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cstheme="minorBidi"/>
          </w:rPr>
          <m:t>+</m:t>
        </m:r>
        <m:f>
          <m:fPr>
            <m:ctrlPr>
              <w:rPr>
                <w:rFonts w:ascii="Cambria Math" w:eastAsiaTheme="minorEastAsia" w:hAnsi="Cambria Math" w:cstheme="minorBidi"/>
                <w:i/>
              </w:rPr>
            </m:ctrlPr>
          </m:fPr>
          <m:num>
            <m:r>
              <w:rPr>
                <w:rFonts w:ascii="Cambria Math" w:eastAsiaTheme="minorEastAsia" w:hAnsi="Cambria Math" w:cstheme="minorBidi"/>
              </w:rPr>
              <m:t>1</m:t>
            </m:r>
          </m:num>
          <m:den>
            <m:r>
              <w:rPr>
                <w:rFonts w:ascii="Cambria Math" w:eastAsiaTheme="minorEastAsia" w:hAnsi="Cambria Math" w:cstheme="minorBidi"/>
              </w:rPr>
              <m:t>2</m:t>
            </m:r>
          </m:den>
        </m:f>
        <m:r>
          <w:rPr>
            <w:rFonts w:ascii="Cambria Math" w:eastAsiaTheme="minorEastAsia" w:hAnsi="Cambria Math" w:cstheme="minorBidi"/>
          </w:rPr>
          <m:t>)</m:t>
        </m:r>
      </m:oMath>
      <w:r w:rsidR="006D0A1F">
        <w:rPr>
          <w:rFonts w:eastAsiaTheme="minorEastAsia"/>
        </w:rPr>
        <w:t xml:space="preserve"> </w:t>
      </w:r>
      <w:r w:rsidR="006D0A1F">
        <w:rPr>
          <w:rFonts w:eastAsiaTheme="minorEastAsia"/>
        </w:rPr>
        <w:tab/>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LC</m:t>
                </m:r>
              </m:sub>
            </m:sSub>
          </m:e>
        </m:acc>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|n&gt;</m:t>
        </m:r>
      </m:oMath>
    </w:p>
    <w:p w14:paraId="2DCBF719" w14:textId="77777777" w:rsidR="006D0A1F" w:rsidRDefault="006D0A1F" w:rsidP="00690B26">
      <w:pPr>
        <w:rPr>
          <w:rFonts w:eastAsiaTheme="minorEastAsia"/>
        </w:rPr>
      </w:pPr>
    </w:p>
    <w:p w14:paraId="04D33DAC" w14:textId="77777777" w:rsidR="006D0A1F" w:rsidRDefault="006D0A1F" w:rsidP="00690B26">
      <w:pPr>
        <w:rPr>
          <w:rFonts w:eastAsiaTheme="minorEastAsia"/>
        </w:rPr>
      </w:pPr>
      <w:r>
        <w:rPr>
          <w:rFonts w:eastAsiaTheme="minorEastAsia"/>
        </w:rPr>
        <w:t xml:space="preserve">ora |n&gt; sono gli autostati 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(n+1/2)</m:t>
        </m:r>
      </m:oMath>
      <w:r>
        <w:rPr>
          <w:rFonts w:eastAsiaTheme="minorEastAsia"/>
        </w:rPr>
        <w:t xml:space="preserve"> gli autovalori dell’Hamiltoniana scritta. Siccome la differenza di energia di un livello energetico e il successivo è sempre pari a </w:t>
      </w:r>
      <m:oMath>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Pr>
          <w:rFonts w:eastAsiaTheme="minorEastAsia"/>
        </w:rPr>
        <w:t xml:space="preserve">, </w:t>
      </w:r>
      <w:r w:rsidRPr="0029673C">
        <w:rPr>
          <w:rFonts w:eastAsiaTheme="minorEastAsia"/>
        </w:rPr>
        <w:t xml:space="preserve">è impossibile </w:t>
      </w:r>
      <w:r w:rsidRPr="0029673C">
        <w:rPr>
          <w:rFonts w:eastAsiaTheme="minorEastAsia"/>
        </w:rPr>
        <w:lastRenderedPageBreak/>
        <w:t>selezionare solo due stati (condizione necessaria per il qubit)</w:t>
      </w:r>
      <w:r>
        <w:rPr>
          <w:rFonts w:eastAsiaTheme="minorEastAsia"/>
        </w:rPr>
        <w:t>.</w:t>
      </w:r>
      <w:r w:rsidRPr="0029673C">
        <w:rPr>
          <w:rFonts w:eastAsiaTheme="minorEastAsia"/>
        </w:rPr>
        <w:t xml:space="preserve"> </w:t>
      </w:r>
      <w:r>
        <w:rPr>
          <w:rFonts w:eastAsiaTheme="minorEastAsia"/>
        </w:rPr>
        <w:t>S</w:t>
      </w:r>
      <w:r w:rsidRPr="0029673C">
        <w:rPr>
          <w:rFonts w:eastAsiaTheme="minorEastAsia"/>
        </w:rPr>
        <w:t xml:space="preserve">i </w:t>
      </w:r>
      <w:r>
        <w:rPr>
          <w:rFonts w:eastAsiaTheme="minorEastAsia"/>
        </w:rPr>
        <w:t>sceglie, dunque, di introdurre</w:t>
      </w:r>
      <w:r w:rsidRPr="0029673C">
        <w:rPr>
          <w:rFonts w:eastAsiaTheme="minorEastAsia"/>
        </w:rPr>
        <w:t xml:space="preserve"> dei termini non-lineari</w:t>
      </w:r>
      <w:r>
        <w:rPr>
          <w:rFonts w:eastAsiaTheme="minorEastAsia"/>
        </w:rPr>
        <w:t xml:space="preserve"> così da rompere la regolarità dei “salti” di energia e la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oMath>
      <w:r>
        <w:rPr>
          <w:rFonts w:eastAsiaTheme="minorEastAsia"/>
        </w:rPr>
        <w:t xml:space="preserve"> è unica</w:t>
      </w:r>
      <w:r w:rsidRPr="0029673C">
        <w:rPr>
          <w:rFonts w:eastAsiaTheme="minorEastAsia"/>
        </w:rPr>
        <w:t>.</w:t>
      </w:r>
    </w:p>
    <w:p w14:paraId="36F19CD1" w14:textId="77777777" w:rsidR="006D0A1F" w:rsidRDefault="006D0A1F" w:rsidP="00690B26">
      <w:pPr>
        <w:rPr>
          <w:rFonts w:eastAsiaTheme="minorEastAsia"/>
        </w:rPr>
      </w:pPr>
      <w:r>
        <w:rPr>
          <w:rFonts w:eastAsiaTheme="minorEastAsia"/>
        </w:rPr>
        <w:t>Per ottenere questo risultato, il circuito è reso anarmonico sostituendo l’induttore L con una giunzione Josephson. Una giunzione Josephson consiste di due superconduttori separati da un isolante. Il suo funzionamento si basa poi sull’effetto tunnel della coppia di Cooper attraverso lo strato isolante.</w:t>
      </w:r>
    </w:p>
    <w:p w14:paraId="6E19D3A4" w14:textId="77777777" w:rsidR="006D0A1F" w:rsidRDefault="006D0A1F" w:rsidP="00690B26">
      <w:pPr>
        <w:rPr>
          <w:rFonts w:eastAsiaTheme="minorEastAsia"/>
        </w:rPr>
      </w:pPr>
      <w:r w:rsidRPr="008F7D10">
        <w:rPr>
          <w:rFonts w:eastAsiaTheme="minorEastAsia"/>
        </w:rPr>
        <w:t>Rimandando all’Appendice la</w:t>
      </w:r>
      <w:r>
        <w:rPr>
          <w:rFonts w:eastAsiaTheme="minorEastAsia"/>
        </w:rPr>
        <w:t xml:space="preserve"> trattazione dell’Hamiltoniana di questo sistema e i calcoli necessari per ottenere i nuovi livelli energetici (usando la teoria delle perturbazioni) si illustrano in fig 1.3 gli schemi delle giunzioni Josephson e i grafici dei livelli energetici del sistema armonico (non perturbato) e del sistema anarmonico (perturbato).</w:t>
      </w:r>
    </w:p>
    <w:p w14:paraId="6FD932FC" w14:textId="77777777" w:rsidR="006D0A1F" w:rsidRDefault="006D0A1F" w:rsidP="00690B26">
      <w:pPr>
        <w:rPr>
          <w:rFonts w:eastAsiaTheme="minorEastAsia"/>
        </w:rPr>
      </w:pPr>
    </w:p>
    <w:p w14:paraId="7A85E9DA" w14:textId="77777777" w:rsidR="006D0A1F" w:rsidRPr="008364FC" w:rsidRDefault="006D0A1F" w:rsidP="00690B26">
      <w:pPr>
        <w:rPr>
          <w:rFonts w:eastAsiaTheme="minorEastAsia"/>
        </w:rPr>
      </w:pPr>
    </w:p>
    <w:p w14:paraId="7E693738" w14:textId="16899261" w:rsidR="006D0A1F" w:rsidRPr="00E06204" w:rsidRDefault="006D0A1F" w:rsidP="00690B26">
      <w:pPr>
        <w:pStyle w:val="Didascalie"/>
      </w:pPr>
      <w:r>
        <w:drawing>
          <wp:inline distT="0" distB="0" distL="0" distR="0" wp14:anchorId="3B7EC715" wp14:editId="09A8392A">
            <wp:extent cx="2389931" cy="208821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1799" cy="2151007"/>
                    </a:xfrm>
                    <a:prstGeom prst="rect">
                      <a:avLst/>
                    </a:prstGeom>
                  </pic:spPr>
                </pic:pic>
              </a:graphicData>
            </a:graphic>
          </wp:inline>
        </w:drawing>
      </w:r>
      <w:r>
        <w:drawing>
          <wp:inline distT="0" distB="0" distL="0" distR="0" wp14:anchorId="15A5AD25" wp14:editId="0FF0105A">
            <wp:extent cx="2256090" cy="2031933"/>
            <wp:effectExtent l="0" t="0" r="508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4399" cy="2192526"/>
                    </a:xfrm>
                    <a:prstGeom prst="rect">
                      <a:avLst/>
                    </a:prstGeom>
                  </pic:spPr>
                </pic:pic>
              </a:graphicData>
            </a:graphic>
          </wp:inline>
        </w:drawing>
      </w:r>
    </w:p>
    <w:p w14:paraId="25785642" w14:textId="77777777" w:rsidR="006D0A1F" w:rsidRPr="00690B26" w:rsidRDefault="006D0A1F" w:rsidP="00690B26">
      <w:pPr>
        <w:pStyle w:val="Didascalie"/>
      </w:pPr>
      <w:r w:rsidRPr="00690B26">
        <w:t>Fig 1.3: A destra un’idea di funzionamento della giunzione Josephson in cui si può apprezzare</w:t>
      </w:r>
    </w:p>
    <w:p w14:paraId="1491DFA5" w14:textId="77777777" w:rsidR="006D0A1F" w:rsidRPr="00690B26" w:rsidRDefault="006D0A1F" w:rsidP="00690B26">
      <w:pPr>
        <w:pStyle w:val="Didascalie"/>
      </w:pPr>
      <w:r w:rsidRPr="00690B26">
        <w:t>una rappresentazione qualitativa dell’effetto tunnel. A sinistra gli schemi di un circuito LC</w:t>
      </w:r>
    </w:p>
    <w:p w14:paraId="3B3D833A" w14:textId="77777777" w:rsidR="006D0A1F" w:rsidRPr="00690B26" w:rsidRDefault="006D0A1F" w:rsidP="00690B26">
      <w:pPr>
        <w:pStyle w:val="Didascalie"/>
      </w:pPr>
      <w:r w:rsidRPr="00690B26">
        <w:t>(oscillatore armonico) e di un circuito con SQUID in serie ad un capacitore e i rispettivi</w:t>
      </w:r>
    </w:p>
    <w:p w14:paraId="4AEFA271" w14:textId="131778D7" w:rsidR="006D0A1F" w:rsidRPr="00306EE9" w:rsidRDefault="006D0A1F" w:rsidP="00306EE9">
      <w:pPr>
        <w:pStyle w:val="Didascalie"/>
      </w:pPr>
      <w:r w:rsidRPr="00690B26">
        <w:t>livelli energetici.</w:t>
      </w:r>
    </w:p>
    <w:p w14:paraId="6637A895" w14:textId="70529E58" w:rsidR="006D0A1F" w:rsidRDefault="004E7691" w:rsidP="00690B26">
      <w:pPr>
        <w:pStyle w:val="Titolo3"/>
        <w:rPr>
          <w:rFonts w:eastAsiaTheme="minorEastAsia"/>
        </w:rPr>
      </w:pPr>
      <w:r>
        <w:rPr>
          <w:rFonts w:eastAsiaTheme="minorEastAsia"/>
        </w:rPr>
        <w:t xml:space="preserve">1.5 </w:t>
      </w:r>
      <w:r w:rsidR="006D0A1F">
        <w:rPr>
          <w:rFonts w:eastAsiaTheme="minorEastAsia"/>
        </w:rPr>
        <w:t>IBM Quantum Experience</w:t>
      </w:r>
    </w:p>
    <w:p w14:paraId="004B4CAD" w14:textId="10A6F3FF" w:rsidR="006D0A1F" w:rsidRDefault="006D0A1F" w:rsidP="00690B26">
      <w:pPr>
        <w:rPr>
          <w:rFonts w:eastAsiaTheme="minorEastAsia"/>
        </w:rPr>
      </w:pPr>
      <w:r>
        <w:rPr>
          <w:rFonts w:eastAsiaTheme="minorEastAsia"/>
        </w:rPr>
        <w:t>IBM Quantum Experience è un servizio cloud messo a disposizione da IBM dal quale è possibile accedere a computer quantistici. Con un account “base” e gratuito è possibile utilizzare hardware composti di 1 o 5 qubit oppure sfruttare dei simulatori di sistemi formati da 32 fino a 5000 qubit; ai primi non si ha accesso diretto e immediato: bisogna inviare al cloud l’algoritmo che si intende eseguire, la richiesta viene messa in coda alle altre di altri utenti e solo successivamente viene eseguita; per i simulatori, invece, non c’è alcuna lista d’attesa</w:t>
      </w:r>
      <w:r w:rsidR="00AC505D">
        <w:rPr>
          <w:rFonts w:eastAsiaTheme="minorEastAsia"/>
        </w:rPr>
        <w:t xml:space="preserve"> [12]</w:t>
      </w:r>
      <w:r>
        <w:rPr>
          <w:rFonts w:eastAsiaTheme="minorEastAsia"/>
        </w:rPr>
        <w:t xml:space="preserve">. I qubit usati da IBM sono superconduttori di tipo transmon, con i quali si può interagire grazie a due </w:t>
      </w:r>
      <w:r w:rsidRPr="00190237">
        <w:rPr>
          <w:rFonts w:eastAsiaTheme="minorEastAsia"/>
          <w:i/>
          <w:iCs/>
        </w:rPr>
        <w:t>framework</w:t>
      </w:r>
      <w:r>
        <w:rPr>
          <w:rFonts w:eastAsiaTheme="minorEastAsia"/>
        </w:rPr>
        <w:t xml:space="preserve"> open source: Qiskit e Qiskit Pulse; entrambi in linguaggio Python.</w:t>
      </w:r>
    </w:p>
    <w:p w14:paraId="63C93594" w14:textId="77777777" w:rsidR="006D0A1F" w:rsidRDefault="006D0A1F" w:rsidP="00690B26">
      <w:pPr>
        <w:rPr>
          <w:rFonts w:eastAsiaTheme="minorEastAsia"/>
        </w:rPr>
      </w:pPr>
      <w:r>
        <w:rPr>
          <w:rFonts w:eastAsiaTheme="minorEastAsia"/>
        </w:rPr>
        <w:t>Con Qiskit si può creare qualsiasi circuito quantistico usando un’interfaccia grafica (</w:t>
      </w:r>
      <w:r>
        <w:rPr>
          <w:rFonts w:eastAsiaTheme="minorEastAsia"/>
          <w:i/>
          <w:iCs/>
        </w:rPr>
        <w:t>composer</w:t>
      </w:r>
      <w:r>
        <w:rPr>
          <w:rFonts w:eastAsiaTheme="minorEastAsia"/>
        </w:rPr>
        <w:t xml:space="preserve">) o direttamente programmando in Python. Il composer è dotato di cinque righe, rappresentati 5 qubit diversi inizializzati allo stato fondamentale |0&gt; ai quali si possono applicare diversi gate scegliendo da una banda laterale. Da questa banda si può importare anche l’operazione di misura del qubit per salvare l’informazione quantistica su un bit classico e ottenere così dell’informazione classica utilizzabile. Solitamente, il composer è utilizzato più per scopo didattico in quanto non offre tutte le possibilità che si hanno programmando con le librerie di Qiskit. Dico “per scopo didattico” anche perché l’interfaccia grafica mostra come si modifica lo stato del qubit sulla sfera di Bloch ogni qualvolta si aggiunge un gate e dà una stima percentuale delle misure di |0&gt; o |1&gt; che si otterrebbero facendo girare il circuito creato su un computer quantistico. Questo è sicuramente un comodo </w:t>
      </w:r>
      <w:r>
        <w:rPr>
          <w:rFonts w:eastAsiaTheme="minorEastAsia"/>
        </w:rPr>
        <w:lastRenderedPageBreak/>
        <w:t>approccio al mondo del quantum computing per chi non è esperto di meccanica quantistica o non ha affinità con gli operatori. Inoltre, grazie al fatto che si possono far girare i programmi-circuiti realizzati sia su un simulatore che su un vero computer quantistico, ci si può far un’idea della discrepanza che c’è tra “computer ideale” (rappresentato dal simulatore, il quale assume la totale assenza di errori e rumore elettronico) e “computer reale” osservando i risultati ottenuti dall’hardware quantistico.</w:t>
      </w:r>
    </w:p>
    <w:p w14:paraId="39195977" w14:textId="77777777" w:rsidR="006D0A1F" w:rsidRDefault="006D0A1F" w:rsidP="00690B26">
      <w:pPr>
        <w:rPr>
          <w:rFonts w:eastAsiaTheme="minorEastAsia"/>
        </w:rPr>
      </w:pPr>
      <w:r>
        <w:rPr>
          <w:rFonts w:eastAsiaTheme="minorEastAsia"/>
        </w:rPr>
        <w:t xml:space="preserve">Qiskit Pulse, invece, permette di lavorare con i quantum computer ad un livello più vicino all’hardware. Non va dimenticato che per implementare fisicamente un circuito quantistico stilizzando dei qubit superconduttori richiede saper “tradurre” delle istruzioni informatiche (esempio banale: applicare un X gate) in impulsi di microonde. Qiskit Pulse permette proprio questo: conoscere la corrispondenza gate-impulsi. Nel capitolo successivo, che riguarda la caratterizzazione di un qubit, verrà descritto un programma che usa solamente le librerie di Qiskit Pulse e si mostrerà come implementare sia l’X gate, ottimizzando un impulso gaussiano per passare da |0&gt; a |1&gt; e viceversa, sia l’Hadamard gate; col quale, si ricorda si passa dallo stato |0&gt; alla combinazione lineare </w:t>
      </w:r>
      <m:oMath>
        <m:f>
          <m:fPr>
            <m:ctrlPr>
              <w:rPr>
                <w:rFonts w:ascii="Cambria Math" w:eastAsiaTheme="minorEastAsia" w:hAnsi="Cambria Math"/>
                <w:i/>
              </w:rPr>
            </m:ctrlPr>
          </m:fPr>
          <m:num>
            <m:r>
              <w:rPr>
                <w:rFonts w:ascii="Cambria Math" w:eastAsiaTheme="minorEastAsia" w:hAnsi="Cambria Math"/>
              </w:rPr>
              <m:t>|0&gt;+|1&gt;</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Pr>
          <w:rFonts w:eastAsiaTheme="minorEastAsia"/>
        </w:rPr>
        <w:t>.</w:t>
      </w:r>
    </w:p>
    <w:p w14:paraId="1C8A0545" w14:textId="6B96ACEB" w:rsidR="006D0A1F" w:rsidRDefault="006D0A1F" w:rsidP="00690B26">
      <w:pPr>
        <w:rPr>
          <w:rFonts w:eastAsiaTheme="minorEastAsia"/>
        </w:rPr>
      </w:pPr>
      <w:r>
        <w:rPr>
          <w:rFonts w:eastAsiaTheme="minorEastAsia"/>
        </w:rPr>
        <w:t xml:space="preserve">Vale la pena qui introdurre il </w:t>
      </w:r>
      <w:r w:rsidRPr="00884D7B">
        <w:rPr>
          <w:rFonts w:eastAsiaTheme="minorEastAsia"/>
          <w:i/>
          <w:iCs/>
        </w:rPr>
        <w:t>backend</w:t>
      </w:r>
      <w:r>
        <w:rPr>
          <w:rFonts w:eastAsiaTheme="minorEastAsia"/>
        </w:rPr>
        <w:t xml:space="preserve"> utilizzato in questo lavoro di tesi: ibmq_armonk. È il più “piccolo” dei computer messi a disposizione da IBM</w:t>
      </w:r>
      <w:r w:rsidR="00AC505D">
        <w:rPr>
          <w:rFonts w:eastAsiaTheme="minorEastAsia"/>
        </w:rPr>
        <w:t xml:space="preserve"> [13]</w:t>
      </w:r>
      <w:r>
        <w:rPr>
          <w:rFonts w:eastAsiaTheme="minorEastAsia"/>
        </w:rPr>
        <w:t>, consta di un solo qubit e deve il suo nome alla città in cui ha sede IBM. Le caratteristiche principali di questo computer sono:</w:t>
      </w:r>
    </w:p>
    <w:p w14:paraId="75F8F624" w14:textId="75CB5707" w:rsidR="006D0A1F" w:rsidRPr="00A23083" w:rsidRDefault="00A23083" w:rsidP="00A23083">
      <w:pPr>
        <w:rPr>
          <w:rFonts w:eastAsiaTheme="minorEastAsia"/>
        </w:rPr>
      </w:pPr>
      <w:r w:rsidRPr="00A23083">
        <w:rPr>
          <w:rFonts w:eastAsiaTheme="minorEastAsia"/>
        </w:rPr>
        <w:t>-</w:t>
      </w:r>
      <w:r>
        <w:rPr>
          <w:rFonts w:eastAsiaTheme="minorEastAsia"/>
        </w:rPr>
        <w:t xml:space="preserve"> </w:t>
      </w:r>
      <w:r w:rsidR="006D0A1F" w:rsidRPr="00A23083">
        <w:rPr>
          <w:rFonts w:eastAsiaTheme="minorEastAsia"/>
        </w:rPr>
        <w:t>Tipo di processore: Canary r1.2</w:t>
      </w:r>
    </w:p>
    <w:p w14:paraId="6B07A741" w14:textId="07D4418B" w:rsidR="006D0A1F" w:rsidRDefault="00A23083" w:rsidP="00690B26">
      <w:pPr>
        <w:rPr>
          <w:rFonts w:eastAsiaTheme="minorEastAsia"/>
        </w:rPr>
      </w:pPr>
      <w:r>
        <w:rPr>
          <w:rFonts w:eastAsiaTheme="minorEastAsia"/>
        </w:rPr>
        <w:t xml:space="preserve">- </w:t>
      </w:r>
      <w:r w:rsidR="006D0A1F">
        <w:rPr>
          <w:rFonts w:eastAsiaTheme="minorEastAsia"/>
        </w:rPr>
        <w:t>Base di gate: I, RZ, SX, X</w:t>
      </w:r>
    </w:p>
    <w:p w14:paraId="1FA86346" w14:textId="46AFB16B" w:rsidR="006D0A1F" w:rsidRDefault="00A23083" w:rsidP="00690B26">
      <w:pPr>
        <w:rPr>
          <w:rFonts w:eastAsiaTheme="minorEastAsia"/>
        </w:rPr>
      </w:pPr>
      <w:r>
        <w:rPr>
          <w:rFonts w:eastAsiaTheme="minorEastAsia"/>
        </w:rPr>
        <w:t xml:space="preserve">- </w:t>
      </w:r>
      <w:r w:rsidR="006D0A1F">
        <w:rPr>
          <w:rFonts w:eastAsiaTheme="minorEastAsia"/>
        </w:rPr>
        <w:t>Errore di readout medio: 2.630e-2</w:t>
      </w:r>
    </w:p>
    <w:p w14:paraId="19F5353F" w14:textId="00D7418E" w:rsidR="006D0A1F" w:rsidRDefault="00A23083" w:rsidP="00690B26">
      <w:pPr>
        <w:rPr>
          <w:rFonts w:eastAsiaTheme="minorEastAsia"/>
        </w:rPr>
      </w:pPr>
      <w:r>
        <w:rPr>
          <w:rFonts w:eastAsiaTheme="minorEastAsia"/>
        </w:rPr>
        <w:t xml:space="preserve">- </w:t>
      </w:r>
      <w:r w:rsidR="006D0A1F">
        <w:rPr>
          <w:rFonts w:eastAsiaTheme="minorEastAsia"/>
        </w:rPr>
        <w:t xml:space="preserve">T1 medio: 211.96 </w:t>
      </w:r>
      <m:oMath>
        <m:r>
          <w:rPr>
            <w:rFonts w:ascii="Cambria Math" w:eastAsiaTheme="minorEastAsia" w:hAnsi="Cambria Math"/>
          </w:rPr>
          <m:t>μs</m:t>
        </m:r>
      </m:oMath>
    </w:p>
    <w:p w14:paraId="6F0869EE" w14:textId="140D3679" w:rsidR="006D0A1F" w:rsidRDefault="00A23083" w:rsidP="00690B26">
      <w:pPr>
        <w:rPr>
          <w:rFonts w:eastAsiaTheme="minorEastAsia"/>
        </w:rPr>
      </w:pPr>
      <w:r>
        <w:rPr>
          <w:rFonts w:eastAsiaTheme="minorEastAsia"/>
        </w:rPr>
        <w:t xml:space="preserve">- </w:t>
      </w:r>
      <w:r w:rsidR="006D0A1F">
        <w:rPr>
          <w:rFonts w:eastAsiaTheme="minorEastAsia"/>
        </w:rPr>
        <w:t xml:space="preserve">T2 medio: 223.56 </w:t>
      </w:r>
      <m:oMath>
        <m:r>
          <w:rPr>
            <w:rFonts w:ascii="Cambria Math" w:eastAsiaTheme="minorEastAsia" w:hAnsi="Cambria Math"/>
          </w:rPr>
          <m:t>μs</m:t>
        </m:r>
      </m:oMath>
    </w:p>
    <w:p w14:paraId="30D4CA92" w14:textId="52AD952D" w:rsidR="006D0A1F" w:rsidRDefault="00A23083" w:rsidP="00690B26">
      <w:pPr>
        <w:rPr>
          <w:rFonts w:eastAsiaTheme="minorEastAsia"/>
        </w:rPr>
      </w:pPr>
      <w:r>
        <w:rPr>
          <w:rFonts w:eastAsiaTheme="minorEastAsia"/>
        </w:rPr>
        <w:t xml:space="preserve">- </w:t>
      </w:r>
      <w:r w:rsidR="006D0A1F">
        <w:rPr>
          <w:rFonts w:eastAsiaTheme="minorEastAsia"/>
        </w:rPr>
        <w:t>Frequenza di risonanza: 4.972 GHz</w:t>
      </w:r>
    </w:p>
    <w:p w14:paraId="6E6C074C" w14:textId="77777777" w:rsidR="006D0A1F" w:rsidRDefault="006D0A1F" w:rsidP="00690B26">
      <w:pPr>
        <w:rPr>
          <w:rFonts w:eastAsiaTheme="minorEastAsia"/>
        </w:rPr>
      </w:pPr>
    </w:p>
    <w:p w14:paraId="48CCCA09" w14:textId="507B7ADC" w:rsidR="0028631D" w:rsidRDefault="006D0A1F" w:rsidP="00690B26">
      <w:pPr>
        <w:rPr>
          <w:rFonts w:eastAsiaTheme="minorEastAsia"/>
        </w:rPr>
      </w:pPr>
      <w:r>
        <w:rPr>
          <w:rFonts w:eastAsiaTheme="minorEastAsia"/>
        </w:rPr>
        <w:t>Il lavoro di calibrazione del qubit viene svolto giornalmente da IBM, aggiornando così i valori appena mostrati i quali possono piccole variazioni dovute ad alterazioni delle condizioni dell’ambiente di lavoro (ad esempio un aumento della temperatura interna al criostato in cui sono posti i qubit). Una calibrazione frequente permette di avere dei gate sempre ottimizzati alle condizioni attuali del qubit e, dunque, ad avere le migliori prestazioni ottenibili dallo stesso. Un modo per poter svolgere questo lavoro automaticamente con Qiskit Pulse è mostrato nel capitolo che segue.</w:t>
      </w:r>
    </w:p>
    <w:p w14:paraId="2C2531D9" w14:textId="77777777" w:rsidR="0028631D" w:rsidRDefault="0028631D">
      <w:pPr>
        <w:spacing w:line="240" w:lineRule="auto"/>
        <w:jc w:val="left"/>
        <w:rPr>
          <w:rFonts w:eastAsiaTheme="minorEastAsia"/>
        </w:rPr>
      </w:pPr>
      <w:r>
        <w:rPr>
          <w:rFonts w:eastAsiaTheme="minorEastAsia"/>
        </w:rPr>
        <w:br w:type="page"/>
      </w:r>
    </w:p>
    <w:p w14:paraId="2D5D29E4" w14:textId="77777777" w:rsidR="0028631D" w:rsidRPr="0034728C" w:rsidRDefault="0028631D" w:rsidP="008369FC">
      <w:pPr>
        <w:pStyle w:val="Titolo2"/>
      </w:pPr>
      <w:r w:rsidRPr="0034728C">
        <w:lastRenderedPageBreak/>
        <w:t>Capitolo 2:</w:t>
      </w:r>
    </w:p>
    <w:p w14:paraId="6A1CDF8D" w14:textId="77777777" w:rsidR="0028631D" w:rsidRDefault="0028631D" w:rsidP="008369FC">
      <w:pPr>
        <w:pStyle w:val="Titolo1"/>
      </w:pPr>
      <w:r w:rsidRPr="0034728C">
        <w:t>Caratterizzazione di un qubit</w:t>
      </w:r>
    </w:p>
    <w:p w14:paraId="70B90840" w14:textId="77777777" w:rsidR="0028631D" w:rsidRPr="0034728C" w:rsidRDefault="0028631D" w:rsidP="0028631D">
      <w:pPr>
        <w:rPr>
          <w:rFonts w:ascii="Times" w:hAnsi="Times"/>
        </w:rPr>
      </w:pPr>
    </w:p>
    <w:p w14:paraId="057E6BE6" w14:textId="79695FAA" w:rsidR="0028631D" w:rsidRPr="0034728C" w:rsidRDefault="0028631D" w:rsidP="008369FC">
      <w:r w:rsidRPr="0034728C">
        <w:t>L’esperimento di caratterizzazione di un qubit qui proposto prevede l’utilizzo di un programma scritto in linguaggio Python. Tale programma utilizza le librerie di Qiskit</w:t>
      </w:r>
      <w:r w:rsidR="00AC505D">
        <w:t xml:space="preserve"> [14]</w:t>
      </w:r>
      <w:r w:rsidRPr="0034728C">
        <w:t xml:space="preserve"> e QiskitPulse</w:t>
      </w:r>
      <w:r w:rsidR="00AC505D">
        <w:t xml:space="preserve"> [15]</w:t>
      </w:r>
      <w:r w:rsidRPr="0034728C">
        <w:t xml:space="preserve"> per controllare un hardware quantistico messo a disposizione dall’IBM sulla piattaforma IBM-quantum-lab; in particolare, è stato utilizzato il backend </w:t>
      </w:r>
      <w:r w:rsidRPr="0083392B">
        <w:rPr>
          <w:i/>
          <w:iCs/>
        </w:rPr>
        <w:t>ibmq_armonk</w:t>
      </w:r>
      <w:r w:rsidRPr="0034728C">
        <w:t>.</w:t>
      </w:r>
    </w:p>
    <w:p w14:paraId="5DFE18B7" w14:textId="69649AA6" w:rsidR="0028631D" w:rsidRDefault="0028631D" w:rsidP="008369FC">
      <w:r w:rsidRPr="0034728C">
        <w:t xml:space="preserve">Senza entrare nel dettaglio di ogni singola funzione implementata, viene di seguito descritta la procedura di caratterizzazione; </w:t>
      </w:r>
      <w:r w:rsidRPr="00306EE9">
        <w:t>il programma completo è riportato in appendice</w:t>
      </w:r>
      <w:r w:rsidR="00306EE9">
        <w:t>.</w:t>
      </w:r>
      <w:r>
        <w:t xml:space="preserve"> Questo esperimento assume solo la conoscenza di una precedente stima di frequenza di risonanza; nel caso non la si conoscesse, cambierebbe solo la prima parte di esperimento: gli impulsi mandati in ingresso al qubit dovrebbero ricoprire un grande intervallo di frequenze entro il quale è ragionevole pensare che si trovi la risonanza, questo intervallo potrebbe essere scelto in base alle caratteristiche di costruzione del qubit stesso.</w:t>
      </w:r>
      <w:r w:rsidR="004D6547">
        <w:t xml:space="preserve"> Valori tipici si attestano sui 4-5GHz.</w:t>
      </w:r>
    </w:p>
    <w:p w14:paraId="78070D3A" w14:textId="72A4F63F" w:rsidR="0028631D" w:rsidRPr="0034728C" w:rsidRDefault="004D6547" w:rsidP="008369FC">
      <w:r>
        <w:t>O</w:t>
      </w:r>
      <w:r w:rsidR="0028631D">
        <w:t>gni valore numerico che compare in questo capitolo non ha alcuna validità generale</w:t>
      </w:r>
      <w:r w:rsidR="007715BB">
        <w:t>;</w:t>
      </w:r>
      <w:r w:rsidR="0028631D">
        <w:t xml:space="preserve"> in quanto</w:t>
      </w:r>
      <w:r w:rsidR="007715BB">
        <w:t>,</w:t>
      </w:r>
      <w:r w:rsidR="0028631D">
        <w:t xml:space="preserve"> queste </w:t>
      </w:r>
      <w:r w:rsidR="007715BB">
        <w:t xml:space="preserve">procedure di calibrazione devono essere svolte quotidianamente </w:t>
      </w:r>
      <w:r w:rsidR="0028631D">
        <w:t xml:space="preserve">su </w:t>
      </w:r>
      <w:r w:rsidR="007715BB">
        <w:t>ogni</w:t>
      </w:r>
      <w:r w:rsidR="0028631D">
        <w:t xml:space="preserve"> qubit</w:t>
      </w:r>
      <w:r w:rsidR="007715BB">
        <w:t xml:space="preserve"> di qualsiasi device quantistico.</w:t>
      </w:r>
    </w:p>
    <w:p w14:paraId="419367BA" w14:textId="77777777" w:rsidR="0028631D" w:rsidRPr="0034728C" w:rsidRDefault="0028631D" w:rsidP="0028631D">
      <w:pPr>
        <w:autoSpaceDE w:val="0"/>
        <w:autoSpaceDN w:val="0"/>
        <w:adjustRightInd w:val="0"/>
        <w:rPr>
          <w:rFonts w:ascii="Helvetica Neue" w:hAnsi="Helvetica Neue" w:cs="Helvetica Neue"/>
          <w:color w:val="000000"/>
          <w:szCs w:val="22"/>
        </w:rPr>
      </w:pPr>
    </w:p>
    <w:p w14:paraId="4EFF1593" w14:textId="77777777" w:rsidR="0028631D" w:rsidRPr="00A772DF" w:rsidRDefault="0028631D" w:rsidP="008369FC">
      <w:pPr>
        <w:pStyle w:val="Titolo3"/>
      </w:pPr>
      <w:r w:rsidRPr="00A772DF">
        <w:t>Frequenza di risonanza</w:t>
      </w:r>
    </w:p>
    <w:p w14:paraId="2AEB7B6D" w14:textId="56FC17C5" w:rsidR="0028631D" w:rsidRPr="00E9099B" w:rsidRDefault="0028631D" w:rsidP="008369FC">
      <w:r w:rsidRPr="0034728C">
        <w:t xml:space="preserve">Il primo step </w:t>
      </w:r>
      <w:r w:rsidR="007715BB">
        <w:t>necessario per la calibrazione</w:t>
      </w:r>
      <w:r w:rsidRPr="0034728C">
        <w:t xml:space="preserve"> è trovare la frequenza di risonanza del qubit e dunque la differenza di energia tra lo stato fondamentale |0&gt; e il primo stato eccitato </w:t>
      </w:r>
      <w:r>
        <w:t>|</w:t>
      </w:r>
      <w:r w:rsidRPr="0034728C">
        <w:t xml:space="preserve">1&gt;; gli unici due stati </w:t>
      </w:r>
      <w:r w:rsidR="007715BB">
        <w:t xml:space="preserve">che si assumono </w:t>
      </w:r>
      <w:r w:rsidRPr="0034728C">
        <w:t xml:space="preserve">accessibili in questo tipo di esperimento. Per farlo, si inviano impulsi di microonde in un range di frequenze centrato alla frequenza precedentemente stimata. Per ogni impulso in ingresso, si misura il segnale in uscita da qubit aspettandosi di osservare un picco: è proprio quest’osservazione che ci permette di stimare la frequenza di risonanza. La </w:t>
      </w:r>
      <w:r>
        <w:t>fig 2.1</w:t>
      </w:r>
      <w:r w:rsidRPr="0034728C">
        <w:t xml:space="preserve"> mostra l’andamento del segnale letto in uscita in funzione delle frequenze degli impulsi inviati.</w:t>
      </w:r>
    </w:p>
    <w:p w14:paraId="26EAC1F7" w14:textId="77777777" w:rsidR="0028631D" w:rsidRDefault="0028631D" w:rsidP="0028631D">
      <w:pPr>
        <w:autoSpaceDE w:val="0"/>
        <w:autoSpaceDN w:val="0"/>
        <w:adjustRightInd w:val="0"/>
        <w:jc w:val="center"/>
        <w:rPr>
          <w:rFonts w:ascii="Helvetica Neue" w:hAnsi="Helvetica Neue" w:cs="Helvetica Neue"/>
          <w:color w:val="000000"/>
          <w:szCs w:val="22"/>
        </w:rPr>
      </w:pPr>
      <w:r>
        <w:rPr>
          <w:rFonts w:ascii="Helvetica Neue" w:hAnsi="Helvetica Neue" w:cs="Helvetica Neue"/>
          <w:color w:val="000000"/>
          <w:szCs w:val="22"/>
        </w:rPr>
        <w:drawing>
          <wp:inline distT="0" distB="0" distL="0" distR="0" wp14:anchorId="616F2D37" wp14:editId="3A6D574C">
            <wp:extent cx="3458547" cy="230569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1">
                      <a:extLst>
                        <a:ext uri="{28A0092B-C50C-407E-A947-70E740481C1C}">
                          <a14:useLocalDpi xmlns:a14="http://schemas.microsoft.com/office/drawing/2010/main" val="0"/>
                        </a:ext>
                      </a:extLst>
                    </a:blip>
                    <a:stretch>
                      <a:fillRect/>
                    </a:stretch>
                  </pic:blipFill>
                  <pic:spPr>
                    <a:xfrm>
                      <a:off x="0" y="0"/>
                      <a:ext cx="3516013" cy="2344009"/>
                    </a:xfrm>
                    <a:prstGeom prst="rect">
                      <a:avLst/>
                    </a:prstGeom>
                  </pic:spPr>
                </pic:pic>
              </a:graphicData>
            </a:graphic>
          </wp:inline>
        </w:drawing>
      </w:r>
    </w:p>
    <w:p w14:paraId="171FF182" w14:textId="77777777" w:rsidR="0028631D" w:rsidRPr="00B5522F" w:rsidRDefault="0028631D" w:rsidP="008369FC">
      <w:pPr>
        <w:pStyle w:val="Didascalie"/>
      </w:pPr>
      <w:r w:rsidRPr="00B5522F">
        <w:t>Fig 2.</w:t>
      </w:r>
      <w:r>
        <w:t>1: il grafico mostra un picco molto pronunciato giusto al centro del range di frequenze inviate in ingresso, l’ascissa di questo picco rappresenta la prima stima di frequenza di risonanza.</w:t>
      </w:r>
      <w:r w:rsidRPr="00B5522F">
        <w:t xml:space="preserve"> </w:t>
      </w:r>
    </w:p>
    <w:p w14:paraId="479406BC" w14:textId="77777777" w:rsidR="0028631D" w:rsidRPr="0034728C" w:rsidRDefault="0028631D" w:rsidP="008369FC">
      <w:r w:rsidRPr="0034728C">
        <w:t xml:space="preserve">I dati sono stati fittati con una Lorentziana di cui ci interessa il valore centrale, </w:t>
      </w:r>
      <w:r>
        <w:t>il quale indica</w:t>
      </w:r>
      <w:r w:rsidRPr="0034728C">
        <w:t xml:space="preserve"> la frequenza di risonanza.  Valore stimato: 4.972GHz.</w:t>
      </w:r>
    </w:p>
    <w:p w14:paraId="14D347EC" w14:textId="77777777" w:rsidR="0028631D" w:rsidRPr="0034728C" w:rsidRDefault="0028631D" w:rsidP="008369FC">
      <w:r w:rsidRPr="0034728C">
        <w:lastRenderedPageBreak/>
        <w:t>Il valore ottenuto va considerato una prima approssimazione: una tecnica più perfor</w:t>
      </w:r>
      <w:r>
        <w:t>m</w:t>
      </w:r>
      <w:r w:rsidRPr="0034728C">
        <w:t>ante sarà descritta in seguito e si baserà su questo risultato.</w:t>
      </w:r>
    </w:p>
    <w:p w14:paraId="087AD240" w14:textId="77777777" w:rsidR="0028631D" w:rsidRPr="0034728C" w:rsidRDefault="0028631D" w:rsidP="0028631D">
      <w:pPr>
        <w:autoSpaceDE w:val="0"/>
        <w:autoSpaceDN w:val="0"/>
        <w:adjustRightInd w:val="0"/>
        <w:rPr>
          <w:rFonts w:ascii="Times" w:hAnsi="Times" w:cs="Helvetica Neue"/>
          <w:color w:val="000000"/>
          <w:szCs w:val="22"/>
        </w:rPr>
      </w:pPr>
    </w:p>
    <w:p w14:paraId="6AE0867D" w14:textId="77777777" w:rsidR="0028631D" w:rsidRPr="00A772DF" w:rsidRDefault="0028631D" w:rsidP="008369FC">
      <w:pPr>
        <w:pStyle w:val="Titolo3"/>
      </w:pPr>
      <w:r w:rsidRPr="00A772DF">
        <w:t>Calibrazione di impulsi</w:t>
      </w:r>
    </w:p>
    <w:p w14:paraId="42944DD0" w14:textId="6A6C1B84" w:rsidR="0028631D" w:rsidRPr="0034728C" w:rsidRDefault="0028631D" w:rsidP="008369FC">
      <w:r w:rsidRPr="0034728C">
        <w:t>Altro aspetto fondamentale per la caratterizzazione di un qubit è la calibrazione degli impulsi che implementano fisicamente i gate che</w:t>
      </w:r>
      <w:r>
        <w:t xml:space="preserve"> si applicano in</w:t>
      </w:r>
      <w:r w:rsidRPr="0034728C">
        <w:t xml:space="preserve"> un circuito quantistico. </w:t>
      </w:r>
      <w:r w:rsidR="007715BB">
        <w:t xml:space="preserve">Si pensi ai </w:t>
      </w:r>
      <w:r w:rsidRPr="0034728C">
        <w:t>gate come le operazioni elementari del quantum computing.</w:t>
      </w:r>
    </w:p>
    <w:p w14:paraId="4E7A0DB0" w14:textId="2A4B8E0E" w:rsidR="0028631D" w:rsidRPr="0034728C" w:rsidRDefault="0028631D" w:rsidP="008369FC">
      <w:r w:rsidRPr="0034728C">
        <w:t xml:space="preserve">In questa sezione vengono descritte le calibrazioni degli impulsi necessari per ottenere i gate </w:t>
      </w:r>
      <w:r w:rsidRPr="0034728C">
        <w:rPr>
          <w:rFonts w:ascii="Cambria" w:hAnsi="Cambria" w:cs="Cambria"/>
        </w:rPr>
        <w:t>π</w:t>
      </w:r>
      <w:r w:rsidRPr="0034728C">
        <w:t xml:space="preserve"> e </w:t>
      </w:r>
      <w:r w:rsidRPr="0034728C">
        <w:rPr>
          <w:rFonts w:ascii="Cambria" w:hAnsi="Cambria" w:cs="Cambria"/>
        </w:rPr>
        <w:t>π</w:t>
      </w:r>
      <w:r w:rsidRPr="0034728C">
        <w:t>/2</w:t>
      </w:r>
      <w:r>
        <w:t>;</w:t>
      </w:r>
      <w:r w:rsidRPr="0034728C">
        <w:t xml:space="preserve"> nomi che si riferiscono alle ampiezze degli angoli di rotazione attorno all’asse delle</w:t>
      </w:r>
      <w:r>
        <w:t xml:space="preserve"> X </w:t>
      </w:r>
      <w:r w:rsidRPr="0034728C">
        <w:t xml:space="preserve">che questi gate apportano allo stato del nostro qubit (riferendosi alla sfera di Bloch). La procedura qui seguita è quella dell’esperimento noto in letteratura come </w:t>
      </w:r>
      <w:r w:rsidRPr="00133AB6">
        <w:rPr>
          <w:i/>
          <w:iCs/>
        </w:rPr>
        <w:t>Rabi experiment</w:t>
      </w:r>
      <w:r w:rsidRPr="0034728C">
        <w:t xml:space="preserve"> </w:t>
      </w:r>
      <w:r w:rsidR="00AC505D">
        <w:t xml:space="preserve">[16]; </w:t>
      </w:r>
      <w:r w:rsidRPr="0034728C">
        <w:t xml:space="preserve">per la quale </w:t>
      </w:r>
      <w:r w:rsidR="007715BB">
        <w:t>si scelgono</w:t>
      </w:r>
      <w:r w:rsidRPr="0034728C">
        <w:t xml:space="preserve"> a priori la forma dell’impulso</w:t>
      </w:r>
      <w:r w:rsidR="007715BB">
        <w:t xml:space="preserve"> e la sua durata</w:t>
      </w:r>
      <w:r w:rsidRPr="0034728C">
        <w:t>: in questo caso sono stati scelti impulsi gaussiani</w:t>
      </w:r>
      <w:r w:rsidR="007715BB">
        <w:t xml:space="preserve"> di larghezza</w:t>
      </w:r>
      <w:r w:rsidR="0038625A">
        <w:t xml:space="preserve"> -ovvero la </w:t>
      </w:r>
      <w:r w:rsidR="0038625A">
        <w:rPr>
          <w:i/>
          <w:iCs/>
        </w:rPr>
        <w:t>sigma</w:t>
      </w:r>
      <w:r w:rsidR="0038625A">
        <w:t>-</w:t>
      </w:r>
      <w:r w:rsidR="007715BB">
        <w:t xml:space="preserve"> </w:t>
      </w:r>
      <w:r w:rsidR="0038625A">
        <w:t>0,075</w:t>
      </w:r>
      <m:oMath>
        <m:r>
          <w:rPr>
            <w:rFonts w:ascii="Cambria Math" w:hAnsi="Cambria Math"/>
          </w:rPr>
          <m:t>μ</m:t>
        </m:r>
      </m:oMath>
      <w:r w:rsidR="0038625A">
        <w:t>s</w:t>
      </w:r>
      <w:r>
        <w:t xml:space="preserve"> </w:t>
      </w:r>
      <w:r w:rsidRPr="0034728C">
        <w:t xml:space="preserve">(mentre la frequenza utilizzata, chiaramente, è quella di risonanza trovata precedentemente). Si vuole specificare che, in questo esperimento, si è abbastanza liberi di scegliere la forma dell’impulso, sebbene per qubit superconduttori è preferibile scegliere una forma rappresentabile da una funzione il più possibile </w:t>
      </w:r>
      <w:r>
        <w:t xml:space="preserve">liscia (o </w:t>
      </w:r>
      <w:r>
        <w:rPr>
          <w:i/>
          <w:iCs/>
        </w:rPr>
        <w:t>smooth</w:t>
      </w:r>
      <w:r>
        <w:t>)</w:t>
      </w:r>
      <w:r w:rsidRPr="0034728C">
        <w:t xml:space="preserve"> [</w:t>
      </w:r>
      <w:r w:rsidR="00AC505D">
        <w:t>17] [18].</w:t>
      </w:r>
      <w:r w:rsidRPr="0034728C">
        <w:t xml:space="preserve"> </w:t>
      </w:r>
    </w:p>
    <w:p w14:paraId="3B6BECB5" w14:textId="484173CC" w:rsidR="0028631D" w:rsidRDefault="0028631D" w:rsidP="008369FC">
      <w:r w:rsidRPr="0034728C">
        <w:t>Si descrive ora l’esperimento. Al qubit in stato fondamentale vengono mandati in ingresso degli impulsi di durata costante e ampiezza via via crescente. Per ogni valore di ampiezza si inviano 10</w:t>
      </w:r>
      <w:r>
        <w:t>00</w:t>
      </w:r>
      <w:r w:rsidRPr="0034728C">
        <w:t xml:space="preserve"> impulsi e si esegue una misura di energia al qubit. La frazione di volte che si ottiene |1&gt; permette di identificare lo stato del qubit che in media si ottiene con questo valore di ampiezza. Si pensi di nuovo al qubit come </w:t>
      </w:r>
      <w:r>
        <w:t xml:space="preserve">un </w:t>
      </w:r>
      <w:r w:rsidRPr="0034728C">
        <w:t xml:space="preserve">sistema a due livelli, il cui generico stato è rappresentabile come </w:t>
      </w:r>
      <m:oMath>
        <m:r>
          <w:rPr>
            <w:rFonts w:ascii="Cambria Math" w:hAnsi="Cambria Math"/>
          </w:rPr>
          <m:t>α</m:t>
        </m:r>
        <m:d>
          <m:dPr>
            <m:begChr m:val="|"/>
            <m:endChr m:val="|"/>
            <m:ctrlPr>
              <w:rPr>
                <w:rFonts w:ascii="Cambria Math" w:hAnsi="Cambria Math"/>
                <w:i/>
              </w:rPr>
            </m:ctrlPr>
          </m:dPr>
          <m:e>
            <m:r>
              <w:rPr>
                <w:rFonts w:ascii="Cambria Math" w:hAnsi="Cambria Math"/>
              </w:rPr>
              <m:t>0&gt; +β</m:t>
            </m:r>
          </m:e>
        </m:d>
        <m:r>
          <w:rPr>
            <w:rFonts w:ascii="Cambria Math" w:hAnsi="Cambria Math"/>
          </w:rPr>
          <m:t>1&gt;</m:t>
        </m:r>
      </m:oMath>
      <w:r w:rsidRPr="0034728C">
        <w:t xml:space="preserve">; considerando </w:t>
      </w:r>
      <w:r>
        <w:t>l</w:t>
      </w:r>
      <w:r w:rsidRPr="0034728C">
        <w:t xml:space="preserve">a condizione di normalizzazione </w:t>
      </w:r>
      <m:oMath>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=1</m:t>
        </m:r>
      </m:oMath>
      <w:r w:rsidRPr="0034728C">
        <w:t xml:space="preserve"> possiamo ottenere i due coefficienti a meno d</w:t>
      </w:r>
      <w:r>
        <w:t>ella</w:t>
      </w:r>
      <w:r w:rsidRPr="0034728C">
        <w:t xml:space="preserve"> una fase relativa. Quello che si osserva, al variare dell’ampiezza degli impulsi inviata, sono delle oscillazioni periodiche proprio dei moduli quadrati di </w:t>
      </w:r>
      <w:r>
        <w:sym w:font="Symbol" w:char="F061"/>
      </w:r>
      <w:r w:rsidRPr="0034728C">
        <w:t xml:space="preserve"> e </w:t>
      </w:r>
      <w:r>
        <w:sym w:font="Symbol" w:char="F062"/>
      </w:r>
      <w:r w:rsidRPr="0034728C">
        <w:t>. Questo fenomeno prende il nome di Oscillazioni di Rabi</w:t>
      </w:r>
      <w:r w:rsidR="0038625A">
        <w:t>; la cui trattazione teorica è fornita in appendice, qui eliminata per semplicità espositiva</w:t>
      </w:r>
      <w:r w:rsidRPr="0034728C">
        <w:t>.</w:t>
      </w:r>
    </w:p>
    <w:p w14:paraId="120430B4" w14:textId="77777777" w:rsidR="0038625A" w:rsidRPr="0083392B" w:rsidRDefault="0038625A" w:rsidP="008369FC"/>
    <w:p w14:paraId="3664B871" w14:textId="77777777" w:rsidR="0028631D" w:rsidRDefault="0028631D" w:rsidP="0028631D">
      <w:pPr>
        <w:autoSpaceDE w:val="0"/>
        <w:autoSpaceDN w:val="0"/>
        <w:adjustRightInd w:val="0"/>
        <w:jc w:val="center"/>
        <w:rPr>
          <w:rFonts w:ascii="Helvetica Neue" w:hAnsi="Helvetica Neue" w:cs="Helvetica Neue"/>
          <w:color w:val="000000"/>
          <w:szCs w:val="22"/>
        </w:rPr>
      </w:pPr>
      <w:r>
        <w:rPr>
          <w:rFonts w:ascii="Helvetica Neue" w:hAnsi="Helvetica Neue" w:cs="Helvetica Neue"/>
          <w:color w:val="000000"/>
          <w:szCs w:val="22"/>
        </w:rPr>
        <w:drawing>
          <wp:inline distT="0" distB="0" distL="0" distR="0" wp14:anchorId="3F2F8702" wp14:editId="1D5B24AE">
            <wp:extent cx="3120390" cy="2080260"/>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2">
                      <a:extLst>
                        <a:ext uri="{28A0092B-C50C-407E-A947-70E740481C1C}">
                          <a14:useLocalDpi xmlns:a14="http://schemas.microsoft.com/office/drawing/2010/main" val="0"/>
                        </a:ext>
                      </a:extLst>
                    </a:blip>
                    <a:stretch>
                      <a:fillRect/>
                    </a:stretch>
                  </pic:blipFill>
                  <pic:spPr>
                    <a:xfrm>
                      <a:off x="0" y="0"/>
                      <a:ext cx="3120390" cy="2080260"/>
                    </a:xfrm>
                    <a:prstGeom prst="rect">
                      <a:avLst/>
                    </a:prstGeom>
                  </pic:spPr>
                </pic:pic>
              </a:graphicData>
            </a:graphic>
          </wp:inline>
        </w:drawing>
      </w:r>
    </w:p>
    <w:p w14:paraId="510494FA" w14:textId="77777777" w:rsidR="0028631D" w:rsidRPr="00A34859" w:rsidRDefault="0028631D" w:rsidP="008369FC">
      <w:pPr>
        <w:pStyle w:val="Didascalie"/>
      </w:pPr>
      <w:r w:rsidRPr="00A34859">
        <w:t>Fig 2.2 Le oscillazoni di Rabi</w:t>
      </w:r>
    </w:p>
    <w:p w14:paraId="37D41110" w14:textId="77777777" w:rsidR="0028631D" w:rsidRPr="0034728C" w:rsidRDefault="0028631D" w:rsidP="0028631D">
      <w:pPr>
        <w:autoSpaceDE w:val="0"/>
        <w:autoSpaceDN w:val="0"/>
        <w:adjustRightInd w:val="0"/>
        <w:rPr>
          <w:rFonts w:ascii="Helvetica Neue" w:hAnsi="Helvetica Neue" w:cs="Helvetica Neue"/>
          <w:color w:val="000000"/>
          <w:szCs w:val="22"/>
        </w:rPr>
      </w:pPr>
    </w:p>
    <w:p w14:paraId="5D9F6F46" w14:textId="45CD29D4" w:rsidR="0028631D" w:rsidRDefault="0028631D" w:rsidP="008369FC">
      <w:r w:rsidRPr="0034728C">
        <w:t>Dal fit di questi dati</w:t>
      </w:r>
      <w:r>
        <w:t xml:space="preserve"> - fig 2.2 -</w:t>
      </w:r>
      <w:r w:rsidRPr="0034728C">
        <w:t xml:space="preserve"> con una sinusoide è possibile ottenere l’ampiezza necessaria per il gate</w:t>
      </w:r>
      <w:r w:rsidRPr="00A34859">
        <w:t xml:space="preserve"> </w:t>
      </w:r>
      <w:r w:rsidRPr="0034728C">
        <w:rPr>
          <w:rFonts w:ascii="Cambria" w:hAnsi="Cambria" w:cs="Cambria"/>
        </w:rPr>
        <w:t>π</w:t>
      </w:r>
      <w:r w:rsidRPr="0034728C">
        <w:t>, rappresentata dal semiperiodo delle oscillazioni.</w:t>
      </w:r>
    </w:p>
    <w:p w14:paraId="6ACA8BF2" w14:textId="096048D8" w:rsidR="0038625A" w:rsidRDefault="0038625A" w:rsidP="008369FC">
      <w:r>
        <w:t>Forma funzionale usata:</w:t>
      </w:r>
    </w:p>
    <w:p w14:paraId="4DD740B0" w14:textId="6327ADDB" w:rsidR="0038625A" w:rsidRDefault="0038625A" w:rsidP="008369FC"/>
    <w:p w14:paraId="044594A9" w14:textId="474763B1" w:rsidR="0038625A" w:rsidRPr="0038625A" w:rsidRDefault="0038625A" w:rsidP="0038625A">
      <w:pPr>
        <w:jc w:val="center"/>
      </w:pPr>
      <m:oMathPara>
        <m:oMath>
          <m:r>
            <w:rPr>
              <w:rFonts w:ascii="Cambria Math" w:hAnsi="Cambria Math"/>
            </w:rPr>
            <w:lastRenderedPageBreak/>
            <m:t>Acos</m:t>
          </m:r>
          <m:d>
            <m:dPr>
              <m:ctrlPr>
                <w:rPr>
                  <w:rFonts w:ascii="Cambria Math" w:hAnsi="Cambria Math"/>
                  <w:i/>
                </w:rPr>
              </m:ctrlPr>
            </m:dPr>
            <m:e>
              <m:f>
                <m:fPr>
                  <m:ctrlPr>
                    <w:rPr>
                      <w:rFonts w:ascii="Cambria Math" w:hAnsi="Cambria Math"/>
                      <w:i/>
                    </w:rPr>
                  </m:ctrlPr>
                </m:fPr>
                <m:num>
                  <m:r>
                    <w:rPr>
                      <w:rFonts w:ascii="Cambria Math" w:hAnsi="Cambria Math"/>
                    </w:rPr>
                    <m:t>2πx</m:t>
                  </m:r>
                </m:num>
                <m:den>
                  <m:r>
                    <w:rPr>
                      <w:rFonts w:ascii="Cambria Math" w:hAnsi="Cambria Math"/>
                    </w:rPr>
                    <m:t>T</m:t>
                  </m:r>
                </m:den>
              </m:f>
              <m:r>
                <w:rPr>
                  <w:rFonts w:ascii="Cambria Math" w:hAnsi="Cambria Math"/>
                </w:rPr>
                <m:t>-φ</m:t>
              </m:r>
            </m:e>
          </m:d>
          <m:r>
            <w:rPr>
              <w:rFonts w:ascii="Cambria Math" w:hAnsi="Cambria Math"/>
            </w:rPr>
            <m:t>+B</m:t>
          </m:r>
        </m:oMath>
      </m:oMathPara>
    </w:p>
    <w:p w14:paraId="18C85412" w14:textId="77777777" w:rsidR="0038625A" w:rsidRDefault="0038625A" w:rsidP="0038625A"/>
    <w:p w14:paraId="15A12C28" w14:textId="255CDA5C" w:rsidR="0038625A" w:rsidRPr="0034728C" w:rsidRDefault="0038625A" w:rsidP="008369FC">
      <w:r>
        <w:t>Dove A è una costante, x è il valore variabile dell’ampiezza dell’impulso inviato, T è il parametro rappresentante il periodo in ampiezza e</w:t>
      </w:r>
      <w:r w:rsidR="004D21AF">
        <w:t xml:space="preserve"> sia </w:t>
      </w:r>
      <m:oMath>
        <m:r>
          <w:rPr>
            <w:rFonts w:ascii="Cambria Math" w:hAnsi="Cambria Math"/>
          </w:rPr>
          <m:t>φ</m:t>
        </m:r>
      </m:oMath>
      <w:r w:rsidR="004D21AF">
        <w:t xml:space="preserve"> -fase iniziale- che B sono altre due costanti</w:t>
      </w:r>
    </w:p>
    <w:p w14:paraId="487CAFD0" w14:textId="063148EB" w:rsidR="0028631D" w:rsidRPr="0034728C" w:rsidRDefault="004D21AF" w:rsidP="008369FC">
      <w:r>
        <w:t xml:space="preserve">Si spiega ora </w:t>
      </w:r>
      <w:r w:rsidR="0028631D" w:rsidRPr="0034728C">
        <w:t xml:space="preserve">il motivo per cui la durata dell’impulso sia stata tenuta costante. </w:t>
      </w:r>
      <w:r>
        <w:t>Si ricordi che l’obbiettivo che ci si è posti è</w:t>
      </w:r>
      <w:r w:rsidR="0028631D" w:rsidRPr="0034728C">
        <w:t xml:space="preserve"> esclusivamente l’implementazione di un gate </w:t>
      </w:r>
      <w:r w:rsidR="0028631D" w:rsidRPr="0034728C">
        <w:rPr>
          <w:rFonts w:ascii="Cambria" w:hAnsi="Cambria" w:cs="Cambria"/>
        </w:rPr>
        <w:t>π</w:t>
      </w:r>
      <w:r w:rsidR="0028631D" w:rsidRPr="0034728C">
        <w:t xml:space="preserve"> accurato: l’importante è essere in grado di ruotare di un angolo</w:t>
      </w:r>
      <w:r w:rsidR="0028631D">
        <w:t xml:space="preserve"> </w:t>
      </w:r>
      <w:r w:rsidR="0028631D" w:rsidRPr="0034728C">
        <w:rPr>
          <w:rFonts w:ascii="Cambria" w:hAnsi="Cambria" w:cs="Cambria"/>
        </w:rPr>
        <w:t>π</w:t>
      </w:r>
      <w:r w:rsidR="0028631D" w:rsidRPr="0034728C">
        <w:t xml:space="preserve"> attorno all’asse delle X </w:t>
      </w:r>
      <w:r>
        <w:t xml:space="preserve">lo </w:t>
      </w:r>
      <w:r w:rsidR="0028631D" w:rsidRPr="0034728C">
        <w:t xml:space="preserve">stato sulla sfera di Bloch e lasciar libero solo il parametro d’ampiezza è sufficiente per ottenere questo risultato. </w:t>
      </w:r>
      <w:r w:rsidR="0028631D">
        <w:t xml:space="preserve">È </w:t>
      </w:r>
      <w:r w:rsidR="0028631D" w:rsidRPr="0034728C">
        <w:t xml:space="preserve">pur vero che la durata del gate potrebbe avere ripercussioni per quanto interessa </w:t>
      </w:r>
      <w:r>
        <w:t>i</w:t>
      </w:r>
      <w:r w:rsidR="0028631D" w:rsidRPr="0034728C">
        <w:t>l quantum computing; per il quale, dati i tipici tempi di decoerenza di un sistema fisico (qubit), è molto vantaggioso avere gate brevi in durata in modo tale da poter implementare algoritmi che richiedano un numero maggiore di operazioni.</w:t>
      </w:r>
      <w:r>
        <w:t xml:space="preserve"> </w:t>
      </w:r>
      <w:r w:rsidR="0028631D" w:rsidRPr="0034728C">
        <w:t>Questo aspetto</w:t>
      </w:r>
      <w:r>
        <w:t xml:space="preserve"> è discusso nel capitolo 3 come punto fondamentale del lavoro di ottimizzazione</w:t>
      </w:r>
      <w:r w:rsidR="0028631D" w:rsidRPr="0034728C">
        <w:t>.</w:t>
      </w:r>
    </w:p>
    <w:p w14:paraId="7271A12A" w14:textId="77777777" w:rsidR="0028631D" w:rsidRPr="0034728C" w:rsidRDefault="0028631D" w:rsidP="008369FC">
      <w:r w:rsidRPr="0034728C">
        <w:t xml:space="preserve">Si è ora in grado di promuovere lo stato |0&gt; allo stato eccitato |1&gt; con ottima </w:t>
      </w:r>
      <w:r>
        <w:t>accuratezza</w:t>
      </w:r>
      <w:r w:rsidRPr="0034728C">
        <w:t>.</w:t>
      </w:r>
    </w:p>
    <w:p w14:paraId="0C40C9F6" w14:textId="77777777" w:rsidR="0028631D" w:rsidRPr="0034728C" w:rsidRDefault="0028631D" w:rsidP="0028631D">
      <w:pPr>
        <w:autoSpaceDE w:val="0"/>
        <w:autoSpaceDN w:val="0"/>
        <w:adjustRightInd w:val="0"/>
        <w:rPr>
          <w:rFonts w:ascii="Times" w:hAnsi="Times" w:cs="Helvetica Neue"/>
          <w:color w:val="000000"/>
          <w:szCs w:val="22"/>
        </w:rPr>
      </w:pPr>
    </w:p>
    <w:p w14:paraId="2C90A607" w14:textId="77777777" w:rsidR="0028631D" w:rsidRPr="00A772DF" w:rsidRDefault="0028631D" w:rsidP="008369FC">
      <w:pPr>
        <w:pStyle w:val="Titolo3"/>
      </w:pPr>
      <w:r w:rsidRPr="00A772DF">
        <w:t>Discriminatore di |0&gt; e |1&gt;</w:t>
      </w:r>
    </w:p>
    <w:p w14:paraId="443E3535" w14:textId="77777777" w:rsidR="0028631D" w:rsidRPr="0034728C" w:rsidRDefault="0028631D" w:rsidP="008369FC">
      <w:r w:rsidRPr="0034728C">
        <w:t xml:space="preserve">Dal momento in cui si è in grado di implementare l’X gate (il nome che la letteratura dà al gate fin qui chiamato </w:t>
      </w:r>
      <w:r w:rsidRPr="0034728C">
        <w:rPr>
          <w:rFonts w:ascii="Cambria" w:hAnsi="Cambria" w:cs="Cambria"/>
        </w:rPr>
        <w:t>π</w:t>
      </w:r>
      <w:r w:rsidRPr="0034728C">
        <w:t>) si intende ora mostrare come distinguere lo stato di ground e lo stato eccitato con una misura.</w:t>
      </w:r>
    </w:p>
    <w:p w14:paraId="218C03DA" w14:textId="42EA43C5" w:rsidR="0028631D" w:rsidRPr="0034728C" w:rsidRDefault="0028631D" w:rsidP="008369FC">
      <w:r w:rsidRPr="0034728C">
        <w:t>L’esperimento è assai elementare. Si creano due semplici circuiti quantistici: il primo è costituito da una sola</w:t>
      </w:r>
      <w:r w:rsidR="004D21AF">
        <w:t xml:space="preserve"> operazione di</w:t>
      </w:r>
      <w:r w:rsidRPr="0034728C">
        <w:t xml:space="preserve"> misura </w:t>
      </w:r>
      <w:r w:rsidR="004D21AF">
        <w:t>del</w:t>
      </w:r>
      <w:r w:rsidRPr="0034728C">
        <w:t xml:space="preserve"> qubit, il secondo</w:t>
      </w:r>
      <w:r w:rsidR="004D21AF">
        <w:t>, invece,</w:t>
      </w:r>
      <w:r w:rsidRPr="0034728C">
        <w:t xml:space="preserve"> prevede di applicare l’X gate appena implementato e </w:t>
      </w:r>
      <w:r w:rsidR="004D21AF">
        <w:t>successivamente</w:t>
      </w:r>
      <w:r w:rsidRPr="0034728C">
        <w:t xml:space="preserve"> effettuare la misura. Si può quindi assumere che gli stati sui quali si effettuano le misure siano o |0&gt; oppure |1&gt; e non sovrapposizioni di questi.</w:t>
      </w:r>
    </w:p>
    <w:p w14:paraId="137C949F" w14:textId="77777777" w:rsidR="0028631D" w:rsidRPr="0034728C" w:rsidRDefault="0028631D" w:rsidP="008369FC">
      <w:pPr>
        <w:rPr>
          <w:rFonts w:ascii="Helvetica Neue" w:hAnsi="Helvetica Neue"/>
        </w:rPr>
      </w:pPr>
      <w:r w:rsidRPr="0034728C">
        <w:t>In figura</w:t>
      </w:r>
      <w:r>
        <w:t xml:space="preserve"> -fig 2.3-</w:t>
      </w:r>
      <w:r w:rsidRPr="0034728C">
        <w:t xml:space="preserve"> sono rappresentate le sequenze di impulsi inviati al qubit per i rispettivi circuiti</w:t>
      </w:r>
      <w:r w:rsidRPr="0034728C">
        <w:rPr>
          <w:rFonts w:ascii="Helvetica Neue" w:hAnsi="Helvetica Neue"/>
        </w:rPr>
        <w:t>.</w:t>
      </w:r>
    </w:p>
    <w:p w14:paraId="2D5E43BF" w14:textId="77777777" w:rsidR="0028631D" w:rsidRPr="0034728C" w:rsidRDefault="0028631D" w:rsidP="0028631D">
      <w:pPr>
        <w:autoSpaceDE w:val="0"/>
        <w:autoSpaceDN w:val="0"/>
        <w:adjustRightInd w:val="0"/>
        <w:rPr>
          <w:rFonts w:ascii="Helvetica Neue" w:hAnsi="Helvetica Neue" w:cs="Helvetica Neue"/>
          <w:color w:val="000000"/>
          <w:szCs w:val="22"/>
        </w:rPr>
      </w:pPr>
    </w:p>
    <w:p w14:paraId="1459C1C4" w14:textId="77777777" w:rsidR="0028631D" w:rsidRDefault="0028631D" w:rsidP="0028631D">
      <w:pPr>
        <w:autoSpaceDE w:val="0"/>
        <w:autoSpaceDN w:val="0"/>
        <w:adjustRightInd w:val="0"/>
        <w:jc w:val="center"/>
        <w:rPr>
          <w:rFonts w:ascii="Helvetica Neue" w:hAnsi="Helvetica Neue" w:cs="Helvetica Neue"/>
          <w:color w:val="000000"/>
          <w:szCs w:val="22"/>
        </w:rPr>
      </w:pPr>
      <w:r w:rsidRPr="0034728C">
        <w:rPr>
          <w:rFonts w:ascii="Helvetica Neue" w:hAnsi="Helvetica Neue" w:cs="Helvetica Neue"/>
          <w:color w:val="000000"/>
          <w:szCs w:val="22"/>
        </w:rPr>
        <w:drawing>
          <wp:inline distT="0" distB="0" distL="0" distR="0" wp14:anchorId="4C9AFB0E" wp14:editId="709E2BBD">
            <wp:extent cx="5151120" cy="951396"/>
            <wp:effectExtent l="0" t="0" r="508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5136" cy="970607"/>
                    </a:xfrm>
                    <a:prstGeom prst="rect">
                      <a:avLst/>
                    </a:prstGeom>
                  </pic:spPr>
                </pic:pic>
              </a:graphicData>
            </a:graphic>
          </wp:inline>
        </w:drawing>
      </w:r>
    </w:p>
    <w:p w14:paraId="526B4BB4" w14:textId="77777777" w:rsidR="0028631D" w:rsidRPr="00A34859" w:rsidRDefault="0028631D" w:rsidP="0028631D">
      <w:pPr>
        <w:autoSpaceDE w:val="0"/>
        <w:autoSpaceDN w:val="0"/>
        <w:adjustRightInd w:val="0"/>
        <w:jc w:val="center"/>
        <w:rPr>
          <w:rFonts w:ascii="Times" w:hAnsi="Times" w:cs="Helvetica Neue"/>
          <w:color w:val="000000"/>
          <w:sz w:val="20"/>
          <w:szCs w:val="20"/>
        </w:rPr>
      </w:pPr>
      <w:r w:rsidRPr="00A34859">
        <w:rPr>
          <w:rFonts w:ascii="Times" w:hAnsi="Times" w:cs="Helvetica Neue"/>
          <w:color w:val="000000"/>
          <w:sz w:val="20"/>
          <w:szCs w:val="20"/>
        </w:rPr>
        <w:t>Fig 2.3: sola misura dello stato quantistico</w:t>
      </w:r>
    </w:p>
    <w:p w14:paraId="79440783" w14:textId="77777777" w:rsidR="0028631D" w:rsidRPr="0034728C" w:rsidRDefault="0028631D" w:rsidP="0028631D">
      <w:pPr>
        <w:autoSpaceDE w:val="0"/>
        <w:autoSpaceDN w:val="0"/>
        <w:adjustRightInd w:val="0"/>
        <w:jc w:val="center"/>
        <w:rPr>
          <w:rFonts w:ascii="Helvetica Neue" w:hAnsi="Helvetica Neue" w:cs="Helvetica Neue"/>
          <w:color w:val="000000"/>
          <w:szCs w:val="22"/>
        </w:rPr>
      </w:pPr>
    </w:p>
    <w:p w14:paraId="41E12599" w14:textId="77777777" w:rsidR="0028631D" w:rsidRPr="0034728C" w:rsidRDefault="0028631D" w:rsidP="0028631D">
      <w:pPr>
        <w:autoSpaceDE w:val="0"/>
        <w:autoSpaceDN w:val="0"/>
        <w:adjustRightInd w:val="0"/>
        <w:rPr>
          <w:rFonts w:ascii="Helvetica Neue" w:hAnsi="Helvetica Neue" w:cs="Helvetica Neue"/>
          <w:color w:val="000000"/>
          <w:szCs w:val="22"/>
        </w:rPr>
      </w:pPr>
    </w:p>
    <w:p w14:paraId="756C45E8" w14:textId="77777777" w:rsidR="0028631D" w:rsidRPr="0034728C" w:rsidRDefault="0028631D" w:rsidP="0028631D">
      <w:pPr>
        <w:autoSpaceDE w:val="0"/>
        <w:autoSpaceDN w:val="0"/>
        <w:adjustRightInd w:val="0"/>
        <w:rPr>
          <w:rFonts w:ascii="Helvetica Neue" w:hAnsi="Helvetica Neue" w:cs="Helvetica Neue"/>
          <w:color w:val="000000"/>
          <w:szCs w:val="22"/>
        </w:rPr>
      </w:pPr>
    </w:p>
    <w:p w14:paraId="55C2C1A0" w14:textId="77777777" w:rsidR="0028631D" w:rsidRDefault="0028631D" w:rsidP="0028631D">
      <w:pPr>
        <w:jc w:val="center"/>
        <w:rPr>
          <w:szCs w:val="22"/>
        </w:rPr>
      </w:pPr>
      <w:r w:rsidRPr="0034728C">
        <w:rPr>
          <w:szCs w:val="22"/>
        </w:rPr>
        <w:drawing>
          <wp:inline distT="0" distB="0" distL="0" distR="0" wp14:anchorId="7F00E1D3" wp14:editId="5FE458B5">
            <wp:extent cx="4957222" cy="1532663"/>
            <wp:effectExtent l="0" t="0" r="0" b="4445"/>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14"/>
                    <a:stretch>
                      <a:fillRect/>
                    </a:stretch>
                  </pic:blipFill>
                  <pic:spPr>
                    <a:xfrm>
                      <a:off x="0" y="0"/>
                      <a:ext cx="4989620" cy="1542680"/>
                    </a:xfrm>
                    <a:prstGeom prst="rect">
                      <a:avLst/>
                    </a:prstGeom>
                  </pic:spPr>
                </pic:pic>
              </a:graphicData>
            </a:graphic>
          </wp:inline>
        </w:drawing>
      </w:r>
    </w:p>
    <w:p w14:paraId="2B8B0A24" w14:textId="77777777" w:rsidR="0028631D" w:rsidRPr="00A34859" w:rsidRDefault="0028631D" w:rsidP="008369FC">
      <w:pPr>
        <w:pStyle w:val="Didascalie"/>
      </w:pPr>
      <w:r>
        <w:t xml:space="preserve">Fig 2.3: Applicazione di un impulso </w:t>
      </w:r>
      <w:r w:rsidRPr="0034728C">
        <w:rPr>
          <w:rFonts w:ascii="Cambria" w:hAnsi="Cambria" w:cs="Cambria"/>
          <w:color w:val="000000"/>
          <w:sz w:val="22"/>
          <w:szCs w:val="22"/>
        </w:rPr>
        <w:t>π</w:t>
      </w:r>
      <w:r>
        <w:rPr>
          <w:rFonts w:cs="Helvetica Neue"/>
          <w:color w:val="000000"/>
          <w:sz w:val="22"/>
          <w:szCs w:val="22"/>
        </w:rPr>
        <w:t xml:space="preserve"> seguito da immediata misura</w:t>
      </w:r>
    </w:p>
    <w:p w14:paraId="1010D9F4" w14:textId="77777777" w:rsidR="0028631D" w:rsidRPr="0034728C" w:rsidRDefault="0028631D" w:rsidP="0028631D">
      <w:pPr>
        <w:rPr>
          <w:szCs w:val="22"/>
        </w:rPr>
      </w:pPr>
    </w:p>
    <w:p w14:paraId="71861511" w14:textId="77777777" w:rsidR="0028631D" w:rsidRPr="006A701C" w:rsidRDefault="0028631D" w:rsidP="008369FC">
      <w:r w:rsidRPr="0034728C">
        <w:t>I risultati delle misure, che anch’esse sono impulsi alla frequenza di risonanza del qubit, vengono interpretati come punti nel piano complesso (parte reale; parte immaginaria) con unità arbitrarie</w:t>
      </w:r>
      <w:r>
        <w:t xml:space="preserve"> </w:t>
      </w:r>
      <w:r w:rsidRPr="0034728C">
        <w:t>proprie delle librerie di Qiskit.</w:t>
      </w:r>
    </w:p>
    <w:p w14:paraId="3FE32C8E" w14:textId="77777777" w:rsidR="0028631D" w:rsidRDefault="0028631D" w:rsidP="0028631D">
      <w:pPr>
        <w:jc w:val="center"/>
        <w:rPr>
          <w:szCs w:val="22"/>
        </w:rPr>
      </w:pPr>
      <w:r>
        <w:rPr>
          <w:szCs w:val="22"/>
        </w:rPr>
        <w:drawing>
          <wp:inline distT="0" distB="0" distL="0" distR="0" wp14:anchorId="562BF7BC" wp14:editId="6FCBDB49">
            <wp:extent cx="2743200" cy="1828800"/>
            <wp:effectExtent l="0" t="0" r="0" b="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09311556" w14:textId="77777777" w:rsidR="0028631D" w:rsidRPr="0034728C" w:rsidRDefault="0028631D" w:rsidP="0028631D">
      <w:pPr>
        <w:jc w:val="center"/>
        <w:rPr>
          <w:szCs w:val="22"/>
        </w:rPr>
      </w:pPr>
    </w:p>
    <w:p w14:paraId="3B0C3E3D" w14:textId="77777777" w:rsidR="0028631D" w:rsidRPr="0034728C" w:rsidRDefault="0028631D" w:rsidP="008369FC">
      <w:r w:rsidRPr="0034728C">
        <w:t>Si può facilmente notare come vadano a configurarsi due raggruppamenti ben definiti. I punti blu sono i risultati delle misure del programma di preparazione dello stato fondamentale (la sola misura) mentre i punti rossi sono quelli del programma con un X gate seguito da misura.</w:t>
      </w:r>
    </w:p>
    <w:p w14:paraId="5FBC7443" w14:textId="6EEBE038" w:rsidR="0028631D" w:rsidRPr="0034728C" w:rsidRDefault="0028631D" w:rsidP="008369FC">
      <w:r w:rsidRPr="0034728C">
        <w:t>Da questi risultati si può costruire una funzione per discriminare i due stati. Si procede trovando il punto medio di uno e dell’altro cluster (evidenziati in nero nella figura)</w:t>
      </w:r>
      <w:r w:rsidR="004D21AF">
        <w:t>, si dichiara una funzione che calcola la distanza di un generico punto da l’uno o dall’altro centro cosicché</w:t>
      </w:r>
      <w:r w:rsidRPr="0034728C">
        <w:t xml:space="preserve"> per programmi o circuiti successivi ogni risultato di misura sarà interpretato come |0&gt; se il rispettivo punto sarà più vicino al punto medio del raggruppamento blu e |1&gt; se altrimenti.</w:t>
      </w:r>
    </w:p>
    <w:p w14:paraId="5BC520D4" w14:textId="397472D1" w:rsidR="0028631D" w:rsidRDefault="0028631D" w:rsidP="008369FC">
      <w:r w:rsidRPr="0034728C">
        <w:t xml:space="preserve">Si ricorda che in meccanica quantistica la misura è proiettiva, </w:t>
      </w:r>
      <w:r w:rsidR="00701FF1">
        <w:t xml:space="preserve">non si può </w:t>
      </w:r>
      <w:r w:rsidRPr="0034728C">
        <w:t>dunque</w:t>
      </w:r>
      <w:r w:rsidR="00701FF1">
        <w:t xml:space="preserve"> assolutamente pensare</w:t>
      </w:r>
      <w:r w:rsidRPr="0034728C">
        <w:t xml:space="preserve"> che i punti lontani dai “centri” possano essere interpretati </w:t>
      </w:r>
      <w:r>
        <w:t>come</w:t>
      </w:r>
      <w:r w:rsidRPr="0034728C">
        <w:t xml:space="preserve"> stati sovrapposti e che quindi ci possa essere un modo per</w:t>
      </w:r>
      <w:r>
        <w:t xml:space="preserve"> </w:t>
      </w:r>
      <w:r w:rsidRPr="0034728C">
        <w:t xml:space="preserve">ottenere informazioni sui coefficienti </w:t>
      </w:r>
      <w:r>
        <w:sym w:font="Symbol" w:char="F061"/>
      </w:r>
      <w:r w:rsidRPr="0034728C">
        <w:t xml:space="preserve"> e </w:t>
      </w:r>
      <w:r>
        <w:sym w:font="Symbol" w:char="F062"/>
      </w:r>
      <w:r w:rsidRPr="0034728C">
        <w:t xml:space="preserve"> dello stato</w:t>
      </w:r>
      <w:r w:rsidR="00701FF1">
        <w:t xml:space="preserve"> in cui era il qubit </w:t>
      </w:r>
      <w:r w:rsidRPr="0034728C">
        <w:t>prima della misura. Anzi, il fatto che si osservano due cluster</w:t>
      </w:r>
      <w:r>
        <w:t>,</w:t>
      </w:r>
      <w:r w:rsidRPr="0034728C">
        <w:t xml:space="preserve"> piuttosto che due soli punti nel piano</w:t>
      </w:r>
      <w:r w:rsidR="00701FF1">
        <w:t>,</w:t>
      </w:r>
      <w:r w:rsidRPr="0034728C">
        <w:t xml:space="preserve"> si deve al rumore o all’imperfezioni proprie del qubit e dell’apparato di misurazione.</w:t>
      </w:r>
    </w:p>
    <w:p w14:paraId="348953D6" w14:textId="77777777" w:rsidR="0028631D" w:rsidRPr="0034728C" w:rsidRDefault="0028631D" w:rsidP="0028631D">
      <w:pPr>
        <w:autoSpaceDE w:val="0"/>
        <w:autoSpaceDN w:val="0"/>
        <w:adjustRightInd w:val="0"/>
        <w:rPr>
          <w:rFonts w:ascii="Times" w:hAnsi="Times" w:cs="Helvetica Neue"/>
          <w:color w:val="000000"/>
          <w:szCs w:val="22"/>
        </w:rPr>
      </w:pPr>
    </w:p>
    <w:p w14:paraId="13620506" w14:textId="77777777" w:rsidR="0028631D" w:rsidRPr="00A772DF" w:rsidRDefault="0028631D" w:rsidP="008369FC">
      <w:pPr>
        <w:pStyle w:val="Titolo3"/>
      </w:pPr>
      <w:r w:rsidRPr="00A772DF">
        <w:t>Stima del tempo di rilassamento (T1)</w:t>
      </w:r>
    </w:p>
    <w:p w14:paraId="32676736" w14:textId="4F4EBD19" w:rsidR="0028631D" w:rsidRPr="0034728C" w:rsidRDefault="0028631D" w:rsidP="008369FC">
      <w:r w:rsidRPr="0034728C">
        <w:t xml:space="preserve">Il tempo di rilassamento di un qubit è un parametro fondamentale </w:t>
      </w:r>
      <w:r w:rsidR="00AA3C28">
        <w:t xml:space="preserve">nella valutazione delle prestazioni dello stesso; in particolare, </w:t>
      </w:r>
      <w:r w:rsidRPr="0034728C">
        <w:t xml:space="preserve">è importante che questo tempo caratteristico sia molto maggiore rispetto alla durata tipica di un’operazione sul qubit (gate). Comunemente chiamato anche T1, il tempo di rilassamento è definito </w:t>
      </w:r>
      <w:r w:rsidR="00AA3C28">
        <w:t>come l’intervallo di tempo necessario affinché la probabilità di misurare |1&gt; per un qubit preparato nel</w:t>
      </w:r>
      <w:r w:rsidR="00514165">
        <w:t xml:space="preserve"> suo</w:t>
      </w:r>
      <w:r w:rsidR="00AA3C28">
        <w:t xml:space="preserve"> stato eccitato a t=0 si riduca da 1 a 1/e. </w:t>
      </w:r>
      <w:r w:rsidRPr="0034728C">
        <w:t>La definizione di T1 è in completa analogia con la definizione di tempi di decadimento degli isotopi radioattivi (o de</w:t>
      </w:r>
      <w:r>
        <w:t>lle eccitazioni atomiche</w:t>
      </w:r>
      <w:r w:rsidRPr="0034728C">
        <w:t>) in quanto la natura del fenomeno descritto è esattamente la stessa: stocastica. Come l’istante in cui decade un isotopo è assolutamente imprevedibile, la stessa cosa vale per il passaggio dallo stato |1&gt; allo stato |0&gt; per un qubit se su questo non agisce alcun gate ed è</w:t>
      </w:r>
      <w:r>
        <w:t>,</w:t>
      </w:r>
      <w:r w:rsidRPr="0034728C">
        <w:t xml:space="preserve"> dunque</w:t>
      </w:r>
      <w:r>
        <w:t>,</w:t>
      </w:r>
      <w:r w:rsidRPr="0034728C">
        <w:t xml:space="preserve"> lasciato libero di interagire con l’ambiente. Si tratta </w:t>
      </w:r>
      <w:r>
        <w:t xml:space="preserve">in questo caso </w:t>
      </w:r>
      <w:r w:rsidRPr="0034728C">
        <w:t>di esperimenti che richiedono molta statistica per poter ottenere delle stime affidabili.</w:t>
      </w:r>
    </w:p>
    <w:p w14:paraId="43EF46A7" w14:textId="71DB89F6" w:rsidR="0028631D" w:rsidRPr="0034728C" w:rsidRDefault="0028631D" w:rsidP="008369FC">
      <w:r w:rsidRPr="0034728C">
        <w:t xml:space="preserve">Come si potrà poi constatare, il procedimento qui descritto utilizza tutto ciò che è stato implementato finora: l’X gate propriamente calibrato e la funzione </w:t>
      </w:r>
      <w:r w:rsidRPr="006A701C">
        <w:rPr>
          <w:i/>
          <w:iCs/>
        </w:rPr>
        <w:t>discriminator</w:t>
      </w:r>
      <w:r w:rsidRPr="0034728C">
        <w:t>. Di fatto, rispetto a quanto fatto finora c’è solo una novità: oltre ai gate</w:t>
      </w:r>
      <w:r>
        <w:t xml:space="preserve"> (implementati con gli impulsi trovati)</w:t>
      </w:r>
      <w:r w:rsidRPr="0034728C">
        <w:t xml:space="preserve"> e all’operazione di </w:t>
      </w:r>
      <w:r w:rsidRPr="0034728C">
        <w:lastRenderedPageBreak/>
        <w:t>misura, ci avvaliamo anche di tempi di ritardo (</w:t>
      </w:r>
      <w:r w:rsidRPr="006A701C">
        <w:rPr>
          <w:i/>
          <w:iCs/>
        </w:rPr>
        <w:t>delay time</w:t>
      </w:r>
      <w:r w:rsidRPr="0034728C">
        <w:t>) tra gli uni e gli altri. Tempi che possiamo inserire nel circuit</w:t>
      </w:r>
      <w:r w:rsidR="00514165">
        <w:t>o quantistico</w:t>
      </w:r>
      <w:r w:rsidRPr="0034728C">
        <w:t xml:space="preserve"> in maniera del tutto arbitraria </w:t>
      </w:r>
      <w:r>
        <w:t>grazie al</w:t>
      </w:r>
      <w:r w:rsidRPr="0034728C">
        <w:t>le librerie di Qiskit.</w:t>
      </w:r>
    </w:p>
    <w:p w14:paraId="4D764BCF" w14:textId="77777777" w:rsidR="0028631D" w:rsidRPr="0034728C" w:rsidRDefault="0028631D" w:rsidP="008369FC">
      <w:pPr>
        <w:rPr>
          <w:rFonts w:ascii="Helvetica Neue" w:hAnsi="Helvetica Neue"/>
        </w:rPr>
      </w:pPr>
      <w:r w:rsidRPr="0034728C">
        <w:t xml:space="preserve">L’esperimento prevede tre operazioni: applicare un </w:t>
      </w:r>
      <w:r w:rsidRPr="0034728C">
        <w:rPr>
          <w:rFonts w:ascii="Cambria" w:hAnsi="Cambria" w:cs="Cambria"/>
        </w:rPr>
        <w:t>π</w:t>
      </w:r>
      <w:r w:rsidRPr="0034728C">
        <w:t xml:space="preserve">-pulse, inserire un ritardo e applicare una misura. Questo è stato iterato per 250 volte per ognuno dei 70 valori di delay time diversi (da </w:t>
      </w:r>
      <m:oMath>
        <m:r>
          <w:rPr>
            <w:rFonts w:ascii="Cambria Math" w:hAnsi="Cambria Math"/>
          </w:rPr>
          <m:t>1μs</m:t>
        </m:r>
      </m:oMath>
      <w:r>
        <w:rPr>
          <w:rFonts w:eastAsiaTheme="minorEastAsia"/>
        </w:rPr>
        <w:t xml:space="preserve"> </w:t>
      </w:r>
      <w:r w:rsidRPr="0034728C">
        <w:t xml:space="preserve">a </w:t>
      </w:r>
      <m:oMath>
        <m:r>
          <w:rPr>
            <w:rFonts w:ascii="Cambria Math" w:hAnsi="Cambria Math"/>
          </w:rPr>
          <m:t>450μs</m:t>
        </m:r>
      </m:oMath>
      <w:r w:rsidRPr="0034728C">
        <w:t xml:space="preserve"> a step di </w:t>
      </w:r>
      <m:oMath>
        <m:r>
          <w:rPr>
            <w:rFonts w:ascii="Cambria Math" w:hAnsi="Cambria Math"/>
          </w:rPr>
          <m:t>6,5μs</m:t>
        </m:r>
      </m:oMath>
      <w:r w:rsidRPr="0034728C">
        <w:t>).</w:t>
      </w:r>
    </w:p>
    <w:p w14:paraId="4E47278E" w14:textId="77777777" w:rsidR="0028631D" w:rsidRPr="0034728C" w:rsidRDefault="0028631D" w:rsidP="0028631D">
      <w:pPr>
        <w:rPr>
          <w:szCs w:val="22"/>
        </w:rPr>
      </w:pPr>
    </w:p>
    <w:p w14:paraId="1AC546E2" w14:textId="77777777" w:rsidR="0028631D" w:rsidRDefault="0028631D" w:rsidP="0028631D">
      <w:pPr>
        <w:jc w:val="center"/>
        <w:rPr>
          <w:szCs w:val="22"/>
        </w:rPr>
      </w:pPr>
      <w:r w:rsidRPr="0034728C">
        <w:rPr>
          <w:szCs w:val="22"/>
        </w:rPr>
        <w:drawing>
          <wp:inline distT="0" distB="0" distL="0" distR="0" wp14:anchorId="7AA86040" wp14:editId="28816446">
            <wp:extent cx="4622371" cy="1438732"/>
            <wp:effectExtent l="0" t="0" r="63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1217" cy="1450823"/>
                    </a:xfrm>
                    <a:prstGeom prst="rect">
                      <a:avLst/>
                    </a:prstGeom>
                  </pic:spPr>
                </pic:pic>
              </a:graphicData>
            </a:graphic>
          </wp:inline>
        </w:drawing>
      </w:r>
    </w:p>
    <w:p w14:paraId="1D3D0CD8" w14:textId="77777777" w:rsidR="0028631D" w:rsidRPr="006A701C" w:rsidRDefault="0028631D" w:rsidP="008369FC">
      <w:pPr>
        <w:pStyle w:val="Didascalie"/>
      </w:pPr>
      <w:r>
        <w:t>Fig 2.4: rappresentazione grafica dell’esperimento</w:t>
      </w:r>
    </w:p>
    <w:p w14:paraId="4A226B8C" w14:textId="77777777" w:rsidR="0028631D" w:rsidRPr="0034728C" w:rsidRDefault="0028631D" w:rsidP="0028631D">
      <w:pPr>
        <w:rPr>
          <w:szCs w:val="22"/>
        </w:rPr>
      </w:pPr>
    </w:p>
    <w:p w14:paraId="2584B2BA" w14:textId="77777777" w:rsidR="0028631D" w:rsidRPr="0034728C" w:rsidRDefault="0028631D" w:rsidP="008369FC">
      <w:r w:rsidRPr="0034728C">
        <w:t>Con questi dati si costruisce il grafico</w:t>
      </w:r>
      <w:r>
        <w:t xml:space="preserve"> (fig 2.5)</w:t>
      </w:r>
      <w:r w:rsidRPr="0034728C">
        <w:t xml:space="preserve"> frazione di qubit nello stato |1&gt; in funzione del delay inserito e si fittano i dati con un esponenziale decrescente della forma</w:t>
      </w:r>
      <w:r>
        <w:t>:</w:t>
      </w:r>
    </w:p>
    <w:p w14:paraId="6EC94D61" w14:textId="77777777" w:rsidR="0028631D" w:rsidRPr="00995D07" w:rsidRDefault="0028631D" w:rsidP="0028631D">
      <w:pPr>
        <w:autoSpaceDE w:val="0"/>
        <w:autoSpaceDN w:val="0"/>
        <w:adjustRightInd w:val="0"/>
        <w:jc w:val="center"/>
        <w:rPr>
          <w:rFonts w:ascii="Times" w:eastAsiaTheme="minorEastAsia" w:hAnsi="Times" w:cs="Helvetica Neue"/>
          <w:color w:val="000000"/>
          <w:szCs w:val="22"/>
        </w:rPr>
      </w:pPr>
      <m:oMathPara>
        <m:oMath>
          <m:r>
            <w:rPr>
              <w:rFonts w:ascii="Cambria Math" w:hAnsi="Cambria Math" w:cs="Helvetica Neue"/>
              <w:color w:val="000000"/>
              <w:szCs w:val="22"/>
            </w:rPr>
            <m:t>A</m:t>
          </m:r>
          <m:sSup>
            <m:sSupPr>
              <m:ctrlPr>
                <w:rPr>
                  <w:rFonts w:ascii="Cambria Math" w:hAnsi="Cambria Math" w:cs="Helvetica Neue"/>
                  <w:i/>
                  <w:color w:val="000000"/>
                  <w:szCs w:val="22"/>
                </w:rPr>
              </m:ctrlPr>
            </m:sSupPr>
            <m:e>
              <m:r>
                <w:rPr>
                  <w:rFonts w:ascii="Cambria Math" w:hAnsi="Cambria Math" w:cs="Helvetica Neue"/>
                  <w:color w:val="000000"/>
                  <w:szCs w:val="22"/>
                </w:rPr>
                <m:t>e</m:t>
              </m:r>
            </m:e>
            <m:sup>
              <m:f>
                <m:fPr>
                  <m:type m:val="lin"/>
                  <m:ctrlPr>
                    <w:rPr>
                      <w:rFonts w:ascii="Cambria Math" w:hAnsi="Cambria Math" w:cs="Helvetica Neue"/>
                      <w:i/>
                      <w:color w:val="000000"/>
                      <w:szCs w:val="22"/>
                    </w:rPr>
                  </m:ctrlPr>
                </m:fPr>
                <m:num>
                  <m:r>
                    <w:rPr>
                      <w:rFonts w:ascii="Cambria Math" w:hAnsi="Cambria Math" w:cs="Helvetica Neue"/>
                      <w:color w:val="000000"/>
                      <w:szCs w:val="22"/>
                    </w:rPr>
                    <m:t>-t</m:t>
                  </m:r>
                </m:num>
                <m:den>
                  <m:r>
                    <w:rPr>
                      <w:rFonts w:ascii="Cambria Math" w:hAnsi="Cambria Math" w:cs="Helvetica Neue"/>
                      <w:color w:val="000000"/>
                      <w:szCs w:val="22"/>
                    </w:rPr>
                    <m:t>T1</m:t>
                  </m:r>
                </m:den>
              </m:f>
            </m:sup>
          </m:sSup>
          <m:r>
            <w:rPr>
              <w:rFonts w:ascii="Cambria Math" w:hAnsi="Cambria Math" w:cs="Helvetica Neue"/>
              <w:color w:val="000000"/>
              <w:szCs w:val="22"/>
            </w:rPr>
            <m:t>+B</m:t>
          </m:r>
        </m:oMath>
      </m:oMathPara>
    </w:p>
    <w:p w14:paraId="3BAA6AD7" w14:textId="77777777" w:rsidR="0028631D" w:rsidRDefault="0028631D" w:rsidP="0028631D">
      <w:pPr>
        <w:autoSpaceDE w:val="0"/>
        <w:autoSpaceDN w:val="0"/>
        <w:adjustRightInd w:val="0"/>
        <w:jc w:val="center"/>
        <w:rPr>
          <w:rFonts w:ascii="Times" w:eastAsiaTheme="minorEastAsia" w:hAnsi="Times" w:cs="Helvetica Neue"/>
          <w:color w:val="000000"/>
          <w:szCs w:val="22"/>
        </w:rPr>
      </w:pPr>
    </w:p>
    <w:p w14:paraId="13D18377" w14:textId="77777777" w:rsidR="0028631D" w:rsidRDefault="0028631D" w:rsidP="0028631D">
      <w:pPr>
        <w:autoSpaceDE w:val="0"/>
        <w:autoSpaceDN w:val="0"/>
        <w:adjustRightInd w:val="0"/>
        <w:jc w:val="center"/>
        <w:rPr>
          <w:rFonts w:ascii="Times" w:hAnsi="Times" w:cs="Helvetica Neue"/>
          <w:color w:val="000000"/>
          <w:szCs w:val="22"/>
        </w:rPr>
      </w:pPr>
      <w:r>
        <w:rPr>
          <w:rFonts w:ascii="Times" w:hAnsi="Times" w:cs="Helvetica Neue"/>
          <w:color w:val="000000"/>
          <w:szCs w:val="22"/>
        </w:rPr>
        <w:drawing>
          <wp:inline distT="0" distB="0" distL="0" distR="0" wp14:anchorId="06F09000" wp14:editId="55D0F6D0">
            <wp:extent cx="2743200" cy="18288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a:extLst>
                        <a:ext uri="{28A0092B-C50C-407E-A947-70E740481C1C}">
                          <a14:useLocalDpi xmlns:a14="http://schemas.microsoft.com/office/drawing/2010/main" val="0"/>
                        </a:ext>
                      </a:extLst>
                    </a:blip>
                    <a:stretch>
                      <a:fillRect/>
                    </a:stretch>
                  </pic:blipFill>
                  <pic:spPr>
                    <a:xfrm>
                      <a:off x="0" y="0"/>
                      <a:ext cx="2744235" cy="1829490"/>
                    </a:xfrm>
                    <a:prstGeom prst="rect">
                      <a:avLst/>
                    </a:prstGeom>
                  </pic:spPr>
                </pic:pic>
              </a:graphicData>
            </a:graphic>
          </wp:inline>
        </w:drawing>
      </w:r>
    </w:p>
    <w:p w14:paraId="67AD1909" w14:textId="77777777" w:rsidR="0028631D" w:rsidRDefault="0028631D" w:rsidP="0028631D">
      <w:pPr>
        <w:autoSpaceDE w:val="0"/>
        <w:autoSpaceDN w:val="0"/>
        <w:adjustRightInd w:val="0"/>
        <w:jc w:val="center"/>
        <w:rPr>
          <w:rFonts w:ascii="Times" w:hAnsi="Times" w:cs="Helvetica Neue"/>
          <w:color w:val="000000"/>
          <w:szCs w:val="22"/>
        </w:rPr>
      </w:pPr>
    </w:p>
    <w:p w14:paraId="76A65FEF" w14:textId="77777777" w:rsidR="0028631D" w:rsidRDefault="0028631D" w:rsidP="008369FC">
      <w:pPr>
        <w:pStyle w:val="Didascalie"/>
      </w:pPr>
      <w:r>
        <w:t>Fig 2.5: andamento della frazione di misure che hanno restituito |1&gt; come risultato di</w:t>
      </w:r>
    </w:p>
    <w:p w14:paraId="67BB42B7" w14:textId="77777777" w:rsidR="0028631D" w:rsidRPr="00995D07" w:rsidRDefault="0028631D" w:rsidP="008369FC">
      <w:pPr>
        <w:pStyle w:val="Didascalie"/>
      </w:pPr>
      <w:r>
        <w:t>ogni esperimento in funzione del tempo di ritardo inserito tra il gate X e la misura</w:t>
      </w:r>
    </w:p>
    <w:p w14:paraId="67A224A0" w14:textId="41DD23FB" w:rsidR="0028631D" w:rsidRDefault="00514165" w:rsidP="0028631D">
      <w:pPr>
        <w:autoSpaceDE w:val="0"/>
        <w:autoSpaceDN w:val="0"/>
        <w:adjustRightInd w:val="0"/>
        <w:rPr>
          <w:rFonts w:ascii="Times" w:hAnsi="Times" w:cs="Helvetica Neue"/>
          <w:color w:val="000000"/>
          <w:szCs w:val="22"/>
        </w:rPr>
      </w:pPr>
      <w:r>
        <w:rPr>
          <w:rFonts w:ascii="Times" w:hAnsi="Times" w:cs="Helvetica Neue"/>
          <w:color w:val="000000"/>
          <w:szCs w:val="22"/>
        </w:rPr>
        <w:t>Come si può notare dalla figura 2.5, la funzione esponenziale decrescente ben rappresenta la frazione di qubit che popola lo stato |1&gt; in funzione del ritardo inserito; inoltre, il fit conferma quanto anticipato nel capitolo 1: i valori caratteristici di T1 per qubit superconduttori sono dell’ordine delle centinaia di microsecondi.</w:t>
      </w:r>
    </w:p>
    <w:p w14:paraId="5BBA38A9" w14:textId="6CD9AA24" w:rsidR="00514165" w:rsidRDefault="00514165" w:rsidP="0028631D">
      <w:pPr>
        <w:autoSpaceDE w:val="0"/>
        <w:autoSpaceDN w:val="0"/>
        <w:adjustRightInd w:val="0"/>
        <w:rPr>
          <w:rFonts w:ascii="Times" w:hAnsi="Times" w:cs="Helvetica Neue"/>
          <w:color w:val="000000"/>
          <w:szCs w:val="22"/>
        </w:rPr>
      </w:pPr>
      <w:r>
        <w:rPr>
          <w:rFonts w:ascii="Times" w:hAnsi="Times" w:cs="Helvetica Neue"/>
          <w:color w:val="000000"/>
          <w:szCs w:val="22"/>
        </w:rPr>
        <w:t>Per completezza, si annota che durante il lavoro di tesi è capitato di osservare oscillazioni di T1 tra i 150</w:t>
      </w:r>
      <m:oMath>
        <m:r>
          <w:rPr>
            <w:rFonts w:ascii="Cambria Math" w:hAnsi="Cambria Math" w:cs="Helvetica Neue"/>
            <w:color w:val="000000"/>
            <w:szCs w:val="22"/>
          </w:rPr>
          <m:t>μ</m:t>
        </m:r>
      </m:oMath>
      <w:r>
        <w:rPr>
          <w:rFonts w:ascii="Times" w:hAnsi="Times" w:cs="Helvetica Neue"/>
          <w:color w:val="000000"/>
          <w:szCs w:val="22"/>
        </w:rPr>
        <w:t>s e i 260</w:t>
      </w:r>
      <m:oMath>
        <m:r>
          <w:rPr>
            <w:rFonts w:ascii="Cambria Math" w:hAnsi="Cambria Math" w:cs="Helvetica Neue"/>
            <w:color w:val="000000"/>
            <w:szCs w:val="22"/>
          </w:rPr>
          <m:t>μ</m:t>
        </m:r>
      </m:oMath>
      <w:r>
        <w:rPr>
          <w:rFonts w:ascii="Times" w:hAnsi="Times" w:cs="Helvetica Neue"/>
          <w:color w:val="000000"/>
          <w:szCs w:val="22"/>
        </w:rPr>
        <w:t>s</w:t>
      </w:r>
      <w:r w:rsidR="00F9046E">
        <w:rPr>
          <w:rFonts w:ascii="Times" w:hAnsi="Times" w:cs="Helvetica Neue"/>
          <w:color w:val="000000"/>
          <w:szCs w:val="22"/>
        </w:rPr>
        <w:t>; ad indicare l’enorme delicatezza di questi sistemi</w:t>
      </w:r>
      <w:r>
        <w:rPr>
          <w:rFonts w:ascii="Times" w:hAnsi="Times" w:cs="Helvetica Neue"/>
          <w:color w:val="000000"/>
          <w:szCs w:val="22"/>
        </w:rPr>
        <w:t>.</w:t>
      </w:r>
    </w:p>
    <w:p w14:paraId="5263F8E6" w14:textId="77777777" w:rsidR="0028631D" w:rsidRDefault="0028631D" w:rsidP="008369FC">
      <w:pPr>
        <w:pStyle w:val="Titolo3"/>
      </w:pPr>
      <w:r>
        <w:t>Ramsey Experiment</w:t>
      </w:r>
    </w:p>
    <w:p w14:paraId="6050632C" w14:textId="139DC22F" w:rsidR="0028631D" w:rsidRDefault="0028631D" w:rsidP="008369FC">
      <w:r w:rsidRPr="008369FC">
        <w:t xml:space="preserve">Come anticipato nel paragrafo “frequenza di risonanza”, viene ora mostrato come stimare con maggior precisione tale frequenza. </w:t>
      </w:r>
      <w:r w:rsidR="006B464E">
        <w:t xml:space="preserve">La procedura standard a tale fine prevede di modificare di qualche MHz </w:t>
      </w:r>
      <w:r w:rsidRPr="008369FC">
        <w:t>la frequenza dell’impulso in ingresso al qubit (portandolo quindi fuori-</w:t>
      </w:r>
      <w:r>
        <w:t xml:space="preserve">risonanza, </w:t>
      </w:r>
      <w:r>
        <w:rPr>
          <w:i/>
          <w:iCs/>
        </w:rPr>
        <w:t>detuning</w:t>
      </w:r>
      <w:r>
        <w:t xml:space="preserve">) e con questa nuova frequenza </w:t>
      </w:r>
      <w:r w:rsidR="006B464E">
        <w:t>inviare</w:t>
      </w:r>
      <w:r>
        <w:t xml:space="preserve"> due impulsi </w:t>
      </w:r>
      <w:r w:rsidRPr="0034728C">
        <w:rPr>
          <w:rFonts w:ascii="Cambria" w:hAnsi="Cambria" w:cs="Cambria"/>
        </w:rPr>
        <w:t>π</w:t>
      </w:r>
      <w:r>
        <w:t xml:space="preserve">/2 intervallati da tempi di ritardo via via crescenti; </w:t>
      </w:r>
      <w:r>
        <w:lastRenderedPageBreak/>
        <w:t>successivamente si ‘chiude il circuito’ con una misura. I risultati ottenuti mostrano un andamento sinusoidale in funzione della durata dei ritardi; questi dati vengono fittati con una funzione del tipo:</w:t>
      </w:r>
    </w:p>
    <w:p w14:paraId="06F9841A" w14:textId="77777777" w:rsidR="0028631D" w:rsidRDefault="0028631D" w:rsidP="008369FC"/>
    <w:p w14:paraId="2D4D8940" w14:textId="77777777" w:rsidR="0028631D" w:rsidRPr="00D100FB" w:rsidRDefault="0028631D" w:rsidP="008369FC">
      <w:pPr>
        <w:rPr>
          <w:rFonts w:eastAsiaTheme="minorEastAsia"/>
        </w:rPr>
      </w:pPr>
      <m:oMathPara>
        <m:oMath>
          <m:r>
            <w:rPr>
              <w:rFonts w:ascii="Cambria Math" w:hAnsi="Cambria Math"/>
            </w:rPr>
            <m:t>Acos</m:t>
          </m:r>
          <m:d>
            <m:dPr>
              <m:ctrlPr>
                <w:rPr>
                  <w:rFonts w:ascii="Cambria Math" w:hAnsi="Cambria Math"/>
                  <w:i/>
                </w:rPr>
              </m:ctrlPr>
            </m:dPr>
            <m:e>
              <m:r>
                <w:rPr>
                  <w:rFonts w:ascii="Cambria Math" w:hAnsi="Cambria Math"/>
                </w:rPr>
                <m:t>2πBx-C</m:t>
              </m:r>
            </m:e>
          </m:d>
          <m:r>
            <w:rPr>
              <w:rFonts w:ascii="Cambria Math" w:hAnsi="Cambria Math"/>
            </w:rPr>
            <m:t>+D</m:t>
          </m:r>
        </m:oMath>
      </m:oMathPara>
    </w:p>
    <w:p w14:paraId="129731BF" w14:textId="77777777" w:rsidR="0028631D" w:rsidRDefault="0028631D" w:rsidP="008369FC">
      <w:pPr>
        <w:rPr>
          <w:rFonts w:eastAsiaTheme="minorEastAsia"/>
        </w:rPr>
      </w:pPr>
    </w:p>
    <w:p w14:paraId="4D5C2987" w14:textId="77777777" w:rsidR="0028631D" w:rsidRDefault="0028631D" w:rsidP="008369FC">
      <w:pPr>
        <w:rPr>
          <w:rFonts w:eastAsiaTheme="minorEastAsia"/>
        </w:rPr>
      </w:pPr>
      <w:r>
        <w:rPr>
          <w:rFonts w:eastAsiaTheme="minorEastAsia"/>
        </w:rPr>
        <w:t>dove: A è l’ampiezza della sinusoide, B (df in figura) è il parametro il cui valore indica di quanto il nostro segnale è fuori risonanza col qubit, C è una fase iniziale, D un termine costante.</w:t>
      </w:r>
    </w:p>
    <w:p w14:paraId="63B20246" w14:textId="77777777" w:rsidR="0028631D" w:rsidRDefault="0028631D" w:rsidP="0028631D">
      <w:pPr>
        <w:autoSpaceDE w:val="0"/>
        <w:autoSpaceDN w:val="0"/>
        <w:adjustRightInd w:val="0"/>
        <w:rPr>
          <w:rFonts w:ascii="Times" w:eastAsiaTheme="minorEastAsia" w:hAnsi="Times" w:cs="Helvetica Neue"/>
          <w:color w:val="000000"/>
          <w:szCs w:val="22"/>
        </w:rPr>
      </w:pPr>
    </w:p>
    <w:p w14:paraId="3F0E164A" w14:textId="77777777" w:rsidR="0028631D" w:rsidRDefault="0028631D" w:rsidP="0028631D">
      <w:pPr>
        <w:autoSpaceDE w:val="0"/>
        <w:autoSpaceDN w:val="0"/>
        <w:adjustRightInd w:val="0"/>
        <w:jc w:val="center"/>
        <w:rPr>
          <w:rFonts w:ascii="Times" w:hAnsi="Times" w:cs="Helvetica Neue"/>
          <w:color w:val="000000"/>
          <w:szCs w:val="22"/>
        </w:rPr>
      </w:pPr>
      <w:r>
        <w:rPr>
          <w:rFonts w:ascii="Times" w:hAnsi="Times" w:cs="Helvetica Neue"/>
          <w:color w:val="000000"/>
          <w:szCs w:val="22"/>
        </w:rPr>
        <w:drawing>
          <wp:inline distT="0" distB="0" distL="0" distR="0" wp14:anchorId="4C9966D9" wp14:editId="340B7224">
            <wp:extent cx="2819400" cy="187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8">
                      <a:extLst>
                        <a:ext uri="{28A0092B-C50C-407E-A947-70E740481C1C}">
                          <a14:useLocalDpi xmlns:a14="http://schemas.microsoft.com/office/drawing/2010/main" val="0"/>
                        </a:ext>
                      </a:extLst>
                    </a:blip>
                    <a:stretch>
                      <a:fillRect/>
                    </a:stretch>
                  </pic:blipFill>
                  <pic:spPr>
                    <a:xfrm>
                      <a:off x="0" y="0"/>
                      <a:ext cx="2819753" cy="1879835"/>
                    </a:xfrm>
                    <a:prstGeom prst="rect">
                      <a:avLst/>
                    </a:prstGeom>
                  </pic:spPr>
                </pic:pic>
              </a:graphicData>
            </a:graphic>
          </wp:inline>
        </w:drawing>
      </w:r>
    </w:p>
    <w:p w14:paraId="1A79ED13" w14:textId="77777777" w:rsidR="0028631D" w:rsidRDefault="0028631D" w:rsidP="0028631D">
      <w:pPr>
        <w:autoSpaceDE w:val="0"/>
        <w:autoSpaceDN w:val="0"/>
        <w:adjustRightInd w:val="0"/>
        <w:jc w:val="center"/>
        <w:rPr>
          <w:rFonts w:ascii="Times" w:hAnsi="Times" w:cs="Helvetica Neue"/>
          <w:color w:val="000000"/>
          <w:szCs w:val="22"/>
        </w:rPr>
      </w:pPr>
    </w:p>
    <w:p w14:paraId="5288C3B9" w14:textId="77777777" w:rsidR="0028631D" w:rsidRDefault="0028631D" w:rsidP="008369FC">
      <w:r>
        <w:t>Così facendo, si è ora in grado di dare una stima più precisa della frequenza di risonanza semplicemente calcolando:</w:t>
      </w:r>
    </w:p>
    <w:p w14:paraId="63C97788" w14:textId="77777777" w:rsidR="0028631D" w:rsidRDefault="0028631D" w:rsidP="008369FC"/>
    <w:p w14:paraId="42FB88C1" w14:textId="77777777" w:rsidR="0028631D" w:rsidRPr="00995D07" w:rsidRDefault="006B2A49" w:rsidP="008369F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precisa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approx</m:t>
              </m:r>
            </m:sub>
          </m:sSub>
          <m:r>
            <w:rPr>
              <w:rFonts w:ascii="Cambria Math" w:hAnsi="Cambria Math"/>
            </w:rPr>
            <m:t>+detuning-B</m:t>
          </m:r>
        </m:oMath>
      </m:oMathPara>
    </w:p>
    <w:p w14:paraId="46BA209D" w14:textId="77777777" w:rsidR="0028631D" w:rsidRPr="00995D07" w:rsidRDefault="0028631D" w:rsidP="008369FC">
      <w:pPr>
        <w:rPr>
          <w:rFonts w:eastAsiaTheme="minorEastAsia"/>
        </w:rPr>
      </w:pPr>
    </w:p>
    <w:p w14:paraId="6D821254" w14:textId="77777777" w:rsidR="0028631D" w:rsidRPr="00995D07" w:rsidRDefault="0028631D" w:rsidP="008369FC">
      <w:r>
        <w:rPr>
          <w:rFonts w:eastAsiaTheme="minorEastAsia"/>
        </w:rPr>
        <w:t xml:space="preserve">Dove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approx</m:t>
            </m:r>
          </m:sub>
        </m:sSub>
      </m:oMath>
      <w:r>
        <w:rPr>
          <w:rFonts w:eastAsiaTheme="minorEastAsia"/>
        </w:rPr>
        <w:t xml:space="preserve"> è la frequenza di risonanza stimata precedentemente, </w:t>
      </w:r>
      <w:r>
        <w:rPr>
          <w:rFonts w:eastAsiaTheme="minorEastAsia"/>
          <w:i/>
          <w:iCs/>
        </w:rPr>
        <w:t xml:space="preserve">detuning </w:t>
      </w:r>
      <w:r>
        <w:rPr>
          <w:rFonts w:eastAsiaTheme="minorEastAsia"/>
        </w:rPr>
        <w:t>è il valore di discrepanza che si è aggiunto per mandare il segnale in ingresso fuori-risonanza, B è il parametro ottenuto dal fit.</w:t>
      </w:r>
    </w:p>
    <w:p w14:paraId="30C2FD59" w14:textId="77777777" w:rsidR="0028631D" w:rsidRPr="0034728C" w:rsidRDefault="0028631D" w:rsidP="0028631D">
      <w:pPr>
        <w:autoSpaceDE w:val="0"/>
        <w:autoSpaceDN w:val="0"/>
        <w:adjustRightInd w:val="0"/>
        <w:rPr>
          <w:rFonts w:ascii="Times" w:hAnsi="Times" w:cs="Helvetica Neue"/>
          <w:color w:val="000000"/>
          <w:szCs w:val="22"/>
        </w:rPr>
      </w:pPr>
    </w:p>
    <w:p w14:paraId="437E1F17" w14:textId="77777777" w:rsidR="0028631D" w:rsidRPr="00A772DF" w:rsidRDefault="0028631D" w:rsidP="008369FC">
      <w:pPr>
        <w:pStyle w:val="Titolo3"/>
      </w:pPr>
      <w:r w:rsidRPr="00A772DF">
        <w:t>Tempo di coerenza (T2)</w:t>
      </w:r>
    </w:p>
    <w:p w14:paraId="587B9470" w14:textId="7207F100" w:rsidR="0028631D" w:rsidRPr="0034728C" w:rsidRDefault="0028631D" w:rsidP="008369FC">
      <w:r w:rsidRPr="0034728C">
        <w:t>Il tempo di coerenza è definito</w:t>
      </w:r>
      <w:r>
        <w:t xml:space="preserve"> come il tempo per il quale lo stato quantistico mantiene inalterata la differenza di fase relativa tra |0&gt; e |1&gt;, per questo si parla anche di rilassamento trasverso, mentre il rilassamento responsabile del T1 è detto rilassamento longitudinale)</w:t>
      </w:r>
      <w:r w:rsidR="00AC505D">
        <w:t xml:space="preserve"> </w:t>
      </w:r>
      <w:r>
        <w:t>[</w:t>
      </w:r>
      <w:r w:rsidR="00AC505D">
        <w:t>1</w:t>
      </w:r>
      <w:r>
        <w:t>]</w:t>
      </w:r>
      <w:r w:rsidR="00AC505D">
        <w:t>.</w:t>
      </w:r>
    </w:p>
    <w:p w14:paraId="17FA79C9" w14:textId="54F0F2CC" w:rsidR="0028631D" w:rsidRPr="0034728C" w:rsidRDefault="0028631D" w:rsidP="008369FC">
      <w:r w:rsidRPr="0034728C">
        <w:t xml:space="preserve">Per stimare il tempo di coerenza di un qubit si segue quello che in letteratura è detto “Hanh Echoes Experiment”; il quale si </w:t>
      </w:r>
      <w:r w:rsidR="00F62868">
        <w:t xml:space="preserve">compone di </w:t>
      </w:r>
      <w:r w:rsidRPr="0034728C">
        <w:t xml:space="preserve">una sequenza di impulsi </w:t>
      </w:r>
      <w:r w:rsidRPr="0034728C">
        <w:rPr>
          <w:rFonts w:ascii="Cambria" w:hAnsi="Cambria" w:cs="Cambria"/>
        </w:rPr>
        <w:t>π</w:t>
      </w:r>
      <w:r w:rsidRPr="0034728C">
        <w:t xml:space="preserve">/2 - </w:t>
      </w:r>
      <w:r w:rsidRPr="0034728C">
        <w:rPr>
          <w:rFonts w:ascii="Cambria" w:hAnsi="Cambria" w:cs="Cambria"/>
        </w:rPr>
        <w:t>π</w:t>
      </w:r>
      <w:r w:rsidRPr="0034728C">
        <w:t xml:space="preserve"> - </w:t>
      </w:r>
      <w:r w:rsidRPr="0034728C">
        <w:rPr>
          <w:rFonts w:ascii="Cambria" w:hAnsi="Cambria" w:cs="Cambria"/>
        </w:rPr>
        <w:t>π</w:t>
      </w:r>
      <w:r w:rsidRPr="0034728C">
        <w:t xml:space="preserve">/2 intervallati da un ritardo. Similmente all’esperimento Ramsey, si eseguono questi circuiti quantistici 500 volte per ogni ritardo e per 50 valori di ritardo diversi (da </w:t>
      </w:r>
      <m:oMath>
        <m:r>
          <w:rPr>
            <w:rFonts w:ascii="Cambria Math" w:hAnsi="Cambria Math"/>
          </w:rPr>
          <m:t>4μs</m:t>
        </m:r>
      </m:oMath>
      <w:r w:rsidRPr="0034728C">
        <w:t xml:space="preserve"> a </w:t>
      </w:r>
      <m:oMath>
        <m:r>
          <w:rPr>
            <w:rFonts w:ascii="Cambria Math" w:hAnsi="Cambria Math"/>
          </w:rPr>
          <m:t>200μs</m:t>
        </m:r>
      </m:oMath>
      <w:r w:rsidRPr="0034728C">
        <w:t>). Si vuol far notare che, preparato lo stato iniziale al livello fondamentale |0&gt;, la sequenza di impulsi porterebbe di nuovo allo stato |0&gt; in quanto, composti tra loro, equivalgono ad una rotazione di un angolo 2</w:t>
      </w:r>
      <w:r w:rsidRPr="0034728C">
        <w:rPr>
          <w:rFonts w:ascii="Cambria" w:hAnsi="Cambria" w:cs="Cambria"/>
        </w:rPr>
        <w:t>π</w:t>
      </w:r>
      <w:r w:rsidRPr="0034728C">
        <w:t xml:space="preserve"> attorno all’asse X. I ritardi, dunque, sono necessari per permettere solo stato quantistico di evolvere e creare così una differenza di fase tra la sovrapposizione di stati |0&gt; e |1&gt;</w:t>
      </w:r>
      <w:r w:rsidR="00F62868">
        <w:t>; possiamo visualizzare questo fenomeno come la precessione dello stato del qubit sulla sfera di Bloch</w:t>
      </w:r>
      <w:r w:rsidRPr="0034728C">
        <w:t>.</w:t>
      </w:r>
    </w:p>
    <w:p w14:paraId="7F1ED979" w14:textId="77777777" w:rsidR="0028631D" w:rsidRPr="0034728C" w:rsidRDefault="0028631D" w:rsidP="0028631D">
      <w:pPr>
        <w:autoSpaceDE w:val="0"/>
        <w:autoSpaceDN w:val="0"/>
        <w:adjustRightInd w:val="0"/>
        <w:rPr>
          <w:rFonts w:ascii="Helvetica Neue" w:hAnsi="Helvetica Neue" w:cs="Helvetica Neue"/>
          <w:color w:val="000000"/>
          <w:szCs w:val="22"/>
        </w:rPr>
      </w:pPr>
    </w:p>
    <w:p w14:paraId="5D8A05C5" w14:textId="77777777" w:rsidR="0028631D" w:rsidRPr="0034728C" w:rsidRDefault="0028631D" w:rsidP="0028631D">
      <w:pPr>
        <w:jc w:val="center"/>
        <w:rPr>
          <w:szCs w:val="22"/>
        </w:rPr>
      </w:pPr>
      <w:r w:rsidRPr="0034728C">
        <w:rPr>
          <w:szCs w:val="22"/>
        </w:rPr>
        <w:lastRenderedPageBreak/>
        <w:drawing>
          <wp:inline distT="0" distB="0" distL="0" distR="0" wp14:anchorId="3626AAB7" wp14:editId="04700DF1">
            <wp:extent cx="4976778" cy="1485605"/>
            <wp:effectExtent l="0" t="0" r="1905" b="63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5085" cy="1494055"/>
                    </a:xfrm>
                    <a:prstGeom prst="rect">
                      <a:avLst/>
                    </a:prstGeom>
                  </pic:spPr>
                </pic:pic>
              </a:graphicData>
            </a:graphic>
          </wp:inline>
        </w:drawing>
      </w:r>
    </w:p>
    <w:p w14:paraId="130C3880" w14:textId="77777777" w:rsidR="0028631D" w:rsidRPr="0034728C" w:rsidRDefault="0028631D" w:rsidP="0028631D">
      <w:pPr>
        <w:rPr>
          <w:szCs w:val="22"/>
        </w:rPr>
      </w:pPr>
    </w:p>
    <w:p w14:paraId="0B6C72A6" w14:textId="77777777" w:rsidR="00F62868" w:rsidRDefault="0028631D" w:rsidP="008369FC">
      <w:r w:rsidRPr="00CA156E">
        <w:t xml:space="preserve">Esempio: </w:t>
      </w:r>
    </w:p>
    <w:p w14:paraId="5DFF6A28" w14:textId="02022377" w:rsidR="0028631D" w:rsidRPr="008369FC" w:rsidRDefault="00D331D1" w:rsidP="00F62868">
      <w:pPr>
        <w:ind w:left="720"/>
      </w:pPr>
      <w:r>
        <w:t>S</w:t>
      </w:r>
      <w:r w:rsidR="0028631D" w:rsidRPr="00CA156E">
        <w:t>i mostrano ora due diversi scenari: il caso in cui i diversi impulsi vengono inviati in se</w:t>
      </w:r>
      <w:r w:rsidR="0028631D">
        <w:t xml:space="preserve">quenza immediata e il caso, durante il ritardo, si crea una differenza di fase relativa di </w:t>
      </w:r>
      <w:r w:rsidR="0028631D" w:rsidRPr="0034728C">
        <w:rPr>
          <w:rFonts w:ascii="Cambria" w:hAnsi="Cambria" w:cs="Cambria"/>
        </w:rPr>
        <w:t>π</w:t>
      </w:r>
      <w:r w:rsidR="0028631D">
        <w:t>/2.</w:t>
      </w:r>
    </w:p>
    <w:p w14:paraId="39EEC794" w14:textId="77777777" w:rsidR="00F62868" w:rsidRDefault="00F62868" w:rsidP="008369FC">
      <w:pPr>
        <w:rPr>
          <w:rFonts w:ascii="Times" w:hAnsi="Times" w:cs="Helvetica Neue"/>
          <w:color w:val="000000"/>
          <w:szCs w:val="22"/>
        </w:rPr>
      </w:pPr>
    </w:p>
    <w:p w14:paraId="2A9858A6" w14:textId="3EDCDBF3" w:rsidR="0028631D" w:rsidRDefault="0028631D" w:rsidP="00F62868">
      <w:pPr>
        <w:ind w:left="720"/>
        <w:rPr>
          <w:rFonts w:ascii="Times" w:hAnsi="Times" w:cs="Helvetica Neue"/>
          <w:color w:val="000000"/>
          <w:szCs w:val="22"/>
        </w:rPr>
      </w:pPr>
      <w:r>
        <w:rPr>
          <w:rFonts w:ascii="Times" w:hAnsi="Times" w:cs="Helvetica Neue"/>
          <w:color w:val="000000"/>
          <w:szCs w:val="22"/>
        </w:rPr>
        <w:t>Caso 1: sequenza immediata</w:t>
      </w:r>
    </w:p>
    <w:p w14:paraId="318DA329" w14:textId="77777777" w:rsidR="0028631D" w:rsidRDefault="0028631D" w:rsidP="0028631D">
      <w:pPr>
        <w:autoSpaceDE w:val="0"/>
        <w:autoSpaceDN w:val="0"/>
        <w:adjustRightInd w:val="0"/>
        <w:rPr>
          <w:rFonts w:ascii="Times" w:hAnsi="Times" w:cs="Helvetica Neue"/>
          <w:color w:val="000000"/>
          <w:szCs w:val="22"/>
        </w:rPr>
      </w:pPr>
    </w:p>
    <w:p w14:paraId="21B920FB" w14:textId="77777777" w:rsidR="0028631D" w:rsidRDefault="0028631D" w:rsidP="0028631D">
      <w:pPr>
        <w:autoSpaceDE w:val="0"/>
        <w:autoSpaceDN w:val="0"/>
        <w:adjustRightInd w:val="0"/>
        <w:jc w:val="center"/>
        <w:rPr>
          <w:rFonts w:ascii="Times" w:hAnsi="Times" w:cs="Helvetica Neue"/>
          <w:color w:val="000000"/>
          <w:szCs w:val="22"/>
        </w:rPr>
      </w:pPr>
      <w:r>
        <w:rPr>
          <w:rFonts w:ascii="Times" w:hAnsi="Times" w:cs="Helvetica Neue"/>
          <w:color w:val="000000"/>
          <w:szCs w:val="22"/>
        </w:rPr>
        <w:drawing>
          <wp:inline distT="0" distB="0" distL="0" distR="0" wp14:anchorId="59D399C3" wp14:editId="25BEA50F">
            <wp:extent cx="1260000" cy="1260000"/>
            <wp:effectExtent l="0" t="0" r="0" b="0"/>
            <wp:docPr id="19" name="Immagine 19" descr="Immagine che contiene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cupola&#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Cs w:val="22"/>
        </w:rPr>
        <w:t xml:space="preserve"> </w:t>
      </w:r>
      <w:r>
        <w:rPr>
          <w:rFonts w:ascii="Times" w:hAnsi="Times" w:cs="Helvetica Neue"/>
          <w:color w:val="000000"/>
          <w:szCs w:val="22"/>
        </w:rPr>
        <w:drawing>
          <wp:inline distT="0" distB="0" distL="0" distR="0" wp14:anchorId="1DCEF469" wp14:editId="27833052">
            <wp:extent cx="1260000" cy="1260000"/>
            <wp:effectExtent l="0" t="0" r="0" b="0"/>
            <wp:docPr id="20" name="Immagine 20" descr="Immagine che contiene cupola, edific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cupola, edificio&#10;&#10;Descrizione generat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Cs w:val="22"/>
        </w:rPr>
        <w:t xml:space="preserve"> </w:t>
      </w:r>
      <w:r>
        <w:rPr>
          <w:rFonts w:ascii="Times" w:hAnsi="Times" w:cs="Helvetica Neue"/>
          <w:color w:val="000000"/>
          <w:szCs w:val="22"/>
        </w:rPr>
        <w:drawing>
          <wp:inline distT="0" distB="0" distL="0" distR="0" wp14:anchorId="6EE17AE6" wp14:editId="5B34C3D6">
            <wp:extent cx="1260000" cy="1260000"/>
            <wp:effectExtent l="0" t="0" r="0" b="0"/>
            <wp:docPr id="21" name="Immagine 21" descr="Immagine che contiene edificio,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edificio, cupola&#10;&#10;Descrizione generat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Cs w:val="22"/>
        </w:rPr>
        <w:t xml:space="preserve"> </w:t>
      </w:r>
      <w:r>
        <w:rPr>
          <w:rFonts w:ascii="Times" w:hAnsi="Times" w:cs="Helvetica Neue"/>
          <w:color w:val="000000"/>
          <w:szCs w:val="22"/>
        </w:rPr>
        <w:drawing>
          <wp:inline distT="0" distB="0" distL="0" distR="0" wp14:anchorId="1249D35E" wp14:editId="353E82D5">
            <wp:extent cx="1260000" cy="1260000"/>
            <wp:effectExtent l="0" t="0" r="0" b="0"/>
            <wp:docPr id="22" name="Immagine 22" descr="Immagine che contiene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cupola&#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563302CA" w14:textId="77777777" w:rsidR="0028631D" w:rsidRPr="00264C70" w:rsidRDefault="0028631D" w:rsidP="0028631D">
      <w:pPr>
        <w:autoSpaceDE w:val="0"/>
        <w:autoSpaceDN w:val="0"/>
        <w:adjustRightInd w:val="0"/>
        <w:jc w:val="center"/>
        <w:rPr>
          <w:rFonts w:ascii="Times" w:hAnsi="Times" w:cs="Helvetica Neue"/>
          <w:color w:val="000000"/>
          <w:sz w:val="20"/>
          <w:szCs w:val="20"/>
        </w:rPr>
      </w:pPr>
      <w:r w:rsidRPr="00264C70">
        <w:rPr>
          <w:rFonts w:ascii="Times" w:hAnsi="Times" w:cs="Helvetica Neue"/>
          <w:color w:val="000000"/>
          <w:sz w:val="20"/>
          <w:szCs w:val="20"/>
        </w:rPr>
        <w:t xml:space="preserve">Impulso π/2 </w:t>
      </w:r>
      <w:r>
        <w:rPr>
          <w:rFonts w:ascii="Times" w:hAnsi="Times" w:cs="Helvetica Neue"/>
          <w:color w:val="000000"/>
          <w:sz w:val="20"/>
          <w:szCs w:val="20"/>
        </w:rPr>
        <w:tab/>
        <w:t>-&gt;</w:t>
      </w:r>
      <w:r>
        <w:rPr>
          <w:rFonts w:ascii="Times" w:hAnsi="Times" w:cs="Helvetica Neue"/>
          <w:color w:val="000000"/>
          <w:sz w:val="20"/>
          <w:szCs w:val="20"/>
        </w:rPr>
        <w:tab/>
      </w:r>
      <w:r w:rsidRPr="00264C70">
        <w:rPr>
          <w:rFonts w:ascii="Times" w:hAnsi="Times" w:cs="Helvetica Neue"/>
          <w:color w:val="000000"/>
          <w:sz w:val="20"/>
          <w:szCs w:val="20"/>
        </w:rPr>
        <w:t xml:space="preserve">Impulso π </w:t>
      </w:r>
      <w:r>
        <w:rPr>
          <w:rFonts w:ascii="Times" w:hAnsi="Times" w:cs="Helvetica Neue"/>
          <w:color w:val="000000"/>
          <w:sz w:val="20"/>
          <w:szCs w:val="20"/>
        </w:rPr>
        <w:tab/>
        <w:t>-&gt;</w:t>
      </w:r>
      <w:r>
        <w:rPr>
          <w:rFonts w:ascii="Times" w:hAnsi="Times" w:cs="Helvetica Neue"/>
          <w:color w:val="000000"/>
          <w:sz w:val="20"/>
          <w:szCs w:val="20"/>
        </w:rPr>
        <w:tab/>
      </w:r>
      <w:r w:rsidRPr="00264C70">
        <w:rPr>
          <w:rFonts w:ascii="Times" w:hAnsi="Times" w:cs="Helvetica Neue"/>
          <w:color w:val="000000"/>
          <w:sz w:val="20"/>
          <w:szCs w:val="20"/>
        </w:rPr>
        <w:t>Impulso</w:t>
      </w:r>
      <w:r>
        <w:rPr>
          <w:rFonts w:ascii="Times" w:hAnsi="Times" w:cs="Helvetica Neue"/>
          <w:color w:val="000000"/>
          <w:sz w:val="20"/>
          <w:szCs w:val="20"/>
        </w:rPr>
        <w:t xml:space="preserve"> </w:t>
      </w:r>
      <w:r w:rsidRPr="00264C70">
        <w:rPr>
          <w:rFonts w:ascii="Times" w:hAnsi="Times" w:cs="Helvetica Neue"/>
          <w:color w:val="000000"/>
          <w:sz w:val="20"/>
          <w:szCs w:val="20"/>
        </w:rPr>
        <w:t>π/2</w:t>
      </w:r>
    </w:p>
    <w:p w14:paraId="7DFEF5C4" w14:textId="77777777" w:rsidR="0028631D" w:rsidRDefault="0028631D" w:rsidP="0028631D">
      <w:pPr>
        <w:autoSpaceDE w:val="0"/>
        <w:autoSpaceDN w:val="0"/>
        <w:adjustRightInd w:val="0"/>
        <w:rPr>
          <w:rFonts w:ascii="Times" w:hAnsi="Times" w:cs="Helvetica Neue"/>
          <w:color w:val="000000"/>
          <w:szCs w:val="22"/>
        </w:rPr>
      </w:pPr>
    </w:p>
    <w:p w14:paraId="3927601B" w14:textId="714D0778" w:rsidR="0028631D" w:rsidRDefault="0028631D" w:rsidP="00F62868">
      <w:pPr>
        <w:ind w:left="720"/>
      </w:pPr>
      <w:r>
        <w:t>La sequenza illustrata rende evidente quanto sostenuto in precedenza: applicare i tre gate senza alcun ritardo tra di essi riporta lo stato quantistico allo stato fondamentale.</w:t>
      </w:r>
      <w:r w:rsidR="00F62868">
        <w:t xml:space="preserve"> Tutte e tre le rotazioni vanno intese in senso antiorario attorno all’asse delle X.</w:t>
      </w:r>
    </w:p>
    <w:p w14:paraId="369EC80C" w14:textId="77777777" w:rsidR="0028631D" w:rsidRDefault="0028631D" w:rsidP="008369FC"/>
    <w:p w14:paraId="10577E6E" w14:textId="77777777" w:rsidR="00F62868" w:rsidRDefault="00F62868" w:rsidP="008369FC"/>
    <w:p w14:paraId="3C12B133" w14:textId="77777777" w:rsidR="00F62868" w:rsidRDefault="00F62868" w:rsidP="008369FC"/>
    <w:p w14:paraId="046D3ED8" w14:textId="33247171" w:rsidR="0028631D" w:rsidRDefault="0028631D" w:rsidP="00F62868">
      <w:pPr>
        <w:ind w:left="720"/>
      </w:pPr>
      <w:r>
        <w:t xml:space="preserve">Caso 2: precessione di </w:t>
      </w:r>
      <w:r w:rsidRPr="0034728C">
        <w:rPr>
          <w:rFonts w:ascii="Cambria" w:hAnsi="Cambria" w:cs="Cambria"/>
        </w:rPr>
        <w:t>π</w:t>
      </w:r>
      <w:r>
        <w:t>/2 durante il ritardo</w:t>
      </w:r>
    </w:p>
    <w:p w14:paraId="6E1086B5" w14:textId="77777777" w:rsidR="0028631D" w:rsidRDefault="0028631D" w:rsidP="0028631D">
      <w:pPr>
        <w:autoSpaceDE w:val="0"/>
        <w:autoSpaceDN w:val="0"/>
        <w:adjustRightInd w:val="0"/>
        <w:rPr>
          <w:rFonts w:ascii="Times" w:hAnsi="Times" w:cs="Helvetica Neue"/>
          <w:color w:val="000000"/>
          <w:szCs w:val="22"/>
        </w:rPr>
      </w:pPr>
    </w:p>
    <w:p w14:paraId="0B0CCE56" w14:textId="77777777" w:rsidR="0028631D" w:rsidRDefault="0028631D" w:rsidP="0028631D">
      <w:pPr>
        <w:autoSpaceDE w:val="0"/>
        <w:autoSpaceDN w:val="0"/>
        <w:adjustRightInd w:val="0"/>
        <w:jc w:val="center"/>
        <w:rPr>
          <w:rFonts w:ascii="Times" w:hAnsi="Times" w:cs="Helvetica Neue"/>
          <w:color w:val="000000"/>
          <w:szCs w:val="22"/>
        </w:rPr>
      </w:pPr>
      <w:r>
        <w:rPr>
          <w:rFonts w:ascii="Times" w:hAnsi="Times" w:cs="Helvetica Neue"/>
          <w:color w:val="000000"/>
          <w:szCs w:val="22"/>
        </w:rPr>
        <w:drawing>
          <wp:inline distT="0" distB="0" distL="0" distR="0" wp14:anchorId="3A2DFC5F" wp14:editId="11379DEF">
            <wp:extent cx="1260000" cy="1260000"/>
            <wp:effectExtent l="0" t="0" r="0" b="0"/>
            <wp:docPr id="23" name="Immagine 23" descr="Immagine che contiene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cupola&#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Cs w:val="22"/>
        </w:rPr>
        <w:t xml:space="preserve"> </w:t>
      </w:r>
      <w:r>
        <w:rPr>
          <w:rFonts w:ascii="Times" w:hAnsi="Times" w:cs="Helvetica Neue"/>
          <w:color w:val="000000"/>
          <w:szCs w:val="22"/>
        </w:rPr>
        <w:drawing>
          <wp:inline distT="0" distB="0" distL="0" distR="0" wp14:anchorId="1DB29000" wp14:editId="664B0FFD">
            <wp:extent cx="1260000" cy="1260000"/>
            <wp:effectExtent l="0" t="0" r="0" b="0"/>
            <wp:docPr id="24" name="Immagine 24" descr="Immagine che contiene cupola, edific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cupola, edificio&#10;&#10;Descrizione generat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Cs w:val="22"/>
        </w:rPr>
        <w:t xml:space="preserve"> </w:t>
      </w:r>
      <w:r>
        <w:rPr>
          <w:rFonts w:ascii="Times" w:hAnsi="Times" w:cs="Helvetica Neue"/>
          <w:color w:val="000000"/>
          <w:szCs w:val="22"/>
        </w:rPr>
        <w:drawing>
          <wp:inline distT="0" distB="0" distL="0" distR="0" wp14:anchorId="68B13B64" wp14:editId="72406D67">
            <wp:extent cx="1260000" cy="1260000"/>
            <wp:effectExtent l="0" t="0" r="0" b="0"/>
            <wp:docPr id="25" name="Immagine 25" descr="Immagine che contiene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cupola&#10;&#10;Descrizione generat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05546108" w14:textId="77777777" w:rsidR="0028631D" w:rsidRDefault="0028631D" w:rsidP="0028631D">
      <w:pPr>
        <w:autoSpaceDE w:val="0"/>
        <w:autoSpaceDN w:val="0"/>
        <w:adjustRightInd w:val="0"/>
        <w:ind w:left="708" w:firstLine="708"/>
        <w:jc w:val="center"/>
        <w:rPr>
          <w:rFonts w:ascii="Times" w:hAnsi="Times" w:cs="Helvetica Neue"/>
          <w:color w:val="000000"/>
          <w:sz w:val="20"/>
          <w:szCs w:val="20"/>
        </w:rPr>
      </w:pPr>
      <w:r>
        <w:rPr>
          <w:rFonts w:ascii="Times" w:hAnsi="Times" w:cs="Helvetica Neue"/>
          <w:color w:val="000000"/>
          <w:sz w:val="20"/>
          <w:szCs w:val="20"/>
        </w:rPr>
        <w:t xml:space="preserve">Impulso </w:t>
      </w:r>
      <w:r w:rsidRPr="00264C70">
        <w:rPr>
          <w:rFonts w:ascii="Times" w:hAnsi="Times" w:cs="Helvetica Neue"/>
          <w:color w:val="000000"/>
          <w:sz w:val="20"/>
          <w:szCs w:val="20"/>
        </w:rPr>
        <w:t>π/2</w:t>
      </w:r>
      <w:r>
        <w:rPr>
          <w:rFonts w:ascii="Times" w:hAnsi="Times" w:cs="Helvetica Neue"/>
          <w:color w:val="000000"/>
          <w:sz w:val="20"/>
          <w:szCs w:val="20"/>
        </w:rPr>
        <w:t xml:space="preserve"> </w:t>
      </w:r>
      <w:r>
        <w:rPr>
          <w:rFonts w:ascii="Times" w:hAnsi="Times" w:cs="Helvetica Neue"/>
          <w:color w:val="000000"/>
          <w:sz w:val="20"/>
          <w:szCs w:val="20"/>
        </w:rPr>
        <w:tab/>
        <w:t>-&gt;</w:t>
      </w:r>
      <w:r>
        <w:rPr>
          <w:rFonts w:ascii="Times" w:hAnsi="Times" w:cs="Helvetica Neue"/>
          <w:color w:val="000000"/>
          <w:sz w:val="20"/>
          <w:szCs w:val="20"/>
        </w:rPr>
        <w:tab/>
        <w:t>Precessione durante il ritardo</w:t>
      </w:r>
      <w:r>
        <w:rPr>
          <w:rFonts w:ascii="Times" w:hAnsi="Times" w:cs="Helvetica Neue"/>
          <w:color w:val="000000"/>
          <w:sz w:val="20"/>
          <w:szCs w:val="20"/>
        </w:rPr>
        <w:tab/>
      </w:r>
    </w:p>
    <w:p w14:paraId="111B34B2" w14:textId="77777777" w:rsidR="0028631D" w:rsidRDefault="0028631D" w:rsidP="0028631D">
      <w:pPr>
        <w:autoSpaceDE w:val="0"/>
        <w:autoSpaceDN w:val="0"/>
        <w:adjustRightInd w:val="0"/>
        <w:ind w:left="708" w:firstLine="708"/>
        <w:jc w:val="center"/>
        <w:rPr>
          <w:rFonts w:ascii="Times" w:hAnsi="Times" w:cs="Helvetica Neue"/>
          <w:color w:val="000000"/>
          <w:sz w:val="20"/>
          <w:szCs w:val="20"/>
        </w:rPr>
      </w:pPr>
    </w:p>
    <w:p w14:paraId="1EEA3B91" w14:textId="5CBF9E63" w:rsidR="0028631D" w:rsidRDefault="0028631D" w:rsidP="00F62868">
      <w:pPr>
        <w:ind w:left="708"/>
      </w:pPr>
      <w:r>
        <w:t xml:space="preserve">Si è mostrato ora un diverso scenario: dopo l’applicazione dell’impulso </w:t>
      </w:r>
      <w:r w:rsidRPr="009930EE">
        <w:rPr>
          <w:rFonts w:ascii="Cambria" w:hAnsi="Cambria" w:cs="Cambria"/>
        </w:rPr>
        <w:t>π</w:t>
      </w:r>
      <w:r w:rsidRPr="009930EE">
        <w:t>/2</w:t>
      </w:r>
      <w:r>
        <w:t xml:space="preserve"> il vettore di stato ruota fino ad allinearsi con l’asse delle X, a questo punto una rotazione di angolo </w:t>
      </w:r>
      <w:r w:rsidRPr="009930EE">
        <w:rPr>
          <w:rFonts w:ascii="Cambria" w:hAnsi="Cambria" w:cs="Cambria"/>
        </w:rPr>
        <w:t>π</w:t>
      </w:r>
      <w:r>
        <w:t xml:space="preserve"> attorno all’asse delle X sarebbe totalmente ininfluente. Bisogna osservare che questo secondo </w:t>
      </w:r>
      <w:r w:rsidR="00F62868">
        <w:t xml:space="preserve">scenario </w:t>
      </w:r>
      <w:r>
        <w:t>avverrebbe solo nel caso in cui fosse inserito un ritardo maggiore del T2</w:t>
      </w:r>
      <w:r w:rsidR="00F62868">
        <w:t>;</w:t>
      </w:r>
      <w:r>
        <w:t xml:space="preserve"> è un caso </w:t>
      </w:r>
      <w:r>
        <w:lastRenderedPageBreak/>
        <w:t xml:space="preserve">non contemplato nel nostro esperimento ma è stato scelto come esempio dell’effetto della precessione per motivi di chiarezza espositiva. </w:t>
      </w:r>
    </w:p>
    <w:p w14:paraId="3E2C12A8" w14:textId="77777777" w:rsidR="00F62868" w:rsidRPr="00CA156E" w:rsidRDefault="00F62868" w:rsidP="008369FC"/>
    <w:p w14:paraId="1AFBDB5B" w14:textId="3966FF85" w:rsidR="0028631D" w:rsidRPr="0034728C" w:rsidRDefault="0028631D" w:rsidP="008369FC">
      <w:r w:rsidRPr="00CA156E">
        <w:t xml:space="preserve">Le misure effettuate a termine di ogni singolo esperimento permettono di creare il grafico </w:t>
      </w:r>
      <w:r w:rsidR="00D331D1">
        <w:t>che mostra l’andamento della f</w:t>
      </w:r>
      <w:r w:rsidRPr="00CA156E">
        <w:t>razione di volte in cui si ottiene |1&gt; in funzione dei tempi di ritardo inseriti</w:t>
      </w:r>
      <w:r w:rsidR="00D331D1">
        <w:t>.</w:t>
      </w:r>
      <w:r w:rsidRPr="00CA156E">
        <w:t xml:space="preserve"> </w:t>
      </w:r>
      <w:r w:rsidR="00D331D1">
        <w:t>C</w:t>
      </w:r>
      <w:r w:rsidRPr="00CA156E">
        <w:t>i si aspetta, per quanto detto prima, che la curva del grafico abbia origine all’intersezioni degli assi e poi cresca; questa crescita è di tipo esponenziale, dunque si fittano i dati con una funzione del tipo</w:t>
      </w:r>
    </w:p>
    <w:p w14:paraId="4B1AF5F1" w14:textId="77777777" w:rsidR="0028631D" w:rsidRPr="0034728C" w:rsidRDefault="0028631D" w:rsidP="008369FC">
      <w:r w:rsidRPr="0034728C">
        <w:tab/>
      </w:r>
      <w:r w:rsidRPr="0034728C">
        <w:tab/>
      </w:r>
      <w:r w:rsidRPr="0034728C">
        <w:tab/>
      </w:r>
      <w:r w:rsidRPr="0034728C">
        <w:tab/>
      </w:r>
      <w:r w:rsidRPr="0034728C">
        <w:tab/>
      </w:r>
      <w:r w:rsidRPr="0034728C">
        <w:tab/>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-t/T2</m:t>
            </m:r>
          </m:sup>
        </m:sSup>
        <m:r>
          <w:rPr>
            <w:rFonts w:ascii="Cambria Math" w:hAnsi="Cambria Math"/>
          </w:rPr>
          <m:t>+B</m:t>
        </m:r>
      </m:oMath>
    </w:p>
    <w:p w14:paraId="645A0E1E" w14:textId="77777777" w:rsidR="0028631D" w:rsidRDefault="0028631D" w:rsidP="008369FC"/>
    <w:p w14:paraId="3F3A5BAF" w14:textId="749837D5" w:rsidR="0028631D" w:rsidRPr="00F5377D" w:rsidRDefault="0028631D" w:rsidP="0028631D">
      <w:r w:rsidRPr="0034728C">
        <w:t>Dove T2 è il parametro di cui siamo interessati a conoscere il valore. Il valore ottenuto è la stima del tempo di coerenza.</w:t>
      </w:r>
    </w:p>
    <w:p w14:paraId="3CDC106E" w14:textId="0EA2E277" w:rsidR="0028631D" w:rsidRDefault="0028631D" w:rsidP="0028631D">
      <w:pPr>
        <w:jc w:val="center"/>
        <w:rPr>
          <w:szCs w:val="22"/>
        </w:rPr>
      </w:pPr>
      <w:r w:rsidRPr="0034728C">
        <w:rPr>
          <w:szCs w:val="22"/>
        </w:rPr>
        <w:drawing>
          <wp:inline distT="0" distB="0" distL="0" distR="0" wp14:anchorId="2CB1EED9" wp14:editId="4124B9FF">
            <wp:extent cx="3119764" cy="2331613"/>
            <wp:effectExtent l="0" t="0" r="4445" b="571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2522" cy="2341148"/>
                    </a:xfrm>
                    <a:prstGeom prst="rect">
                      <a:avLst/>
                    </a:prstGeom>
                  </pic:spPr>
                </pic:pic>
              </a:graphicData>
            </a:graphic>
          </wp:inline>
        </w:drawing>
      </w:r>
    </w:p>
    <w:p w14:paraId="19D69AEB" w14:textId="77777777" w:rsidR="00F5377D" w:rsidRPr="0034728C" w:rsidRDefault="00F5377D" w:rsidP="0028631D">
      <w:pPr>
        <w:jc w:val="center"/>
        <w:rPr>
          <w:szCs w:val="22"/>
        </w:rPr>
      </w:pPr>
    </w:p>
    <w:p w14:paraId="36E9E95C" w14:textId="5693EFE4" w:rsidR="00F5377D" w:rsidRDefault="00D331D1" w:rsidP="00015D78">
      <w:pPr>
        <w:rPr>
          <w:rFonts w:eastAsiaTheme="minorEastAsia"/>
        </w:rPr>
      </w:pPr>
      <w:r>
        <w:rPr>
          <w:rFonts w:eastAsiaTheme="minorEastAsia"/>
        </w:rPr>
        <w:t xml:space="preserve">Anche </w:t>
      </w:r>
      <w:r w:rsidR="00015D78">
        <w:rPr>
          <w:rFonts w:eastAsiaTheme="minorEastAsia"/>
        </w:rPr>
        <w:t>per questo parametro, durante il lavoro di tesi si sono ottenute stime molto diverse tra loro. Infatti, nel capitolo 1 è stato riportato il valore di T2 pari a 223,56</w:t>
      </w:r>
      <m:oMath>
        <m:r>
          <w:rPr>
            <w:rFonts w:ascii="Cambria Math" w:eastAsiaTheme="minorEastAsia" w:hAnsi="Cambria Math"/>
          </w:rPr>
          <m:t>μ</m:t>
        </m:r>
      </m:oMath>
      <w:r w:rsidR="00015D78">
        <w:rPr>
          <w:rFonts w:eastAsiaTheme="minorEastAsia"/>
        </w:rPr>
        <w:t>s; il giorno in cui si è scritto questo paragrafo il valore riportato nella scheda tecnica di ibmq-armonk riportava 274,57</w:t>
      </w:r>
      <m:oMath>
        <m:r>
          <w:rPr>
            <w:rFonts w:ascii="Cambria Math" w:eastAsiaTheme="minorEastAsia" w:hAnsi="Cambria Math"/>
          </w:rPr>
          <m:t>μ</m:t>
        </m:r>
      </m:oMath>
      <w:r w:rsidR="00015D78">
        <w:rPr>
          <w:rFonts w:eastAsiaTheme="minorEastAsia"/>
        </w:rPr>
        <w:t>s.</w:t>
      </w:r>
    </w:p>
    <w:p w14:paraId="72C72809" w14:textId="57CEFE4C" w:rsidR="008369FC" w:rsidRDefault="008369FC" w:rsidP="00015D78">
      <w:pPr>
        <w:rPr>
          <w:rFonts w:eastAsiaTheme="minorEastAsia"/>
        </w:rPr>
      </w:pPr>
      <w:r>
        <w:rPr>
          <w:rFonts w:eastAsiaTheme="minorEastAsia"/>
        </w:rPr>
        <w:br w:type="page"/>
      </w:r>
    </w:p>
    <w:p w14:paraId="2DEF1660" w14:textId="77777777" w:rsidR="006B2A49" w:rsidRDefault="006B2A49" w:rsidP="006B2A49">
      <w:pPr>
        <w:pStyle w:val="Titolo2"/>
      </w:pPr>
      <w:r>
        <w:lastRenderedPageBreak/>
        <w:t>Capitolo 3</w:t>
      </w:r>
    </w:p>
    <w:p w14:paraId="483A2955" w14:textId="77777777" w:rsidR="006B2A49" w:rsidRDefault="006B2A49" w:rsidP="006B2A49">
      <w:pPr>
        <w:pStyle w:val="Titolo1"/>
      </w:pPr>
      <w:r>
        <w:t>Ottimizzare l’utilizzo di un qubit</w:t>
      </w:r>
    </w:p>
    <w:p w14:paraId="7A506E27" w14:textId="77777777" w:rsidR="006B2A49" w:rsidRDefault="006B2A49" w:rsidP="006B2A49">
      <w:pPr>
        <w:rPr>
          <w:rFonts w:ascii="Times" w:hAnsi="Times"/>
        </w:rPr>
      </w:pPr>
    </w:p>
    <w:p w14:paraId="7A9ECAEC" w14:textId="77777777" w:rsidR="006B2A49" w:rsidRDefault="006B2A49" w:rsidP="006B2A49">
      <w:r>
        <w:t xml:space="preserve">Una volta imparato a manipolare un qubit (e.g. saper tradurre un gate logico in un preciso impulso), si deve pensare a come usarlo per il suo fine ultimo: essere utilizzato per il quantum computing. Anche questo aspetto è di fondamentale importanza, in quanto, come dimostrato nel capitolo precedente, un qubit ha dei limiti </w:t>
      </w:r>
      <w:r w:rsidRPr="00362400">
        <w:t>intrinseci</w:t>
      </w:r>
      <w:r>
        <w:t>, tra i quali gli errori di implementazione di singolo gate e i tempi di decoerenza. L’utilizzo ideale di un qubit deve ridurre al minimo queste cause di errore.</w:t>
      </w:r>
    </w:p>
    <w:p w14:paraId="38DBAA35" w14:textId="77777777" w:rsidR="006B2A49" w:rsidRDefault="006B2A49" w:rsidP="006B2A49">
      <w:pPr>
        <w:rPr>
          <w:rFonts w:ascii="Times" w:hAnsi="Times"/>
          <w:szCs w:val="22"/>
        </w:rPr>
      </w:pPr>
    </w:p>
    <w:p w14:paraId="5E1D9170" w14:textId="3E6CB95D" w:rsidR="006B2A49" w:rsidRDefault="006B2A49" w:rsidP="006B2A49">
      <w:pPr>
        <w:pStyle w:val="Titolo3"/>
      </w:pPr>
      <w:r>
        <w:t>3.1 Riduzione di errori dovuti ai gate</w:t>
      </w:r>
    </w:p>
    <w:p w14:paraId="2F615BE4" w14:textId="77777777" w:rsidR="006B2A49" w:rsidRDefault="006B2A49" w:rsidP="006B2A49">
      <w:r>
        <w:t>Per ridurre la probabilità che degli errori scaturiscano a causa dei gate inseriti in un algoritmo, ci sono due strade percorribili: lavorare a livello di hardware o a livello di algoritmo stesso; in questo paragrafo si discute questa seconda.</w:t>
      </w:r>
    </w:p>
    <w:p w14:paraId="450F0A60" w14:textId="77777777" w:rsidR="006B2A49" w:rsidRDefault="006B2A49" w:rsidP="006B2A49">
      <w:r>
        <w:t>Come prima soluzione di ottimizzazione si può sfruttare un po’ di semplice algebra lineare: il prodotto tra matrici 2x2. Questo perché ogni gate è una trasformazione unitaria applicata ad un sistema a due livelli, dunque rappresentabile con una matrice che gode, per definizione, della proprietà:</w:t>
      </w:r>
    </w:p>
    <w:p w14:paraId="6D0DE8D4" w14:textId="77777777" w:rsidR="006B2A49" w:rsidRDefault="006B2A49" w:rsidP="006B2A49"/>
    <w:p w14:paraId="49A9F2B1" w14:textId="77777777" w:rsidR="006B2A49" w:rsidRPr="007C1062" w:rsidRDefault="006B2A49" w:rsidP="006B2A49">
      <w:pPr>
        <w:rPr>
          <w:rFonts w:eastAsiaTheme="minorEastAsia"/>
        </w:rPr>
      </w:pPr>
      <m:oMathPara>
        <m:oMath>
          <m:sSup>
            <m:sSupPr>
              <m:ctrlPr>
                <w:rPr>
                  <w:rFonts w:ascii="Cambria Math" w:hAnsi="Cambria Math"/>
                  <w:i/>
                </w:rPr>
              </m:ctrlPr>
            </m:sSupPr>
            <m:e>
              <m:r>
                <w:rPr>
                  <w:rFonts w:ascii="Cambria Math" w:hAnsi="Cambria Math"/>
                </w:rPr>
                <m:t>U</m:t>
              </m:r>
            </m:e>
            <m:sup>
              <m:r>
                <w:rPr>
                  <w:rFonts w:ascii="Cambria Math" w:eastAsiaTheme="minorEastAsia" w:hAnsi="Cambria Math"/>
                </w:rPr>
                <m:t>†</m:t>
              </m:r>
            </m:sup>
          </m:sSup>
          <m:r>
            <w:rPr>
              <w:rFonts w:ascii="Cambria Math" w:hAnsi="Cambria Math"/>
            </w:rPr>
            <m:t>U=</m:t>
          </m:r>
          <m:r>
            <m:rPr>
              <m:scr m:val="double-struck"/>
            </m:rPr>
            <w:rPr>
              <w:rFonts w:ascii="Cambria Math" w:hAnsi="Cambria Math"/>
            </w:rPr>
            <m:t>I</m:t>
          </m:r>
        </m:oMath>
      </m:oMathPara>
    </w:p>
    <w:p w14:paraId="17D05CE0" w14:textId="77777777" w:rsidR="006B2A49" w:rsidRDefault="006B2A49" w:rsidP="006B2A49">
      <w:pPr>
        <w:rPr>
          <w:rFonts w:eastAsiaTheme="minorEastAsia"/>
        </w:rPr>
      </w:pPr>
    </w:p>
    <w:p w14:paraId="2F87B86B" w14:textId="77777777" w:rsidR="006B2A49" w:rsidRDefault="006B2A49" w:rsidP="006B2A49">
      <w:pPr>
        <w:rPr>
          <w:rFonts w:eastAsiaTheme="minorEastAsia"/>
        </w:rPr>
      </w:pPr>
      <w:r>
        <w:rPr>
          <w:rFonts w:eastAsiaTheme="minorEastAsia"/>
        </w:rPr>
        <w:t>Ragionando in termini “</w:t>
      </w:r>
      <w:r w:rsidRPr="00362400">
        <w:rPr>
          <w:rFonts w:eastAsiaTheme="minorEastAsia"/>
          <w:i/>
          <w:iCs/>
        </w:rPr>
        <w:t>gate=matrice</w:t>
      </w:r>
      <w:r>
        <w:rPr>
          <w:rFonts w:eastAsiaTheme="minorEastAsia"/>
        </w:rPr>
        <w:t>” si capisce come applicare più gate ad un qubit (vettore-stato di dimensione 2) equivalga a moltiplicare un vettore per un certo numero di matrici 2x2. Il risultato sarà comunque una singola trasformazione unitaria; infatti il prodotto di due matrici unitarie è una matrice unitaria. Inoltre, il prodotto tra matrici gode della proprietà associativa:</w:t>
      </w:r>
    </w:p>
    <w:p w14:paraId="04BABFCF" w14:textId="77777777" w:rsidR="006B2A49" w:rsidRDefault="006B2A49" w:rsidP="006B2A49">
      <w:pPr>
        <w:rPr>
          <w:rFonts w:eastAsiaTheme="minorEastAsia"/>
        </w:rPr>
      </w:pPr>
    </w:p>
    <w:p w14:paraId="0B5D2100" w14:textId="77777777" w:rsidR="006B2A49" w:rsidRPr="0088195A" w:rsidRDefault="006B2A49" w:rsidP="006B2A49">
      <w:pPr>
        <w:rPr>
          <w:rFonts w:eastAsiaTheme="minorEastAsia"/>
        </w:rPr>
      </w:pPr>
      <m:oMathPara>
        <m:oMath>
          <m:r>
            <w:rPr>
              <w:rFonts w:ascii="Cambria Math" w:eastAsiaTheme="minorEastAsia" w:hAnsi="Cambria Math"/>
            </w:rPr>
            <m:t>AB v = (AB)v</m:t>
          </m:r>
        </m:oMath>
      </m:oMathPara>
    </w:p>
    <w:p w14:paraId="0EC7A457" w14:textId="77777777" w:rsidR="006B2A49" w:rsidRDefault="006B2A49" w:rsidP="006B2A49">
      <w:pPr>
        <w:rPr>
          <w:rFonts w:eastAsiaTheme="minorEastAsia"/>
        </w:rPr>
      </w:pPr>
    </w:p>
    <w:p w14:paraId="1BF85EF2" w14:textId="77777777" w:rsidR="006B2A49" w:rsidRDefault="006B2A49" w:rsidP="006B2A49">
      <w:pPr>
        <w:rPr>
          <w:rFonts w:eastAsiaTheme="minorEastAsia"/>
        </w:rPr>
      </w:pPr>
      <w:r>
        <w:rPr>
          <w:rFonts w:eastAsiaTheme="minorEastAsia"/>
        </w:rPr>
        <w:t xml:space="preserve">dove A e B sono matrici e v un vettore. </w:t>
      </w:r>
    </w:p>
    <w:p w14:paraId="225F2C61" w14:textId="77777777" w:rsidR="006B2A49" w:rsidRDefault="006B2A49" w:rsidP="006B2A49">
      <w:pPr>
        <w:rPr>
          <w:rFonts w:eastAsiaTheme="minorEastAsia"/>
        </w:rPr>
      </w:pPr>
      <w:r>
        <w:rPr>
          <w:rFonts w:eastAsiaTheme="minorEastAsia"/>
        </w:rPr>
        <w:t>Analogamente si possono fare composizioni tra i gate (matrici unitarie) applicati ad un qubit (vettore-stato). Il risultato sarà un unico gate implementabile in un tempo minore rispetto a quello necessario per implementare tutti i gate originari: un gate U3 con opportuni parametri. Schematicamente:</w:t>
      </w:r>
    </w:p>
    <w:p w14:paraId="38363D23" w14:textId="77777777" w:rsidR="006B2A49" w:rsidRDefault="006B2A49" w:rsidP="006B2A49">
      <w:pPr>
        <w:rPr>
          <w:rFonts w:eastAsiaTheme="minorEastAsia"/>
        </w:rPr>
      </w:pPr>
    </w:p>
    <w:p w14:paraId="13D42E86" w14:textId="77777777" w:rsidR="006B2A49" w:rsidRDefault="006B2A49" w:rsidP="006B2A4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|ψ&gt; → U3(θ,φ,λ)|ψ&gt; </m:t>
          </m:r>
        </m:oMath>
      </m:oMathPara>
    </w:p>
    <w:p w14:paraId="4E09971B" w14:textId="77777777" w:rsidR="006B2A49" w:rsidRDefault="006B2A49" w:rsidP="006B2A49">
      <w:pPr>
        <w:rPr>
          <w:rFonts w:eastAsiaTheme="minorEastAsia"/>
        </w:rPr>
      </w:pPr>
    </w:p>
    <w:p w14:paraId="60F6CB23" w14:textId="77777777" w:rsidR="006B2A49" w:rsidRDefault="006B2A49" w:rsidP="006B2A49">
      <w:pPr>
        <w:rPr>
          <w:rFonts w:eastAsiaTheme="minorEastAsia"/>
        </w:rPr>
      </w:pPr>
      <w:r>
        <w:rPr>
          <w:rFonts w:eastAsiaTheme="minorEastAsia"/>
        </w:rPr>
        <w:t xml:space="preserve">Dove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Pr>
          <w:rFonts w:eastAsiaTheme="minorEastAsia"/>
        </w:rPr>
        <w:t xml:space="preserve"> rappresenta il gate </w:t>
      </w:r>
      <w:r>
        <w:rPr>
          <w:rFonts w:eastAsiaTheme="minorEastAsia"/>
          <w:i/>
          <w:iCs/>
        </w:rPr>
        <w:t>n</w:t>
      </w:r>
      <w:r w:rsidRPr="00D94415">
        <w:rPr>
          <w:rFonts w:eastAsiaTheme="minorEastAsia"/>
          <w:i/>
          <w:iCs/>
        </w:rPr>
        <w:t>-esimo</w:t>
      </w:r>
      <w:r>
        <w:rPr>
          <w:rFonts w:eastAsiaTheme="minorEastAsia"/>
        </w:rPr>
        <w:t xml:space="preserve"> applicato al qubit.</w:t>
      </w:r>
    </w:p>
    <w:p w14:paraId="76DBDFDE" w14:textId="77777777" w:rsidR="006B2A49" w:rsidRDefault="006B2A49" w:rsidP="006B2A49">
      <w:pPr>
        <w:rPr>
          <w:rFonts w:eastAsiaTheme="minorEastAsia"/>
        </w:rPr>
      </w:pPr>
      <w:r>
        <w:rPr>
          <w:rFonts w:eastAsiaTheme="minorEastAsia"/>
        </w:rPr>
        <w:t>Per vedere come la riduzione di numero di gate comporti un vantaggio in termini di costo computazionale si riporta un esempio costruito utilizzando simulatori di computer quantistici.</w:t>
      </w:r>
    </w:p>
    <w:p w14:paraId="6C2845E6" w14:textId="77777777" w:rsidR="006B2A49" w:rsidRDefault="006B2A49" w:rsidP="006B2A49">
      <w:pPr>
        <w:rPr>
          <w:rFonts w:eastAsiaTheme="minorEastAsia"/>
        </w:rPr>
      </w:pPr>
    </w:p>
    <w:p w14:paraId="2214C82B" w14:textId="77777777" w:rsidR="001E54EA" w:rsidRDefault="001E54EA" w:rsidP="006B2A49">
      <w:pPr>
        <w:rPr>
          <w:rFonts w:eastAsiaTheme="minorEastAsia"/>
        </w:rPr>
      </w:pPr>
    </w:p>
    <w:p w14:paraId="1BFD386D" w14:textId="77777777" w:rsidR="001E54EA" w:rsidRDefault="001E54EA" w:rsidP="006B2A49">
      <w:pPr>
        <w:rPr>
          <w:rFonts w:eastAsiaTheme="minorEastAsia"/>
        </w:rPr>
      </w:pPr>
    </w:p>
    <w:p w14:paraId="7B84C041" w14:textId="77777777" w:rsidR="001E54EA" w:rsidRDefault="001E54EA" w:rsidP="006B2A49">
      <w:pPr>
        <w:rPr>
          <w:rFonts w:eastAsiaTheme="minorEastAsia"/>
        </w:rPr>
      </w:pPr>
    </w:p>
    <w:p w14:paraId="116036B1" w14:textId="77777777" w:rsidR="001E54EA" w:rsidRDefault="001E54EA" w:rsidP="006B2A49">
      <w:pPr>
        <w:rPr>
          <w:rFonts w:eastAsiaTheme="minorEastAsia"/>
        </w:rPr>
      </w:pPr>
    </w:p>
    <w:p w14:paraId="40C1A50B" w14:textId="77777777" w:rsidR="001E54EA" w:rsidRDefault="001E54EA" w:rsidP="006B2A49">
      <w:pPr>
        <w:rPr>
          <w:rFonts w:eastAsiaTheme="minorEastAsia"/>
        </w:rPr>
      </w:pPr>
    </w:p>
    <w:p w14:paraId="600E8B4E" w14:textId="331ED442" w:rsidR="006B2A49" w:rsidRDefault="006B2A49" w:rsidP="006B2A49">
      <w:pPr>
        <w:rPr>
          <w:rFonts w:eastAsiaTheme="minorEastAsia"/>
        </w:rPr>
      </w:pPr>
      <w:r>
        <w:rPr>
          <w:rFonts w:eastAsiaTheme="minorEastAsia"/>
        </w:rPr>
        <w:lastRenderedPageBreak/>
        <w:t>Esempio:</w:t>
      </w:r>
    </w:p>
    <w:p w14:paraId="290307D4" w14:textId="77777777" w:rsidR="006B2A49" w:rsidRDefault="006B2A49" w:rsidP="006B2A49">
      <w:pPr>
        <w:ind w:left="708"/>
        <w:rPr>
          <w:rFonts w:eastAsiaTheme="minorEastAsia"/>
        </w:rPr>
      </w:pPr>
      <w:r>
        <w:rPr>
          <w:rFonts w:eastAsiaTheme="minorEastAsia"/>
        </w:rPr>
        <w:t>Creo una generica sequenza (</w:t>
      </w:r>
      <w:r>
        <w:rPr>
          <w:rFonts w:eastAsiaTheme="minorEastAsia"/>
          <w:i/>
          <w:iCs/>
        </w:rPr>
        <w:t>seq1</w:t>
      </w:r>
      <w:r>
        <w:rPr>
          <w:rFonts w:eastAsiaTheme="minorEastAsia"/>
        </w:rPr>
        <w:t>) di gate i già noti X, Rz, P e Ry da applicare ad un qubit. Di seguito una rappresentazione (fig. 3.1).</w:t>
      </w:r>
    </w:p>
    <w:p w14:paraId="74501758" w14:textId="77777777" w:rsidR="006B2A49" w:rsidRDefault="006B2A49" w:rsidP="006B2A49">
      <w:pPr>
        <w:ind w:left="708"/>
        <w:rPr>
          <w:rFonts w:ascii="Times" w:eastAsiaTheme="minorEastAsia" w:hAnsi="Times"/>
          <w:szCs w:val="22"/>
        </w:rPr>
      </w:pPr>
    </w:p>
    <w:p w14:paraId="3F9C882D" w14:textId="77777777" w:rsidR="006B2A49" w:rsidRDefault="006B2A49" w:rsidP="006B2A49">
      <w:pPr>
        <w:ind w:left="708"/>
        <w:jc w:val="center"/>
        <w:rPr>
          <w:rFonts w:ascii="Times" w:eastAsiaTheme="minorEastAsia" w:hAnsi="Times"/>
          <w:szCs w:val="22"/>
        </w:rPr>
      </w:pPr>
      <w:r>
        <w:rPr>
          <w:rFonts w:ascii="Times" w:eastAsiaTheme="minorEastAsia" w:hAnsi="Times"/>
          <w:szCs w:val="22"/>
        </w:rPr>
        <w:drawing>
          <wp:inline distT="0" distB="0" distL="0" distR="0" wp14:anchorId="12406D26" wp14:editId="4CA7FBF5">
            <wp:extent cx="3546656" cy="824067"/>
            <wp:effectExtent l="0" t="0" r="0" b="1905"/>
            <wp:docPr id="18" name="Immagine 18"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reenshot&#10;&#10;Descrizione generata automa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58788" cy="850121"/>
                    </a:xfrm>
                    <a:prstGeom prst="rect">
                      <a:avLst/>
                    </a:prstGeom>
                  </pic:spPr>
                </pic:pic>
              </a:graphicData>
            </a:graphic>
          </wp:inline>
        </w:drawing>
      </w:r>
    </w:p>
    <w:p w14:paraId="7320EDE7" w14:textId="77777777" w:rsidR="006B2A49" w:rsidRDefault="006B2A49" w:rsidP="006B2A49">
      <w:pPr>
        <w:pStyle w:val="Didascalie"/>
        <w:ind w:firstLine="708"/>
      </w:pPr>
      <w:r>
        <w:t xml:space="preserve">Fig. 3.1: Una sequenza arbitraria di gate applicati al qubit </w:t>
      </w:r>
      <w:r w:rsidRPr="000D2E43">
        <w:rPr>
          <w:i/>
          <w:iCs/>
        </w:rPr>
        <w:t>q_0</w:t>
      </w:r>
    </w:p>
    <w:p w14:paraId="5153A2AA" w14:textId="77777777" w:rsidR="006B2A49" w:rsidRDefault="006B2A49" w:rsidP="006B2A49">
      <w:pPr>
        <w:ind w:left="708"/>
        <w:jc w:val="center"/>
        <w:rPr>
          <w:rFonts w:ascii="Times" w:eastAsiaTheme="minorEastAsia" w:hAnsi="Times"/>
          <w:sz w:val="20"/>
          <w:szCs w:val="20"/>
        </w:rPr>
      </w:pPr>
    </w:p>
    <w:p w14:paraId="10943565" w14:textId="77777777" w:rsidR="006B2A49" w:rsidRDefault="006B2A49" w:rsidP="006B2A49">
      <w:pPr>
        <w:ind w:left="708"/>
        <w:rPr>
          <w:rFonts w:eastAsiaTheme="minorEastAsia"/>
        </w:rPr>
      </w:pPr>
      <w:r>
        <w:rPr>
          <w:rFonts w:eastAsiaTheme="minorEastAsia"/>
        </w:rPr>
        <w:t xml:space="preserve">Utilizzando un simulatore (in questo caso </w:t>
      </w:r>
      <w:r>
        <w:rPr>
          <w:rFonts w:eastAsiaTheme="minorEastAsia"/>
          <w:i/>
          <w:iCs/>
        </w:rPr>
        <w:t>FakeArmonk</w:t>
      </w:r>
      <w:r>
        <w:rPr>
          <w:rFonts w:eastAsiaTheme="minorEastAsia"/>
        </w:rPr>
        <w:t>, in dotazione con le librerie Qiskit) mostro gli impulsi necessari per implementare questa sequenza:</w:t>
      </w:r>
    </w:p>
    <w:p w14:paraId="20D10ACE" w14:textId="77777777" w:rsidR="006B2A49" w:rsidRDefault="006B2A49" w:rsidP="006B2A49">
      <w:pPr>
        <w:ind w:left="708"/>
        <w:rPr>
          <w:rFonts w:ascii="Times" w:eastAsiaTheme="minorEastAsia" w:hAnsi="Times"/>
          <w:szCs w:val="22"/>
        </w:rPr>
      </w:pPr>
    </w:p>
    <w:p w14:paraId="0E9853A3" w14:textId="77777777" w:rsidR="006B2A49" w:rsidRDefault="006B2A49" w:rsidP="006B2A49">
      <w:pPr>
        <w:ind w:left="708"/>
        <w:jc w:val="center"/>
        <w:rPr>
          <w:rFonts w:ascii="Times" w:eastAsiaTheme="minorEastAsia" w:hAnsi="Times"/>
          <w:szCs w:val="22"/>
        </w:rPr>
      </w:pPr>
      <w:r>
        <w:rPr>
          <w:rFonts w:ascii="Times" w:eastAsiaTheme="minorEastAsia" w:hAnsi="Times"/>
          <w:szCs w:val="22"/>
        </w:rPr>
        <w:drawing>
          <wp:inline distT="0" distB="0" distL="0" distR="0" wp14:anchorId="6379C5D6" wp14:editId="51A788CB">
            <wp:extent cx="4458535" cy="1038257"/>
            <wp:effectExtent l="0" t="0" r="0" b="3175"/>
            <wp:docPr id="26" name="Immagine 2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0177" cy="1064255"/>
                    </a:xfrm>
                    <a:prstGeom prst="rect">
                      <a:avLst/>
                    </a:prstGeom>
                  </pic:spPr>
                </pic:pic>
              </a:graphicData>
            </a:graphic>
          </wp:inline>
        </w:drawing>
      </w:r>
    </w:p>
    <w:p w14:paraId="04CD3CAE" w14:textId="77777777" w:rsidR="006B2A49" w:rsidRPr="00B700AA" w:rsidRDefault="006B2A49" w:rsidP="006B2A49">
      <w:pPr>
        <w:ind w:left="708"/>
        <w:rPr>
          <w:rFonts w:eastAsiaTheme="minorEastAsia"/>
        </w:rPr>
      </w:pPr>
      <w:r>
        <w:rPr>
          <w:rFonts w:eastAsiaTheme="minorEastAsia"/>
        </w:rPr>
        <w:t>Di questo grafico osservo un unico dato: la durata, in unità arbitrarie, pari a 3520dt.</w:t>
      </w:r>
    </w:p>
    <w:p w14:paraId="509D95FC" w14:textId="77777777" w:rsidR="006B2A49" w:rsidRDefault="006B2A49" w:rsidP="006B2A49">
      <w:pPr>
        <w:ind w:left="708"/>
        <w:rPr>
          <w:rFonts w:eastAsiaTheme="minorEastAsia"/>
        </w:rPr>
      </w:pPr>
      <w:r>
        <w:rPr>
          <w:rFonts w:eastAsiaTheme="minorEastAsia"/>
        </w:rPr>
        <w:t>Ora mostro gli impulsi necessari nel caso in cui la sequenza sia ridotta ad un unico U3 gate:</w:t>
      </w:r>
    </w:p>
    <w:p w14:paraId="488FB5EB" w14:textId="77777777" w:rsidR="006B2A49" w:rsidRDefault="006B2A49" w:rsidP="006B2A49">
      <w:pPr>
        <w:ind w:left="708"/>
        <w:rPr>
          <w:rFonts w:ascii="Times" w:eastAsiaTheme="minorEastAsia" w:hAnsi="Times"/>
          <w:szCs w:val="22"/>
        </w:rPr>
      </w:pPr>
    </w:p>
    <w:p w14:paraId="4C42DC40" w14:textId="77777777" w:rsidR="006B2A49" w:rsidRDefault="006B2A49" w:rsidP="006B2A49">
      <w:pPr>
        <w:ind w:left="708"/>
        <w:jc w:val="center"/>
        <w:rPr>
          <w:rFonts w:ascii="Times" w:eastAsiaTheme="minorEastAsia" w:hAnsi="Times"/>
          <w:szCs w:val="22"/>
        </w:rPr>
      </w:pPr>
      <w:r>
        <w:rPr>
          <w:rFonts w:ascii="Times" w:eastAsiaTheme="minorEastAsia" w:hAnsi="Times"/>
          <w:szCs w:val="22"/>
        </w:rPr>
        <w:drawing>
          <wp:inline distT="0" distB="0" distL="0" distR="0" wp14:anchorId="2337BCB9" wp14:editId="2C4FCB0B">
            <wp:extent cx="3417320" cy="1010437"/>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88566" cy="1031503"/>
                    </a:xfrm>
                    <a:prstGeom prst="rect">
                      <a:avLst/>
                    </a:prstGeom>
                  </pic:spPr>
                </pic:pic>
              </a:graphicData>
            </a:graphic>
          </wp:inline>
        </w:drawing>
      </w:r>
    </w:p>
    <w:p w14:paraId="3C0861F6" w14:textId="77777777" w:rsidR="006B2A49" w:rsidRDefault="006B2A49" w:rsidP="006B2A49">
      <w:pPr>
        <w:ind w:left="708"/>
        <w:jc w:val="center"/>
        <w:rPr>
          <w:rFonts w:ascii="Times" w:eastAsiaTheme="minorEastAsia" w:hAnsi="Times"/>
          <w:szCs w:val="22"/>
        </w:rPr>
      </w:pPr>
    </w:p>
    <w:p w14:paraId="28A2E49F" w14:textId="77777777" w:rsidR="006B2A49" w:rsidRDefault="006B2A49" w:rsidP="006B2A49">
      <w:pPr>
        <w:ind w:left="708"/>
        <w:rPr>
          <w:rFonts w:eastAsiaTheme="minorEastAsia"/>
        </w:rPr>
      </w:pPr>
      <w:r>
        <w:rPr>
          <w:rFonts w:eastAsiaTheme="minorEastAsia"/>
        </w:rPr>
        <w:t>Ora la durata è di 640dt! La cosa interessante da osservare è che questa durata non dipende in alcun modo dalla lunghezza della sequenza originale e questo perché il gate U3 viene realizzato con al più tre rotazioni; che sono tre “operazioni” elementari che richiedono un unico impulso ciascuna.</w:t>
      </w:r>
    </w:p>
    <w:p w14:paraId="0C2981D4" w14:textId="77777777" w:rsidR="006B2A49" w:rsidRDefault="006B2A49" w:rsidP="006B2A49">
      <w:pPr>
        <w:ind w:left="708"/>
        <w:rPr>
          <w:rFonts w:ascii="Times" w:eastAsiaTheme="minorEastAsia" w:hAnsi="Times"/>
          <w:szCs w:val="22"/>
        </w:rPr>
      </w:pPr>
    </w:p>
    <w:p w14:paraId="2F66623B" w14:textId="77777777" w:rsidR="006B2A49" w:rsidRDefault="006B2A49" w:rsidP="006B2A49">
      <w:pPr>
        <w:rPr>
          <w:rFonts w:eastAsiaTheme="minorEastAsia"/>
        </w:rPr>
      </w:pPr>
      <w:r>
        <w:rPr>
          <w:rFonts w:eastAsiaTheme="minorEastAsia"/>
        </w:rPr>
        <w:t>Con l’esempio si è mostrato un caso in cui la riduzione di tempo di esecuzione è di circa un fattore 1/6; questo risultato, però, merita una precisazione. È stata ottenuta una riduzione notevole in virtù del fatto che la sequenza trasformata in singolo gate fosse particolarmente lunga. Di fatto, nella quasi totalità degli algoritmi vengono utilizzati più di un qubit e, in genere, non capita che si debbano applicare molti gate su un singolo qubit senza che questo venga fatto interagire con un altro; dunque, ci si può aspettare dei risultati più modesti da questa riduzione. Per chiarezza, si osservi la fig 3.2. rappresentante un circuito più “plausibile” di quello dell’esempio precedente.</w:t>
      </w:r>
    </w:p>
    <w:p w14:paraId="05D33E77" w14:textId="77777777" w:rsidR="006B2A49" w:rsidRDefault="006B2A49" w:rsidP="006B2A49">
      <w:pPr>
        <w:rPr>
          <w:rFonts w:ascii="Times" w:eastAsiaTheme="minorEastAsia" w:hAnsi="Times"/>
          <w:szCs w:val="22"/>
        </w:rPr>
      </w:pPr>
    </w:p>
    <w:p w14:paraId="14100438" w14:textId="77777777" w:rsidR="006B2A49" w:rsidRDefault="006B2A49" w:rsidP="006B2A49">
      <w:pPr>
        <w:jc w:val="center"/>
        <w:rPr>
          <w:rFonts w:ascii="Times" w:eastAsiaTheme="minorEastAsia" w:hAnsi="Times"/>
          <w:szCs w:val="22"/>
        </w:rPr>
      </w:pPr>
      <w:r>
        <w:rPr>
          <w:rFonts w:ascii="Times" w:eastAsiaTheme="minorEastAsia" w:hAnsi="Times"/>
          <w:szCs w:val="22"/>
        </w:rPr>
        <w:drawing>
          <wp:inline distT="0" distB="0" distL="0" distR="0" wp14:anchorId="0C2D2391" wp14:editId="3ABA187D">
            <wp:extent cx="2936759" cy="654307"/>
            <wp:effectExtent l="0" t="0" r="0" b="635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48850" cy="679281"/>
                    </a:xfrm>
                    <a:prstGeom prst="rect">
                      <a:avLst/>
                    </a:prstGeom>
                  </pic:spPr>
                </pic:pic>
              </a:graphicData>
            </a:graphic>
          </wp:inline>
        </w:drawing>
      </w:r>
    </w:p>
    <w:p w14:paraId="457E9988" w14:textId="77777777" w:rsidR="006B2A49" w:rsidRDefault="006B2A49" w:rsidP="006B2A49">
      <w:pPr>
        <w:pStyle w:val="Didascalie"/>
      </w:pPr>
      <w:r>
        <w:t>Fig 3.2: Nel circuito mostrato gli unici gate che possono essere composti sono</w:t>
      </w:r>
    </w:p>
    <w:p w14:paraId="24D4D14C" w14:textId="77777777" w:rsidR="006B2A49" w:rsidRDefault="006B2A49" w:rsidP="006B2A49">
      <w:pPr>
        <w:pStyle w:val="Didascalie"/>
      </w:pPr>
      <w:r>
        <w:lastRenderedPageBreak/>
        <w:t>Rz e P dato che i gate CNOT (indicati con una X e un segmento tra i due canali)</w:t>
      </w:r>
    </w:p>
    <w:p w14:paraId="136E10C0" w14:textId="77777777" w:rsidR="006B2A49" w:rsidRDefault="006B2A49" w:rsidP="006B2A49">
      <w:pPr>
        <w:pStyle w:val="Didascalie"/>
      </w:pPr>
      <w:r>
        <w:t>implicano l’interazione tra qubit diversi.</w:t>
      </w:r>
    </w:p>
    <w:p w14:paraId="00855BD0" w14:textId="77777777" w:rsidR="006B2A49" w:rsidRDefault="006B2A49" w:rsidP="006B2A49">
      <w:pPr>
        <w:jc w:val="center"/>
        <w:rPr>
          <w:rFonts w:ascii="Times" w:eastAsiaTheme="minorEastAsia" w:hAnsi="Times"/>
          <w:sz w:val="20"/>
          <w:szCs w:val="20"/>
        </w:rPr>
      </w:pPr>
    </w:p>
    <w:p w14:paraId="171FE7AC" w14:textId="77777777" w:rsidR="006B2A49" w:rsidRDefault="006B2A49" w:rsidP="00DD40DB">
      <w:pPr>
        <w:rPr>
          <w:rFonts w:eastAsiaTheme="minorEastAsia"/>
        </w:rPr>
      </w:pPr>
      <w:r>
        <w:rPr>
          <w:rFonts w:eastAsiaTheme="minorEastAsia"/>
        </w:rPr>
        <w:t xml:space="preserve">Nelle librerie di Qiskit le composizioni tra gate su singolo qubit sono calcolate in automatico con il metodo </w:t>
      </w:r>
      <w:r>
        <w:rPr>
          <w:rFonts w:eastAsiaTheme="minorEastAsia"/>
          <w:i/>
          <w:iCs/>
        </w:rPr>
        <w:t>transpile().</w:t>
      </w:r>
    </w:p>
    <w:p w14:paraId="3E07724D" w14:textId="77777777" w:rsidR="006B2A49" w:rsidRDefault="006B2A49" w:rsidP="006B2A49">
      <w:pPr>
        <w:rPr>
          <w:rFonts w:ascii="Times" w:eastAsiaTheme="minorEastAsia" w:hAnsi="Times"/>
          <w:szCs w:val="22"/>
        </w:rPr>
      </w:pPr>
    </w:p>
    <w:p w14:paraId="3EB8B785" w14:textId="77777777" w:rsidR="006B2A49" w:rsidRPr="00DE1398" w:rsidRDefault="006B2A49" w:rsidP="006B2A49">
      <w:pPr>
        <w:jc w:val="center"/>
        <w:rPr>
          <w:rFonts w:ascii="Baskerville" w:eastAsiaTheme="minorEastAsia" w:hAnsi="Baskerville"/>
          <w:sz w:val="20"/>
          <w:szCs w:val="20"/>
        </w:rPr>
      </w:pPr>
      <w:r w:rsidRPr="00DE1398">
        <w:rPr>
          <w:rFonts w:ascii="Baskerville" w:eastAsiaTheme="minorEastAsia" w:hAnsi="Baskerville"/>
          <w:sz w:val="20"/>
          <w:szCs w:val="20"/>
        </w:rPr>
        <w:t>compiled_circuits = transpile(qc, backend=backend)</w:t>
      </w:r>
    </w:p>
    <w:p w14:paraId="4F654CAC" w14:textId="77777777" w:rsidR="006B2A49" w:rsidRDefault="006B2A49" w:rsidP="006B2A49">
      <w:pPr>
        <w:jc w:val="center"/>
        <w:rPr>
          <w:rFonts w:ascii="Baskerville" w:eastAsiaTheme="minorEastAsia" w:hAnsi="Baskerville"/>
          <w:sz w:val="20"/>
          <w:szCs w:val="20"/>
        </w:rPr>
      </w:pPr>
    </w:p>
    <w:p w14:paraId="7C3B36C6" w14:textId="77777777" w:rsidR="006B2A49" w:rsidRPr="008C28AB" w:rsidRDefault="006B2A49" w:rsidP="00DD40DB">
      <w:pPr>
        <w:rPr>
          <w:rFonts w:eastAsiaTheme="minorEastAsia"/>
        </w:rPr>
      </w:pPr>
      <w:r>
        <w:rPr>
          <w:rFonts w:eastAsiaTheme="minorEastAsia"/>
        </w:rPr>
        <w:t xml:space="preserve">Questa semplice linea di codice restituisce un circuito compilato in cui ogni sequenza di gate su singolo qubit è ridotta ad un unico U3 prendendo per argomento il circuito quantistico corrispondente ad un certo algoritmo e il backend sul quale si intende eseguire il circuito. Per completezza, è necessario specificare che il metodo </w:t>
      </w:r>
      <w:r>
        <w:rPr>
          <w:rFonts w:eastAsiaTheme="minorEastAsia"/>
          <w:i/>
          <w:iCs/>
        </w:rPr>
        <w:t>transpile()</w:t>
      </w:r>
      <w:r>
        <w:rPr>
          <w:rFonts w:eastAsiaTheme="minorEastAsia"/>
        </w:rPr>
        <w:t xml:space="preserve"> faccia in realtà molto di più, in quanto adegua un algoritmo ad un determinato backend a seconda delle caratteristiche di ogni suo singolo qubit e della sua architettura interna; ma questo è un argomento che esula da quanto trattato nel capitolo.</w:t>
      </w:r>
    </w:p>
    <w:p w14:paraId="06B15766" w14:textId="77777777" w:rsidR="006B2A49" w:rsidRDefault="006B2A49" w:rsidP="006B2A49">
      <w:pPr>
        <w:rPr>
          <w:rFonts w:ascii="Times" w:eastAsiaTheme="minorEastAsia" w:hAnsi="Times"/>
          <w:szCs w:val="22"/>
        </w:rPr>
      </w:pPr>
    </w:p>
    <w:p w14:paraId="5C729522" w14:textId="3E6AA9A6" w:rsidR="006B2A49" w:rsidRDefault="00DD40DB" w:rsidP="00DD40DB">
      <w:pPr>
        <w:pStyle w:val="Titolo3"/>
        <w:rPr>
          <w:rFonts w:eastAsiaTheme="minorEastAsia"/>
        </w:rPr>
      </w:pPr>
      <w:r>
        <w:rPr>
          <w:rFonts w:eastAsiaTheme="minorEastAsia"/>
        </w:rPr>
        <w:t xml:space="preserve">3.2 </w:t>
      </w:r>
      <w:r w:rsidR="006B2A49">
        <w:rPr>
          <w:rFonts w:eastAsiaTheme="minorEastAsia"/>
        </w:rPr>
        <w:t>Utilizzare gate appena calibrati</w:t>
      </w:r>
    </w:p>
    <w:p w14:paraId="32D01238" w14:textId="77777777" w:rsidR="006B2A49" w:rsidRDefault="006B2A49" w:rsidP="00DD40DB">
      <w:pPr>
        <w:rPr>
          <w:rFonts w:eastAsiaTheme="minorEastAsia"/>
        </w:rPr>
      </w:pPr>
      <w:r>
        <w:rPr>
          <w:rFonts w:eastAsiaTheme="minorEastAsia"/>
        </w:rPr>
        <w:t>Una volta minimizzato il numero di gate necessari per svolgere un determinato algoritmo quantistico, è bene massimizzare l’affidabilità di ogni singolo gate.</w:t>
      </w:r>
    </w:p>
    <w:p w14:paraId="7357B227" w14:textId="77777777" w:rsidR="006B2A49" w:rsidRDefault="006B2A49" w:rsidP="00DD40DB">
      <w:pPr>
        <w:rPr>
          <w:rFonts w:eastAsiaTheme="minorEastAsia"/>
        </w:rPr>
      </w:pPr>
      <w:r>
        <w:rPr>
          <w:rFonts w:eastAsiaTheme="minorEastAsia"/>
        </w:rPr>
        <w:t xml:space="preserve">Per quest’ulteriore tecnica di ottimizzazione, non è necessario introdurre nulla di veramente nuovo: bisogna solo rifarsi al lavoro di calibrazione del capitolo 2. Si tratta, infatti, di sfruttare quanto fatto a livello hardware per avere vantaggi a livello di quantum computing. L’idea di fondo di questo capitolo è che i computer quantistici sono strumenti estremamente delicati e il loro utilizzo è fruttuoso solo a seguito di una rigorosa calibrazione. Se non ci si volesse basare sulle calibrazioni giornaliere fatte da IBM (che, di conseguenza, hanno al più qualche ora di “età”), si può fare affidamento ad altre ancora più recenti: le nostre. Sì, perché quanto fatto su QiskitPulse può essere facilmente utilizzato in Qiskit. Ad esempio, la linea di codice necessaria per aggiungere un X gate al primo qubit di un </w:t>
      </w:r>
      <w:r>
        <w:rPr>
          <w:rFonts w:eastAsiaTheme="minorEastAsia"/>
          <w:i/>
          <w:iCs/>
        </w:rPr>
        <w:t>QuantumCircuit</w:t>
      </w:r>
      <w:r>
        <w:rPr>
          <w:rFonts w:eastAsiaTheme="minorEastAsia"/>
        </w:rPr>
        <w:t xml:space="preserve"> chiamato qc è:</w:t>
      </w:r>
    </w:p>
    <w:p w14:paraId="065A6AC6" w14:textId="77777777" w:rsidR="006B2A49" w:rsidRDefault="006B2A49" w:rsidP="006B2A49">
      <w:pPr>
        <w:rPr>
          <w:rFonts w:ascii="Times" w:eastAsiaTheme="minorEastAsia" w:hAnsi="Times"/>
          <w:szCs w:val="22"/>
        </w:rPr>
      </w:pPr>
    </w:p>
    <w:p w14:paraId="55BED0EC" w14:textId="77777777" w:rsidR="006B2A49" w:rsidRDefault="006B2A49" w:rsidP="006B2A49">
      <w:pPr>
        <w:jc w:val="center"/>
        <w:rPr>
          <w:rFonts w:ascii="Baskerville" w:eastAsiaTheme="minorEastAsia" w:hAnsi="Baskerville"/>
          <w:sz w:val="20"/>
          <w:szCs w:val="20"/>
        </w:rPr>
      </w:pPr>
      <w:r w:rsidRPr="003269D5">
        <w:rPr>
          <w:rFonts w:ascii="Baskerville" w:eastAsiaTheme="minorEastAsia" w:hAnsi="Baskerville"/>
          <w:sz w:val="20"/>
          <w:szCs w:val="20"/>
        </w:rPr>
        <w:t>qc.x(0)</w:t>
      </w:r>
    </w:p>
    <w:p w14:paraId="1461C0E8" w14:textId="77777777" w:rsidR="006B2A49" w:rsidRDefault="006B2A49" w:rsidP="006B2A49">
      <w:pPr>
        <w:jc w:val="center"/>
        <w:rPr>
          <w:rFonts w:ascii="Baskerville" w:eastAsiaTheme="minorEastAsia" w:hAnsi="Baskerville"/>
          <w:sz w:val="20"/>
          <w:szCs w:val="20"/>
        </w:rPr>
      </w:pPr>
    </w:p>
    <w:p w14:paraId="05324F97" w14:textId="77777777" w:rsidR="006B2A49" w:rsidRDefault="006B2A49" w:rsidP="00DD40DB">
      <w:pPr>
        <w:rPr>
          <w:rFonts w:eastAsiaTheme="minorEastAsia"/>
        </w:rPr>
      </w:pPr>
      <w:r>
        <w:rPr>
          <w:rFonts w:eastAsiaTheme="minorEastAsia"/>
        </w:rPr>
        <w:t>In questo modo non si hanno informazioni sull’impulso di microonde inviato al qubit, si utilizza quello implementato con l’ultima calibrazione fatta al computer. Per usare, invece, l’impulso coi parametri appena ottimizzati si devono usare i seguenti metodi:</w:t>
      </w:r>
    </w:p>
    <w:p w14:paraId="7623F605" w14:textId="77777777" w:rsidR="006B2A49" w:rsidRDefault="006B2A49" w:rsidP="006B2A49">
      <w:pPr>
        <w:rPr>
          <w:rFonts w:ascii="Baskerville" w:eastAsiaTheme="minorEastAsia" w:hAnsi="Baskerville"/>
          <w:sz w:val="20"/>
          <w:szCs w:val="20"/>
        </w:rPr>
      </w:pPr>
    </w:p>
    <w:p w14:paraId="5CA2176C" w14:textId="77777777" w:rsidR="006B2A49" w:rsidRPr="007E079A" w:rsidRDefault="006B2A49" w:rsidP="006B2A49">
      <w:pPr>
        <w:ind w:left="708" w:firstLine="708"/>
        <w:rPr>
          <w:rFonts w:ascii="Baskerville" w:eastAsiaTheme="minorEastAsia" w:hAnsi="Baskerville"/>
          <w:sz w:val="20"/>
          <w:szCs w:val="20"/>
        </w:rPr>
      </w:pPr>
      <w:r w:rsidRPr="007E079A">
        <w:rPr>
          <w:rFonts w:ascii="Baskerville" w:eastAsiaTheme="minorEastAsia" w:hAnsi="Baskerville"/>
          <w:sz w:val="20"/>
          <w:szCs w:val="20"/>
        </w:rPr>
        <w:t>with pulse.build(backend) as pi_pulse:</w:t>
      </w:r>
    </w:p>
    <w:p w14:paraId="516982F1" w14:textId="77777777" w:rsidR="006B2A49" w:rsidRPr="007E079A" w:rsidRDefault="006B2A49" w:rsidP="006B2A49">
      <w:pPr>
        <w:ind w:left="1416"/>
        <w:rPr>
          <w:rFonts w:ascii="Baskerville" w:eastAsiaTheme="minorEastAsia" w:hAnsi="Baskerville"/>
          <w:sz w:val="20"/>
          <w:szCs w:val="20"/>
        </w:rPr>
      </w:pPr>
      <w:r w:rsidRPr="007E079A">
        <w:rPr>
          <w:rFonts w:ascii="Baskerville" w:eastAsiaTheme="minorEastAsia" w:hAnsi="Baskerville"/>
          <w:sz w:val="20"/>
          <w:szCs w:val="20"/>
        </w:rPr>
        <w:t xml:space="preserve">    drive_duration = get_closest_multiple_of_16(pulse.seconds_to_samples(drive_duration_sec))</w:t>
      </w:r>
    </w:p>
    <w:p w14:paraId="57D1494A" w14:textId="77777777" w:rsidR="006B2A49" w:rsidRPr="007E079A" w:rsidRDefault="006B2A49" w:rsidP="006B2A49">
      <w:pPr>
        <w:ind w:left="1416"/>
        <w:rPr>
          <w:rFonts w:ascii="Baskerville" w:eastAsiaTheme="minorEastAsia" w:hAnsi="Baskerville"/>
          <w:sz w:val="20"/>
          <w:szCs w:val="20"/>
        </w:rPr>
      </w:pPr>
      <w:r w:rsidRPr="007E079A">
        <w:rPr>
          <w:rFonts w:ascii="Baskerville" w:eastAsiaTheme="minorEastAsia" w:hAnsi="Baskerville"/>
          <w:sz w:val="20"/>
          <w:szCs w:val="20"/>
        </w:rPr>
        <w:t xml:space="preserve">    drive_sigma = pulse.seconds_to_samples(drive_sigma_sec)</w:t>
      </w:r>
    </w:p>
    <w:p w14:paraId="12F591C0" w14:textId="77777777" w:rsidR="006B2A49" w:rsidRPr="007E079A" w:rsidRDefault="006B2A49" w:rsidP="006B2A49">
      <w:pPr>
        <w:ind w:left="1416"/>
        <w:rPr>
          <w:rFonts w:ascii="Baskerville" w:eastAsiaTheme="minorEastAsia" w:hAnsi="Baskerville"/>
          <w:sz w:val="20"/>
          <w:szCs w:val="20"/>
        </w:rPr>
      </w:pPr>
      <w:r w:rsidRPr="007E079A">
        <w:rPr>
          <w:rFonts w:ascii="Baskerville" w:eastAsiaTheme="minorEastAsia" w:hAnsi="Baskerville"/>
          <w:sz w:val="20"/>
          <w:szCs w:val="20"/>
        </w:rPr>
        <w:t xml:space="preserve">    drive_chan = pulse.drive_channel(qubit)</w:t>
      </w:r>
    </w:p>
    <w:p w14:paraId="71E51B82" w14:textId="77777777" w:rsidR="006B2A49" w:rsidRPr="007E079A" w:rsidRDefault="006B2A49" w:rsidP="006B2A49">
      <w:pPr>
        <w:ind w:left="1416"/>
        <w:rPr>
          <w:rFonts w:ascii="Baskerville" w:eastAsiaTheme="minorEastAsia" w:hAnsi="Baskerville"/>
          <w:sz w:val="20"/>
          <w:szCs w:val="20"/>
        </w:rPr>
      </w:pPr>
      <w:r w:rsidRPr="007E079A">
        <w:rPr>
          <w:rFonts w:ascii="Baskerville" w:eastAsiaTheme="minorEastAsia" w:hAnsi="Baskerville"/>
          <w:sz w:val="20"/>
          <w:szCs w:val="20"/>
        </w:rPr>
        <w:t xml:space="preserve">    pulse.play(pulse.Gaussian(duration=drive_duration,</w:t>
      </w:r>
    </w:p>
    <w:p w14:paraId="7D5D433B" w14:textId="77777777" w:rsidR="006B2A49" w:rsidRPr="007E079A" w:rsidRDefault="006B2A49" w:rsidP="006B2A49">
      <w:pPr>
        <w:ind w:left="1416"/>
        <w:rPr>
          <w:rFonts w:ascii="Baskerville" w:eastAsiaTheme="minorEastAsia" w:hAnsi="Baskerville"/>
          <w:sz w:val="20"/>
          <w:szCs w:val="20"/>
        </w:rPr>
      </w:pPr>
      <w:r w:rsidRPr="007E079A">
        <w:rPr>
          <w:rFonts w:ascii="Baskerville" w:eastAsiaTheme="minorEastAsia" w:hAnsi="Baskerville"/>
          <w:sz w:val="20"/>
          <w:szCs w:val="20"/>
        </w:rPr>
        <w:t xml:space="preserve">                              amp=pi_amp,</w:t>
      </w:r>
    </w:p>
    <w:p w14:paraId="7DE93C1F" w14:textId="77777777" w:rsidR="006B2A49" w:rsidRPr="007E079A" w:rsidRDefault="006B2A49" w:rsidP="006B2A49">
      <w:pPr>
        <w:ind w:left="1416"/>
        <w:rPr>
          <w:rFonts w:ascii="Baskerville" w:eastAsiaTheme="minorEastAsia" w:hAnsi="Baskerville"/>
          <w:sz w:val="20"/>
          <w:szCs w:val="20"/>
        </w:rPr>
      </w:pPr>
      <w:r w:rsidRPr="007E079A">
        <w:rPr>
          <w:rFonts w:ascii="Baskerville" w:eastAsiaTheme="minorEastAsia" w:hAnsi="Baskerville"/>
          <w:sz w:val="20"/>
          <w:szCs w:val="20"/>
        </w:rPr>
        <w:t xml:space="preserve">                              sigma=drive_sigma,</w:t>
      </w:r>
    </w:p>
    <w:p w14:paraId="77B45DAE" w14:textId="77777777" w:rsidR="006B2A49" w:rsidRDefault="006B2A49" w:rsidP="006B2A49">
      <w:pPr>
        <w:ind w:left="1416"/>
        <w:rPr>
          <w:rFonts w:ascii="Baskerville" w:eastAsiaTheme="minorEastAsia" w:hAnsi="Baskerville"/>
          <w:sz w:val="20"/>
          <w:szCs w:val="20"/>
        </w:rPr>
      </w:pPr>
      <w:r w:rsidRPr="007E079A">
        <w:rPr>
          <w:rFonts w:ascii="Baskerville" w:eastAsiaTheme="minorEastAsia" w:hAnsi="Baskerville"/>
          <w:sz w:val="20"/>
          <w:szCs w:val="20"/>
        </w:rPr>
        <w:t xml:space="preserve">                              name='pi_pulse'), drive_chan)</w:t>
      </w:r>
    </w:p>
    <w:p w14:paraId="5D7AD61E" w14:textId="77777777" w:rsidR="006B2A49" w:rsidRDefault="006B2A49" w:rsidP="006B2A49">
      <w:pPr>
        <w:ind w:left="1416"/>
        <w:rPr>
          <w:rFonts w:ascii="Baskerville" w:eastAsiaTheme="minorEastAsia" w:hAnsi="Baskerville"/>
          <w:sz w:val="20"/>
          <w:szCs w:val="20"/>
        </w:rPr>
      </w:pPr>
      <w:r>
        <w:rPr>
          <w:rFonts w:ascii="Baskerville" w:eastAsiaTheme="minorEastAsia" w:hAnsi="Baskerville"/>
          <w:sz w:val="20"/>
          <w:szCs w:val="20"/>
        </w:rPr>
        <w:t>qc</w:t>
      </w:r>
      <w:r w:rsidRPr="007E079A">
        <w:rPr>
          <w:rFonts w:ascii="Baskerville" w:eastAsiaTheme="minorEastAsia" w:hAnsi="Baskerville"/>
          <w:sz w:val="20"/>
          <w:szCs w:val="20"/>
        </w:rPr>
        <w:t>.add_calibration('x', [0], pi_pulse)</w:t>
      </w:r>
    </w:p>
    <w:p w14:paraId="4C752B1E" w14:textId="77777777" w:rsidR="006B2A49" w:rsidRDefault="006B2A49" w:rsidP="006B2A49">
      <w:pPr>
        <w:ind w:left="1416"/>
        <w:rPr>
          <w:rFonts w:ascii="Baskerville" w:eastAsiaTheme="minorEastAsia" w:hAnsi="Baskerville"/>
          <w:sz w:val="20"/>
          <w:szCs w:val="20"/>
        </w:rPr>
      </w:pPr>
    </w:p>
    <w:p w14:paraId="4603FF28" w14:textId="77777777" w:rsidR="006B2A49" w:rsidRPr="00224380" w:rsidRDefault="006B2A49" w:rsidP="0075624D">
      <w:pPr>
        <w:rPr>
          <w:rFonts w:eastAsiaTheme="minorEastAsia"/>
        </w:rPr>
      </w:pPr>
      <w:r>
        <w:rPr>
          <w:rFonts w:eastAsiaTheme="minorEastAsia"/>
        </w:rPr>
        <w:lastRenderedPageBreak/>
        <w:t>In cui durata, sigma e ampiezza dell’impulso gaussiano sono i parametri ottenuti con le procedure spiegate nel capitolo 2. Così facendo, si controlla pienamente la corrispondenza gate</w:t>
      </w:r>
      <w:r w:rsidRPr="006C68EA">
        <w:rPr>
          <w:rFonts w:eastAsiaTheme="minorEastAsia"/>
        </w:rPr>
        <w:sym w:font="Wingdings" w:char="F0DF"/>
      </w:r>
      <w:r w:rsidRPr="006C68EA">
        <w:rPr>
          <w:rFonts w:eastAsiaTheme="minorEastAsia"/>
        </w:rPr>
        <w:sym w:font="Wingdings" w:char="F0E0"/>
      </w:r>
      <w:r>
        <w:rPr>
          <w:rFonts w:eastAsiaTheme="minorEastAsia"/>
        </w:rPr>
        <w:t xml:space="preserve">impulso. Dalla chiamata del metodo </w:t>
      </w:r>
      <w:r>
        <w:rPr>
          <w:rFonts w:eastAsiaTheme="minorEastAsia"/>
          <w:i/>
          <w:iCs/>
        </w:rPr>
        <w:t xml:space="preserve">qc.add_calibration() </w:t>
      </w:r>
      <w:r>
        <w:rPr>
          <w:rFonts w:eastAsiaTheme="minorEastAsia"/>
        </w:rPr>
        <w:t>il programma smetterà di usare il gate pre-impostato ed inizierà a usare l’impulso creato dall’utente.</w:t>
      </w:r>
    </w:p>
    <w:p w14:paraId="22607288" w14:textId="77777777" w:rsidR="006B2A49" w:rsidRDefault="006B2A49" w:rsidP="006B2A49">
      <w:pPr>
        <w:rPr>
          <w:rFonts w:ascii="Times" w:eastAsiaTheme="minorEastAsia" w:hAnsi="Times"/>
          <w:szCs w:val="22"/>
        </w:rPr>
      </w:pPr>
    </w:p>
    <w:p w14:paraId="69168C71" w14:textId="061E508B" w:rsidR="006B2A49" w:rsidRDefault="006B2A49" w:rsidP="0075624D">
      <w:pPr>
        <w:rPr>
          <w:rFonts w:eastAsiaTheme="minorEastAsia"/>
        </w:rPr>
      </w:pPr>
      <w:r>
        <w:rPr>
          <w:rFonts w:eastAsiaTheme="minorEastAsia"/>
        </w:rPr>
        <w:t>Per avere un confronto tra i diversi approcci è stato eseguito un esperimento. Sempre utilizzando il backend ibmq-armonk, si sono eseguiti dei circuiti elementari (applicazione di un X gate e misura del qubit) in tre modi differenti:</w:t>
      </w:r>
    </w:p>
    <w:p w14:paraId="744CA249" w14:textId="77777777" w:rsidR="0075624D" w:rsidRDefault="0075624D" w:rsidP="0075624D">
      <w:pPr>
        <w:pStyle w:val="Paragrafoelenco"/>
        <w:numPr>
          <w:ilvl w:val="0"/>
          <w:numId w:val="29"/>
        </w:numPr>
        <w:spacing w:line="240" w:lineRule="auto"/>
        <w:rPr>
          <w:rFonts w:ascii="Times" w:eastAsiaTheme="minorEastAsia" w:hAnsi="Times"/>
          <w:szCs w:val="22"/>
        </w:rPr>
      </w:pPr>
      <w:r>
        <w:rPr>
          <w:rFonts w:ascii="Times" w:eastAsiaTheme="minorEastAsia" w:hAnsi="Times"/>
          <w:szCs w:val="22"/>
        </w:rPr>
        <w:t>Utilizzando le librerie Qiskit. Si tratta semplicemente di dichiarare un oggetto della classe QuantumCircuit, applicare un X gate seguito poi da una misura. Il risultato atteso di questo circuito è, ovviamente, lo stato |1&gt;, per stimare l’affidabilità di questo gate preimpostato si è commissionato al servizio cloud di IBM l’esecuzione di questo algoritmo 30 volte con 1000 tentativi ciascuno per ottenere sufficiente statistica.</w:t>
      </w:r>
    </w:p>
    <w:p w14:paraId="771DD594" w14:textId="77777777" w:rsidR="0075624D" w:rsidRDefault="0075624D" w:rsidP="0075624D">
      <w:pPr>
        <w:numPr>
          <w:ilvl w:val="0"/>
          <w:numId w:val="29"/>
        </w:numPr>
        <w:rPr>
          <w:rFonts w:ascii="Times" w:eastAsiaTheme="minorEastAsia" w:hAnsi="Times"/>
          <w:szCs w:val="22"/>
        </w:rPr>
      </w:pPr>
      <w:r>
        <w:rPr>
          <w:rFonts w:ascii="Times" w:eastAsiaTheme="minorEastAsia" w:hAnsi="Times"/>
          <w:szCs w:val="22"/>
        </w:rPr>
        <w:t xml:space="preserve">Utilizzando le librerie QiskitPulse. In questo secondo caso si è ripercorso il programma di caratterizzazione fino alla dichiarazione del </w:t>
      </w:r>
      <m:oMath>
        <m:r>
          <w:rPr>
            <w:rFonts w:ascii="Cambria Math" w:eastAsiaTheme="minorEastAsia" w:hAnsi="Cambria Math"/>
            <w:szCs w:val="22"/>
          </w:rPr>
          <m:t>π</m:t>
        </m:r>
      </m:oMath>
      <w:r>
        <w:rPr>
          <w:rFonts w:ascii="Times" w:eastAsiaTheme="minorEastAsia" w:hAnsi="Times"/>
          <w:szCs w:val="22"/>
        </w:rPr>
        <w:t>-pulse; giunti a questo punto non si è proceduto con la stima di T1 e T2 ma si è costruito il medesimo circuito descritto nel punto 1; in questo, però, l’X gate è stato implementato con l’impulso appena calibrato. Il numero di esecuzioni richieste è pari a quelle precedenti.</w:t>
      </w:r>
    </w:p>
    <w:p w14:paraId="537D4426" w14:textId="77777777" w:rsidR="0075624D" w:rsidRPr="00465F99" w:rsidRDefault="0075624D" w:rsidP="0075624D">
      <w:pPr>
        <w:numPr>
          <w:ilvl w:val="0"/>
          <w:numId w:val="29"/>
        </w:numPr>
        <w:rPr>
          <w:rFonts w:ascii="Times" w:eastAsiaTheme="minorEastAsia" w:hAnsi="Times"/>
          <w:szCs w:val="22"/>
        </w:rPr>
      </w:pPr>
      <w:r>
        <w:rPr>
          <w:rFonts w:ascii="Times" w:eastAsiaTheme="minorEastAsia" w:hAnsi="Times"/>
          <w:szCs w:val="22"/>
        </w:rPr>
        <w:t xml:space="preserve">Utilizzando le librerie QiskitPulse ma con un lavoro di calibrazione più completo. Come anticipato nel Capitolo 2, è possibile affinare la calibrazione del </w:t>
      </w:r>
      <m:oMath>
        <m:r>
          <w:rPr>
            <w:rFonts w:ascii="Cambria Math" w:eastAsiaTheme="minorEastAsia" w:hAnsi="Cambria Math"/>
            <w:szCs w:val="22"/>
          </w:rPr>
          <m:t>π</m:t>
        </m:r>
      </m:oMath>
      <w:r>
        <w:rPr>
          <w:rFonts w:ascii="Times" w:eastAsiaTheme="minorEastAsia" w:hAnsi="Times"/>
          <w:szCs w:val="22"/>
        </w:rPr>
        <w:t>-pulse iterando il processo. Di fatti, si è mostrato come costruire questo impulso utilizzando solo una stima approssimativa della frequenza di risonanza; questo perché si è immaginato di non esser ancora in grado di passare da |0&gt; a |1&gt;, il che sarebbe poi stato necessario per i vari esperimenti come il Rabi e il Ramsey. Ma, seguendo l’esempio del paper [16], ai fini di una migliore ottimizzazione dei parametri di questo impulso è consigliato seguire i seguenti step:</w:t>
      </w:r>
    </w:p>
    <w:p w14:paraId="07AC5886" w14:textId="77777777" w:rsidR="0075624D" w:rsidRDefault="0075624D" w:rsidP="0075624D">
      <w:pPr>
        <w:ind w:left="708"/>
        <w:rPr>
          <w:rFonts w:ascii="Times" w:eastAsiaTheme="minorEastAsia" w:hAnsi="Times"/>
          <w:szCs w:val="22"/>
        </w:rPr>
      </w:pPr>
      <w:r>
        <w:rPr>
          <w:rFonts w:ascii="Times" w:eastAsiaTheme="minorEastAsia" w:hAnsi="Times"/>
          <w:szCs w:val="22"/>
        </w:rPr>
        <w:t>-Trovare una prima stima di frequenza di risonanza utilizzando tecniche di spettroscopia all’output del qubit; come fatto nel paragrafo “Frequenza di risonanza” del Capitolo 2.</w:t>
      </w:r>
    </w:p>
    <w:p w14:paraId="79CCC3AD" w14:textId="77777777" w:rsidR="0075624D" w:rsidRDefault="0075624D" w:rsidP="0075624D">
      <w:pPr>
        <w:ind w:left="708"/>
        <w:rPr>
          <w:rFonts w:ascii="Times" w:eastAsiaTheme="minorEastAsia" w:hAnsi="Times"/>
          <w:szCs w:val="22"/>
        </w:rPr>
      </w:pPr>
      <w:r>
        <w:rPr>
          <w:rFonts w:ascii="Times" w:eastAsiaTheme="minorEastAsia" w:hAnsi="Times"/>
          <w:szCs w:val="22"/>
        </w:rPr>
        <w:t xml:space="preserve">-Impulsare il qubit a questa frequenza in modo da osservare le oscillazioni Rabi e ottenere da un fit con una funzione sinusoidale l’ampiezza necessaria per implementare un </w:t>
      </w:r>
      <m:oMath>
        <m:r>
          <w:rPr>
            <w:rFonts w:ascii="Cambria Math" w:eastAsiaTheme="minorEastAsia" w:hAnsi="Cambria Math"/>
            <w:szCs w:val="22"/>
          </w:rPr>
          <m:t>π</m:t>
        </m:r>
      </m:oMath>
      <w:r>
        <w:rPr>
          <w:rFonts w:ascii="Times" w:eastAsiaTheme="minorEastAsia" w:hAnsi="Times"/>
          <w:szCs w:val="22"/>
        </w:rPr>
        <w:t>-pulse.</w:t>
      </w:r>
    </w:p>
    <w:p w14:paraId="3F7BAA20" w14:textId="77777777" w:rsidR="0075624D" w:rsidRDefault="0075624D" w:rsidP="0075624D">
      <w:pPr>
        <w:ind w:left="708"/>
        <w:rPr>
          <w:rFonts w:ascii="Times" w:eastAsiaTheme="minorEastAsia" w:hAnsi="Times"/>
          <w:szCs w:val="22"/>
        </w:rPr>
      </w:pPr>
      <w:r>
        <w:rPr>
          <w:rFonts w:ascii="Times" w:eastAsiaTheme="minorEastAsia" w:hAnsi="Times"/>
          <w:szCs w:val="22"/>
        </w:rPr>
        <w:t>-Eseguire un esperimento di Ramsey in modo da ottenere una stima più precisa della frequenza di risonanza.</w:t>
      </w:r>
    </w:p>
    <w:p w14:paraId="063A6538" w14:textId="77777777" w:rsidR="0075624D" w:rsidRDefault="0075624D" w:rsidP="0075624D">
      <w:pPr>
        <w:ind w:left="708"/>
        <w:rPr>
          <w:rFonts w:ascii="Times" w:eastAsiaTheme="minorEastAsia" w:hAnsi="Times"/>
          <w:szCs w:val="22"/>
        </w:rPr>
      </w:pPr>
      <w:r>
        <w:rPr>
          <w:rFonts w:ascii="Times" w:eastAsiaTheme="minorEastAsia" w:hAnsi="Times"/>
          <w:szCs w:val="22"/>
        </w:rPr>
        <w:t>-Eseguire un ulteriore esperimento per osservare le oscillazioni Rabi ed estrarre da un nuovo fit l’ampiezza definitiva dell’impulso necessario per passare dallo stato |0&gt; allo stato |1&gt;.</w:t>
      </w:r>
    </w:p>
    <w:p w14:paraId="5454FE4A" w14:textId="33CFFF11" w:rsidR="0075624D" w:rsidRPr="0075624D" w:rsidRDefault="0075624D" w:rsidP="0075624D">
      <w:pPr>
        <w:ind w:left="708"/>
        <w:rPr>
          <w:rFonts w:ascii="Times" w:eastAsiaTheme="minorEastAsia" w:hAnsi="Times"/>
          <w:szCs w:val="22"/>
        </w:rPr>
      </w:pPr>
      <w:r>
        <w:rPr>
          <w:rFonts w:ascii="Times" w:eastAsiaTheme="minorEastAsia" w:hAnsi="Times"/>
          <w:szCs w:val="22"/>
        </w:rPr>
        <w:t>Anche per questo terzo metodo sono stati eseguiti 30 volte set di 1000 circuiti ripetuti.</w:t>
      </w:r>
    </w:p>
    <w:p w14:paraId="1FCF9A0E" w14:textId="77777777" w:rsidR="006B2A49" w:rsidRDefault="006B2A49" w:rsidP="006B2A49">
      <w:pPr>
        <w:rPr>
          <w:rFonts w:ascii="Times" w:eastAsiaTheme="minorEastAsia" w:hAnsi="Times"/>
          <w:szCs w:val="22"/>
        </w:rPr>
      </w:pPr>
    </w:p>
    <w:p w14:paraId="7A55C8F9" w14:textId="77777777" w:rsidR="006B2A49" w:rsidRDefault="006B2A49" w:rsidP="0075624D">
      <w:pPr>
        <w:rPr>
          <w:rFonts w:eastAsiaTheme="minorEastAsia"/>
        </w:rPr>
      </w:pPr>
      <w:r>
        <w:rPr>
          <w:rFonts w:eastAsiaTheme="minorEastAsia"/>
        </w:rPr>
        <w:t>In tabella di riportano i risultati dei tre esperimenti; in particolare si mostrano i valori medi del numero di volte in cui si è ottenuto |1&gt; su un set di 1000 esecuzioni.</w:t>
      </w:r>
    </w:p>
    <w:p w14:paraId="480BFA02" w14:textId="77777777" w:rsidR="006B2A49" w:rsidRDefault="006B2A49" w:rsidP="0075624D">
      <w:pPr>
        <w:rPr>
          <w:rFonts w:eastAsiaTheme="minorEastAsia"/>
        </w:rPr>
      </w:pPr>
    </w:p>
    <w:tbl>
      <w:tblPr>
        <w:tblStyle w:val="Grigliatabella"/>
        <w:tblW w:w="0" w:type="auto"/>
        <w:jc w:val="center"/>
        <w:tblLook w:val="04A0" w:firstRow="1" w:lastRow="0" w:firstColumn="1" w:lastColumn="0" w:noHBand="0" w:noVBand="1"/>
      </w:tblPr>
      <w:tblGrid>
        <w:gridCol w:w="2691"/>
        <w:gridCol w:w="2691"/>
        <w:gridCol w:w="2692"/>
      </w:tblGrid>
      <w:tr w:rsidR="006B2A49" w14:paraId="7F61C483" w14:textId="77777777" w:rsidTr="006B2A49">
        <w:trPr>
          <w:trHeight w:val="244"/>
          <w:jc w:val="center"/>
        </w:trPr>
        <w:tc>
          <w:tcPr>
            <w:tcW w:w="2691" w:type="dxa"/>
          </w:tcPr>
          <w:p w14:paraId="0E82FAD1" w14:textId="77777777" w:rsidR="006B2A49" w:rsidRDefault="006B2A49" w:rsidP="0075624D">
            <w:r>
              <w:t>Metodo 1</w:t>
            </w:r>
          </w:p>
        </w:tc>
        <w:tc>
          <w:tcPr>
            <w:tcW w:w="2691" w:type="dxa"/>
          </w:tcPr>
          <w:p w14:paraId="51DCE078" w14:textId="77777777" w:rsidR="006B2A49" w:rsidRDefault="006B2A49" w:rsidP="0075624D">
            <w:r>
              <w:t>Metodo 2</w:t>
            </w:r>
          </w:p>
        </w:tc>
        <w:tc>
          <w:tcPr>
            <w:tcW w:w="2692" w:type="dxa"/>
          </w:tcPr>
          <w:p w14:paraId="219C2C72" w14:textId="77777777" w:rsidR="006B2A49" w:rsidRDefault="006B2A49" w:rsidP="0075624D">
            <w:r>
              <w:t>Metodo 3</w:t>
            </w:r>
          </w:p>
        </w:tc>
      </w:tr>
      <w:tr w:rsidR="006B2A49" w14:paraId="30FFFDE3" w14:textId="77777777" w:rsidTr="006B2A49">
        <w:trPr>
          <w:trHeight w:val="255"/>
          <w:jc w:val="center"/>
        </w:trPr>
        <w:tc>
          <w:tcPr>
            <w:tcW w:w="2691" w:type="dxa"/>
          </w:tcPr>
          <w:p w14:paraId="64BCD125" w14:textId="77777777" w:rsidR="006B2A49" w:rsidRPr="00DB532B" w:rsidRDefault="006B2A49" w:rsidP="0075624D">
            <m:oMathPara>
              <m:oMathParaPr>
                <m:jc m:val="center"/>
              </m:oMathParaPr>
              <m:oMath>
                <m:r>
                  <w:rPr>
                    <w:rFonts w:ascii="Cambria Math" w:hAnsi="Cambria Math"/>
                  </w:rPr>
                  <m:t>904±2</m:t>
                </m:r>
              </m:oMath>
            </m:oMathPara>
          </w:p>
        </w:tc>
        <w:tc>
          <w:tcPr>
            <w:tcW w:w="2691" w:type="dxa"/>
          </w:tcPr>
          <w:p w14:paraId="3AB06683" w14:textId="77777777" w:rsidR="006B2A49" w:rsidRDefault="006B2A49" w:rsidP="0075624D">
            <m:oMathPara>
              <m:oMath>
                <m:r>
                  <w:rPr>
                    <w:rFonts w:ascii="Cambria Math" w:hAnsi="Cambria Math"/>
                  </w:rPr>
                  <m:t>903±2</m:t>
                </m:r>
              </m:oMath>
            </m:oMathPara>
          </w:p>
        </w:tc>
        <w:tc>
          <w:tcPr>
            <w:tcW w:w="2692" w:type="dxa"/>
          </w:tcPr>
          <w:p w14:paraId="1C5982EA" w14:textId="77777777" w:rsidR="006B2A49" w:rsidRDefault="006B2A49" w:rsidP="0075624D">
            <m:oMathPara>
              <m:oMath>
                <m:r>
                  <w:rPr>
                    <w:rFonts w:ascii="Cambria Math" w:hAnsi="Cambria Math"/>
                  </w:rPr>
                  <m:t>904±2</m:t>
                </m:r>
              </m:oMath>
            </m:oMathPara>
          </w:p>
        </w:tc>
      </w:tr>
    </w:tbl>
    <w:p w14:paraId="67BBADC0" w14:textId="77777777" w:rsidR="006B2A49" w:rsidRDefault="006B2A49" w:rsidP="0075624D">
      <w:pPr>
        <w:rPr>
          <w:rFonts w:eastAsiaTheme="minorEastAsia"/>
        </w:rPr>
      </w:pPr>
    </w:p>
    <w:p w14:paraId="2605991C" w14:textId="77777777" w:rsidR="006B2A49" w:rsidRDefault="006B2A49" w:rsidP="0075624D">
      <w:pPr>
        <w:rPr>
          <w:rFonts w:eastAsiaTheme="minorEastAsia"/>
        </w:rPr>
      </w:pPr>
      <w:r>
        <w:rPr>
          <w:rFonts w:eastAsiaTheme="minorEastAsia"/>
        </w:rPr>
        <w:t xml:space="preserve">Si reputano questi risultati estremamente indicativi delle prestazioni del qubit e della bontà delle calibrazioni giornaliere di IBM. La prima cosa che si vuole osservare è che si ottiene |1&gt; come risultato della misura solo nel 90% dei casi (circa). Questo è piuttosto sorprendente. Di fatti si è considerato il circuito più semplice da eseguire, in cui compare un unico gate che non ha nemmeno </w:t>
      </w:r>
      <w:r>
        <w:rPr>
          <w:rFonts w:eastAsiaTheme="minorEastAsia"/>
        </w:rPr>
        <w:lastRenderedPageBreak/>
        <w:t>bisogno di essere scomposto in operazioni più elementari; ci si poteva aspettare un valore decisamente più prossimo a 100.</w:t>
      </w:r>
    </w:p>
    <w:p w14:paraId="3FCF9266" w14:textId="77777777" w:rsidR="006B2A49" w:rsidRDefault="006B2A49" w:rsidP="0075624D">
      <w:pPr>
        <w:rPr>
          <w:rFonts w:ascii="Times" w:eastAsiaTheme="minorEastAsia" w:hAnsi="Times"/>
          <w:szCs w:val="22"/>
        </w:rPr>
      </w:pPr>
      <w:r>
        <w:rPr>
          <w:rFonts w:ascii="Times" w:eastAsiaTheme="minorEastAsia" w:hAnsi="Times"/>
          <w:szCs w:val="22"/>
        </w:rPr>
        <w:t>In seconda battuta, si vuole commentare la perfetta compatibilità dei tre metodi utilizzati. L’unico a sembrare un po’ meno performante rispetto agli altri sembra essere quello che si basa sulla stima “grezza” della frequenza di risonanza. C’è però un dettaglio che si vorrebbe rimarcare: per svolgere questa tesi non si ha avuto a completa disposizione un qubit, tutti i circuiti inviati al servizio cloud sono stati messi “in coda” con altri di altri utenti e questo va a discapito delle calibrazioni fatte con QiskitPulse e poi utilizzate nei circuiti. Il caso ideale, che si è descritto a inizio paragrafo, prevede che le esecuzioni dei circuiti siano immediatamente successive alle calibrazioni, il che potrebbe portare una maggiore affidabilità del metodo 3.</w:t>
      </w:r>
    </w:p>
    <w:p w14:paraId="19303AFC" w14:textId="77777777" w:rsidR="006B2A49" w:rsidRPr="00C12634" w:rsidRDefault="006B2A49" w:rsidP="0075624D">
      <w:pPr>
        <w:rPr>
          <w:rFonts w:ascii="Times" w:eastAsiaTheme="minorEastAsia" w:hAnsi="Times"/>
          <w:szCs w:val="22"/>
        </w:rPr>
      </w:pPr>
      <w:r>
        <w:rPr>
          <w:rFonts w:ascii="Times" w:eastAsiaTheme="minorEastAsia" w:hAnsi="Times"/>
          <w:szCs w:val="22"/>
        </w:rPr>
        <w:t xml:space="preserve">Altro aspetto non trascurabile per il commento dei risultati è l’errore nella misura dello stato di un qubit. Nella scheda tecnica del computer ibmq-armonk si legge </w:t>
      </w:r>
      <w:r w:rsidRPr="00C12634">
        <w:rPr>
          <w:rFonts w:ascii="Times" w:eastAsiaTheme="minorEastAsia" w:hAnsi="Times"/>
          <w:i/>
          <w:iCs/>
          <w:szCs w:val="22"/>
        </w:rPr>
        <w:t>“Avg. Readout Error: 3.86e-2”</w:t>
      </w:r>
      <w:r>
        <w:rPr>
          <w:rFonts w:ascii="Times" w:eastAsiaTheme="minorEastAsia" w:hAnsi="Times"/>
          <w:szCs w:val="22"/>
        </w:rPr>
        <w:t>. Il che significa che l’errore di lettura dello stato di un qubit è affetto da un’incertezza relativa nell’ordine del 4%! Il che è ben al disopra delle deviazioni standard dalla media riportate in tabella. Per poter dire in che misura i risultati ottenuti siano dovuti all’errata implementazione del gate o all’errore di lettura dello stato, bisognerebbe condurre ulteriori approfondimenti. Questi, però, esulano dallo scopo di questo lavoro interessato al confronto tra gate preimpostati e gate creati dall’utente; i quali sono stati qui confrontati a parità di hardware, dunque a parità di apparato condizioni.</w:t>
      </w:r>
    </w:p>
    <w:p w14:paraId="6A53868C" w14:textId="77777777" w:rsidR="006B2A49" w:rsidRDefault="006B2A49" w:rsidP="006B2A49">
      <w:pPr>
        <w:rPr>
          <w:rFonts w:ascii="Times" w:eastAsiaTheme="minorEastAsia" w:hAnsi="Times"/>
          <w:szCs w:val="22"/>
        </w:rPr>
      </w:pPr>
    </w:p>
    <w:p w14:paraId="215DA11F" w14:textId="74F84F2F" w:rsidR="006B2A49" w:rsidRDefault="0075624D" w:rsidP="0075624D">
      <w:pPr>
        <w:pStyle w:val="Titolo3"/>
        <w:rPr>
          <w:rFonts w:eastAsiaTheme="minorEastAsia"/>
        </w:rPr>
      </w:pPr>
      <w:r>
        <w:rPr>
          <w:rFonts w:eastAsiaTheme="minorEastAsia"/>
        </w:rPr>
        <w:t xml:space="preserve">3.3 </w:t>
      </w:r>
      <w:r w:rsidR="006B2A49">
        <w:rPr>
          <w:rFonts w:eastAsiaTheme="minorEastAsia"/>
        </w:rPr>
        <w:t>As Late As Possible (ALAP)</w:t>
      </w:r>
    </w:p>
    <w:p w14:paraId="1FFAEA32" w14:textId="77777777" w:rsidR="006B2A49" w:rsidRDefault="006B2A49" w:rsidP="0075624D">
      <w:pPr>
        <w:rPr>
          <w:rFonts w:eastAsiaTheme="minorEastAsia"/>
        </w:rPr>
      </w:pPr>
      <w:r>
        <w:rPr>
          <w:rFonts w:eastAsiaTheme="minorEastAsia"/>
        </w:rPr>
        <w:t>“</w:t>
      </w:r>
      <w:r>
        <w:rPr>
          <w:rFonts w:eastAsiaTheme="minorEastAsia"/>
          <w:i/>
          <w:iCs/>
        </w:rPr>
        <w:t xml:space="preserve">As Late As Possible” </w:t>
      </w:r>
      <w:r>
        <w:rPr>
          <w:rFonts w:eastAsiaTheme="minorEastAsia"/>
        </w:rPr>
        <w:t>è l’approccio alla schedulazione utilizzato di default da Qiskit. Sebbene si possa utilizzare il suo opposto “</w:t>
      </w:r>
      <w:r>
        <w:rPr>
          <w:rFonts w:eastAsiaTheme="minorEastAsia"/>
          <w:i/>
          <w:iCs/>
        </w:rPr>
        <w:t>As Soon As Possible”,</w:t>
      </w:r>
      <w:r>
        <w:rPr>
          <w:rFonts w:eastAsiaTheme="minorEastAsia"/>
        </w:rPr>
        <w:t xml:space="preserve"> c’è un ottimo motivo fisico per scegliere l’approccio ALAP: la decoerenza. L’idea di base è quella che un qubit lasciato allo stato fondamentale ha poche probabilità di cambiare di stato, mentre un qubit in una sovrapposizione di stati o esattamente nello stato |1&gt; è soggetto sia a rilassamento trasverso che longitudinale.</w:t>
      </w:r>
    </w:p>
    <w:p w14:paraId="77F74206" w14:textId="77777777" w:rsidR="006B2A49" w:rsidRDefault="006B2A49" w:rsidP="0075624D">
      <w:pPr>
        <w:rPr>
          <w:rFonts w:eastAsiaTheme="minorEastAsia"/>
        </w:rPr>
      </w:pPr>
      <w:r>
        <w:rPr>
          <w:rFonts w:eastAsiaTheme="minorEastAsia"/>
        </w:rPr>
        <w:t xml:space="preserve">Chiaramente, questo discorso è valido esclusivamente per circuiti in cui è presente un numero plurale di qubit, in cui è possibile che solo un certo sottogruppo venga utilizzato nella prima parte di algoritmo e solo più tardi vengano “chiamati in causa” i restanti. </w:t>
      </w:r>
    </w:p>
    <w:p w14:paraId="63ACD36B" w14:textId="77777777" w:rsidR="006B2A49" w:rsidRDefault="006B2A49" w:rsidP="006B2A49">
      <w:pPr>
        <w:rPr>
          <w:rFonts w:ascii="Times" w:eastAsiaTheme="minorEastAsia" w:hAnsi="Times"/>
          <w:szCs w:val="22"/>
        </w:rPr>
      </w:pPr>
    </w:p>
    <w:p w14:paraId="783797CB" w14:textId="7502A8EB" w:rsidR="006B2A49" w:rsidRPr="00C76348" w:rsidRDefault="006B2A49" w:rsidP="006B2A49">
      <w:pPr>
        <w:jc w:val="center"/>
        <w:rPr>
          <w:rFonts w:ascii="Times" w:eastAsiaTheme="minorEastAsia" w:hAnsi="Times"/>
          <w:szCs w:val="22"/>
        </w:rPr>
      </w:pPr>
      <w:r>
        <w:rPr>
          <w:rFonts w:ascii="Times" w:eastAsiaTheme="minorEastAsia" w:hAnsi="Times"/>
          <w:szCs w:val="22"/>
        </w:rPr>
        <w:drawing>
          <wp:inline distT="0" distB="0" distL="0" distR="0" wp14:anchorId="104A50B3" wp14:editId="0E069BFA">
            <wp:extent cx="2970131" cy="924465"/>
            <wp:effectExtent l="0" t="0" r="1905" b="317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79691" cy="958566"/>
                    </a:xfrm>
                    <a:prstGeom prst="rect">
                      <a:avLst/>
                    </a:prstGeom>
                  </pic:spPr>
                </pic:pic>
              </a:graphicData>
            </a:graphic>
          </wp:inline>
        </w:drawing>
      </w:r>
      <w:r>
        <w:rPr>
          <w:rFonts w:ascii="Times" w:eastAsiaTheme="minorEastAsia" w:hAnsi="Times"/>
          <w:szCs w:val="22"/>
        </w:rPr>
        <w:drawing>
          <wp:inline distT="0" distB="0" distL="0" distR="0" wp14:anchorId="2E9A7B19" wp14:editId="7771272D">
            <wp:extent cx="2965816" cy="923122"/>
            <wp:effectExtent l="0" t="0" r="0" b="444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11083" cy="968337"/>
                    </a:xfrm>
                    <a:prstGeom prst="rect">
                      <a:avLst/>
                    </a:prstGeom>
                  </pic:spPr>
                </pic:pic>
              </a:graphicData>
            </a:graphic>
          </wp:inline>
        </w:drawing>
      </w:r>
    </w:p>
    <w:p w14:paraId="07C7447B" w14:textId="77777777" w:rsidR="006B2A49" w:rsidRDefault="006B2A49" w:rsidP="006B2A49">
      <w:pPr>
        <w:jc w:val="center"/>
        <w:rPr>
          <w:rFonts w:ascii="Times" w:eastAsiaTheme="minorEastAsia" w:hAnsi="Times"/>
          <w:szCs w:val="22"/>
        </w:rPr>
      </w:pPr>
    </w:p>
    <w:p w14:paraId="029ACE5F" w14:textId="77777777" w:rsidR="006B2A49" w:rsidRDefault="006B2A49" w:rsidP="0075624D">
      <w:pPr>
        <w:pStyle w:val="Didascalie"/>
      </w:pPr>
      <w:r>
        <w:t>Fig. 3.2: In figura sono rappresentati i due diversi approcci di schedulazione ALAP e ASAP.</w:t>
      </w:r>
    </w:p>
    <w:p w14:paraId="07EBC205" w14:textId="77777777" w:rsidR="006B2A49" w:rsidRDefault="006B2A49" w:rsidP="0075624D">
      <w:pPr>
        <w:pStyle w:val="Didascalie"/>
      </w:pPr>
      <w:r>
        <w:t>Importante notare come nel caso destro (ALAP) nessun qubit venga lasciato interagire liberamente</w:t>
      </w:r>
    </w:p>
    <w:p w14:paraId="7A7EF36F" w14:textId="77777777" w:rsidR="006B2A49" w:rsidRDefault="006B2A49" w:rsidP="0075624D">
      <w:pPr>
        <w:pStyle w:val="Didascalie"/>
      </w:pPr>
      <w:r>
        <w:t>con l’ambiente dopo il primo impulso.</w:t>
      </w:r>
    </w:p>
    <w:p w14:paraId="20B27F98" w14:textId="4AF8D2EC" w:rsidR="0028631D" w:rsidRPr="0028631D" w:rsidRDefault="0028631D" w:rsidP="006B2A49">
      <w:pPr>
        <w:rPr>
          <w:rFonts w:eastAsiaTheme="minorEastAsia"/>
        </w:rPr>
      </w:pPr>
    </w:p>
    <w:sectPr w:rsidR="0028631D" w:rsidRPr="0028631D" w:rsidSect="006C4C20">
      <w:footerReference w:type="even" r:id="rId31"/>
      <w:footerReference w:type="default" r:id="rId32"/>
      <w:pgSz w:w="11906" w:h="16838" w:code="9"/>
      <w:pgMar w:top="1418" w:right="1531" w:bottom="1247" w:left="1531"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DCE12" w14:textId="77777777" w:rsidR="00BA0CD4" w:rsidRDefault="00BA0CD4">
      <w:pPr>
        <w:spacing w:line="240" w:lineRule="auto"/>
      </w:pPr>
      <w:r>
        <w:separator/>
      </w:r>
    </w:p>
  </w:endnote>
  <w:endnote w:type="continuationSeparator" w:id="0">
    <w:p w14:paraId="4DAB533A" w14:textId="77777777" w:rsidR="00BA0CD4" w:rsidRDefault="00BA0C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U Serif Roman">
    <w:altName w:val="Mongolian Baiti"/>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panose1 w:val="020B0604020202020204"/>
    <w:charset w:val="00"/>
    <w:family w:val="auto"/>
    <w:pitch w:val="variable"/>
    <w:sig w:usb0="E10002FF" w:usb1="5201E1EB" w:usb2="00020004" w:usb3="00000000" w:csb0="0000011F" w:csb1="00000000"/>
  </w:font>
  <w:font w:name="Lucida Grande">
    <w:altName w:val="﷽﷽﷽﷽﷽﷽﷽﷽rande"/>
    <w:panose1 w:val="020B0600040502020204"/>
    <w:charset w:val="00"/>
    <w:family w:val="swiss"/>
    <w:pitch w:val="variable"/>
    <w:sig w:usb0="E1000AEF" w:usb1="5000A1FF" w:usb2="00000000" w:usb3="00000000" w:csb0="000001BF" w:csb1="00000000"/>
  </w:font>
  <w:font w:name="Times">
    <w:altName w:val="﷽﷽﷽﷽﷽﷽⸳Ɛ"/>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pperplate">
    <w:altName w:val="﷽﷽﷽﷽﷽﷽﷽﷽ate"/>
    <w:panose1 w:val="02000504000000020004"/>
    <w:charset w:val="4D"/>
    <w:family w:val="auto"/>
    <w:pitch w:val="variable"/>
    <w:sig w:usb0="80000067" w:usb1="00000000" w:usb2="00000000" w:usb3="00000000" w:csb0="00000111" w:csb1="00000000"/>
  </w:font>
  <w:font w:name="Segoe UI">
    <w:panose1 w:val="020B0502040204020203"/>
    <w:charset w:val="00"/>
    <w:family w:val="swiss"/>
    <w:pitch w:val="variable"/>
    <w:sig w:usb0="E4002EFF" w:usb1="C000E47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Baskerville">
    <w:altName w:val="﷽﷽﷽﷽﷽﷽﷽﷽lle"/>
    <w:panose1 w:val="02020502070401020303"/>
    <w:charset w:val="00"/>
    <w:family w:val="roman"/>
    <w:pitch w:val="variable"/>
    <w:sig w:usb0="80000067" w:usb1="02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2013132292"/>
      <w:docPartObj>
        <w:docPartGallery w:val="Page Numbers (Bottom of Page)"/>
        <w:docPartUnique/>
      </w:docPartObj>
    </w:sdtPr>
    <w:sdtContent>
      <w:p w14:paraId="7D81F9C9" w14:textId="26130DB4" w:rsidR="006B2A49" w:rsidRDefault="006B2A49" w:rsidP="006C4C20">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79021C3E" w14:textId="77777777" w:rsidR="006B2A49" w:rsidRDefault="006B2A4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49507666"/>
      <w:docPartObj>
        <w:docPartGallery w:val="Page Numbers (Bottom of Page)"/>
        <w:docPartUnique/>
      </w:docPartObj>
    </w:sdtPr>
    <w:sdtContent>
      <w:p w14:paraId="1FFE216E" w14:textId="60F53310" w:rsidR="006B2A49" w:rsidRDefault="006B2A49" w:rsidP="006B2A49">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sdtContent>
  </w:sdt>
  <w:p w14:paraId="50410116" w14:textId="77777777" w:rsidR="006B2A49" w:rsidRDefault="006B2A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FB894" w14:textId="77777777" w:rsidR="00BA0CD4" w:rsidRDefault="00BA0CD4">
      <w:pPr>
        <w:spacing w:line="240" w:lineRule="auto"/>
      </w:pPr>
      <w:r>
        <w:separator/>
      </w:r>
    </w:p>
  </w:footnote>
  <w:footnote w:type="continuationSeparator" w:id="0">
    <w:p w14:paraId="1FA2BE3A" w14:textId="77777777" w:rsidR="00BA0CD4" w:rsidRDefault="00BA0C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270C70"/>
    <w:multiLevelType w:val="multilevel"/>
    <w:tmpl w:val="12C4424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1F60CED"/>
    <w:multiLevelType w:val="hybridMultilevel"/>
    <w:tmpl w:val="0E121E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3A7845F9"/>
    <w:multiLevelType w:val="multilevel"/>
    <w:tmpl w:val="12C4424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4C7A2EEC"/>
    <w:multiLevelType w:val="hybridMultilevel"/>
    <w:tmpl w:val="93FEE4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E45725C"/>
    <w:multiLevelType w:val="hybridMultilevel"/>
    <w:tmpl w:val="F22634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F4D07F2"/>
    <w:multiLevelType w:val="hybridMultilevel"/>
    <w:tmpl w:val="03F4FC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6F133DF"/>
    <w:multiLevelType w:val="multilevel"/>
    <w:tmpl w:val="12C4424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5F6C7427"/>
    <w:multiLevelType w:val="multilevel"/>
    <w:tmpl w:val="12C4424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69A51DB4"/>
    <w:multiLevelType w:val="hybridMultilevel"/>
    <w:tmpl w:val="656A1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AAF1349"/>
    <w:multiLevelType w:val="hybridMultilevel"/>
    <w:tmpl w:val="B756F1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7AC35DF1"/>
    <w:multiLevelType w:val="hybridMultilevel"/>
    <w:tmpl w:val="C66E1C7C"/>
    <w:lvl w:ilvl="0" w:tplc="5BCE68B8">
      <w:numFmt w:val="bullet"/>
      <w:lvlText w:val="-"/>
      <w:lvlJc w:val="left"/>
      <w:pPr>
        <w:ind w:left="720" w:hanging="360"/>
      </w:pPr>
      <w:rPr>
        <w:rFonts w:ascii="CMU Serif Roman" w:eastAsiaTheme="minorEastAsia" w:hAnsi="CMU Serif Roman" w:cs="CMU Serif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21"/>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0"/>
  </w:num>
  <w:num w:numId="21">
    <w:abstractNumId w:val="17"/>
  </w:num>
  <w:num w:numId="22">
    <w:abstractNumId w:val="13"/>
  </w:num>
  <w:num w:numId="23">
    <w:abstractNumId w:val="11"/>
  </w:num>
  <w:num w:numId="24">
    <w:abstractNumId w:val="19"/>
  </w:num>
  <w:num w:numId="25">
    <w:abstractNumId w:val="22"/>
  </w:num>
  <w:num w:numId="26">
    <w:abstractNumId w:val="20"/>
  </w:num>
  <w:num w:numId="27">
    <w:abstractNumId w:val="14"/>
  </w:num>
  <w:num w:numId="28">
    <w:abstractNumId w:val="1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it-IT" w:vendorID="64" w:dllVersion="4096" w:nlCheck="1" w:checkStyle="0"/>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80"/>
    <w:rsid w:val="00002C0E"/>
    <w:rsid w:val="00015D78"/>
    <w:rsid w:val="000B3B45"/>
    <w:rsid w:val="001E54EA"/>
    <w:rsid w:val="00226E4E"/>
    <w:rsid w:val="0028631D"/>
    <w:rsid w:val="00306EE9"/>
    <w:rsid w:val="00381C48"/>
    <w:rsid w:val="0038625A"/>
    <w:rsid w:val="00394C12"/>
    <w:rsid w:val="003C77E1"/>
    <w:rsid w:val="003D1C19"/>
    <w:rsid w:val="0040539F"/>
    <w:rsid w:val="00444047"/>
    <w:rsid w:val="004C3899"/>
    <w:rsid w:val="004D21AF"/>
    <w:rsid w:val="004D6547"/>
    <w:rsid w:val="004E7691"/>
    <w:rsid w:val="00514165"/>
    <w:rsid w:val="00552FB2"/>
    <w:rsid w:val="00604F5B"/>
    <w:rsid w:val="00690B26"/>
    <w:rsid w:val="006B2A49"/>
    <w:rsid w:val="006B464E"/>
    <w:rsid w:val="006C4C20"/>
    <w:rsid w:val="006D0A1F"/>
    <w:rsid w:val="00701FF1"/>
    <w:rsid w:val="0075624D"/>
    <w:rsid w:val="007715BB"/>
    <w:rsid w:val="007F5E61"/>
    <w:rsid w:val="00811330"/>
    <w:rsid w:val="008369FC"/>
    <w:rsid w:val="00923A9F"/>
    <w:rsid w:val="00934289"/>
    <w:rsid w:val="009D2176"/>
    <w:rsid w:val="009F152B"/>
    <w:rsid w:val="00A23083"/>
    <w:rsid w:val="00A81DAA"/>
    <w:rsid w:val="00AA3C28"/>
    <w:rsid w:val="00AC505D"/>
    <w:rsid w:val="00AD0F2C"/>
    <w:rsid w:val="00AE2B7B"/>
    <w:rsid w:val="00B34732"/>
    <w:rsid w:val="00B82157"/>
    <w:rsid w:val="00BA0CD4"/>
    <w:rsid w:val="00BE49F9"/>
    <w:rsid w:val="00C62791"/>
    <w:rsid w:val="00CF3380"/>
    <w:rsid w:val="00D331D1"/>
    <w:rsid w:val="00D42C11"/>
    <w:rsid w:val="00D57864"/>
    <w:rsid w:val="00DD40DB"/>
    <w:rsid w:val="00DD4E5A"/>
    <w:rsid w:val="00E125AE"/>
    <w:rsid w:val="00E275A3"/>
    <w:rsid w:val="00E81D56"/>
    <w:rsid w:val="00E92A4E"/>
    <w:rsid w:val="00ED5FB5"/>
    <w:rsid w:val="00F35676"/>
    <w:rsid w:val="00F5377D"/>
    <w:rsid w:val="00F61A29"/>
    <w:rsid w:val="00F62868"/>
    <w:rsid w:val="00F72B4E"/>
    <w:rsid w:val="00F9046E"/>
    <w:rsid w:val="00FB5A0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B4D30E"/>
  <w15:docId w15:val="{5E4334CF-7A7F-0D4E-AF5F-675AB3AB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Testo"/>
    <w:qFormat/>
    <w:rsid w:val="006D0A1F"/>
    <w:pPr>
      <w:spacing w:line="312" w:lineRule="auto"/>
      <w:jc w:val="both"/>
    </w:pPr>
    <w:rPr>
      <w:rFonts w:ascii="CMU Serif Roman" w:hAnsi="CMU Serif Roman"/>
      <w:noProof/>
      <w:sz w:val="22"/>
      <w:szCs w:val="24"/>
      <w:lang w:val="it-IT" w:eastAsia="en-US"/>
    </w:rPr>
  </w:style>
  <w:style w:type="paragraph" w:styleId="Titolo1">
    <w:name w:val="heading 1"/>
    <w:aliases w:val="Titolo Capitolo"/>
    <w:basedOn w:val="Normale"/>
    <w:next w:val="Normale"/>
    <w:qFormat/>
    <w:rsid w:val="006D0A1F"/>
    <w:pPr>
      <w:keepNext/>
      <w:tabs>
        <w:tab w:val="left" w:pos="482"/>
      </w:tabs>
      <w:spacing w:before="360" w:after="180"/>
      <w:jc w:val="left"/>
      <w:outlineLvl w:val="0"/>
    </w:pPr>
    <w:rPr>
      <w:rFonts w:cs="Arial"/>
      <w:b/>
      <w:bCs/>
      <w:sz w:val="36"/>
      <w:szCs w:val="32"/>
    </w:rPr>
  </w:style>
  <w:style w:type="paragraph" w:styleId="Titolo2">
    <w:name w:val="heading 2"/>
    <w:aliases w:val="Numero Capitolo"/>
    <w:basedOn w:val="Normale"/>
    <w:next w:val="Normale"/>
    <w:qFormat/>
    <w:rsid w:val="006D0A1F"/>
    <w:pPr>
      <w:keepNext/>
      <w:tabs>
        <w:tab w:val="left" w:pos="624"/>
      </w:tabs>
      <w:spacing w:before="300" w:after="120"/>
      <w:jc w:val="left"/>
      <w:outlineLvl w:val="1"/>
    </w:pPr>
    <w:rPr>
      <w:rFonts w:cs="Arial"/>
      <w:b/>
      <w:bCs/>
      <w:iCs/>
      <w:sz w:val="28"/>
      <w:szCs w:val="28"/>
    </w:rPr>
  </w:style>
  <w:style w:type="paragraph" w:styleId="Titolo3">
    <w:name w:val="heading 3"/>
    <w:aliases w:val="Paragrafo"/>
    <w:basedOn w:val="Normale"/>
    <w:next w:val="Normale"/>
    <w:qFormat/>
    <w:rsid w:val="006D0A1F"/>
    <w:pPr>
      <w:keepNext/>
      <w:tabs>
        <w:tab w:val="left" w:pos="765"/>
      </w:tabs>
      <w:spacing w:before="300" w:after="120"/>
      <w:jc w:val="left"/>
      <w:outlineLvl w:val="2"/>
    </w:pPr>
    <w:rPr>
      <w:rFonts w:cs="Arial"/>
      <w:b/>
      <w:bCs/>
      <w:szCs w:val="26"/>
    </w:rPr>
  </w:style>
  <w:style w:type="paragraph" w:styleId="Titolo4">
    <w:name w:val="heading 4"/>
    <w:basedOn w:val="Normale"/>
    <w:next w:val="Normale"/>
    <w:link w:val="Titolo4Carattere"/>
    <w:uiPriority w:val="9"/>
    <w:semiHidden/>
    <w:unhideWhenUsed/>
    <w:qFormat/>
    <w:rsid w:val="00BE49F9"/>
    <w:pPr>
      <w:keepNext/>
      <w:keepLines/>
      <w:spacing w:before="200"/>
      <w:outlineLvl w:val="3"/>
    </w:pPr>
    <w:rPr>
      <w:rFonts w:eastAsiaTheme="majorEastAsia" w:cstheme="majorBidi"/>
      <w:b/>
      <w:bCs/>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pPr>
      <w:tabs>
        <w:tab w:val="center" w:pos="4153"/>
        <w:tab w:val="right" w:pos="8306"/>
      </w:tabs>
    </w:pPr>
  </w:style>
  <w:style w:type="character" w:styleId="Numeropagina">
    <w:name w:val="page number"/>
    <w:basedOn w:val="Carpredefinitoparagrafo"/>
    <w:semiHidden/>
  </w:style>
  <w:style w:type="paragraph" w:styleId="Intestazione">
    <w:name w:val="header"/>
    <w:basedOn w:val="Normale"/>
    <w:semiHidden/>
    <w:pPr>
      <w:tabs>
        <w:tab w:val="center" w:pos="4153"/>
        <w:tab w:val="right" w:pos="8306"/>
      </w:tabs>
    </w:pPr>
  </w:style>
  <w:style w:type="paragraph" w:styleId="Didascalia">
    <w:name w:val="caption"/>
    <w:basedOn w:val="Normale"/>
    <w:next w:val="Normale"/>
    <w:uiPriority w:val="35"/>
    <w:unhideWhenUsed/>
    <w:qFormat/>
    <w:rsid w:val="00BE49F9"/>
    <w:rPr>
      <w:bCs/>
      <w:sz w:val="20"/>
      <w:szCs w:val="20"/>
    </w:rPr>
  </w:style>
  <w:style w:type="paragraph" w:styleId="Titolo">
    <w:name w:val="Title"/>
    <w:basedOn w:val="Normale"/>
    <w:next w:val="Normale"/>
    <w:link w:val="TitoloCarattere"/>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oloCarattere">
    <w:name w:val="Titolo Carattere"/>
    <w:basedOn w:val="Carpredefinitoparagrafo"/>
    <w:link w:val="Titolo"/>
    <w:uiPriority w:val="10"/>
    <w:rsid w:val="00226E4E"/>
    <w:rPr>
      <w:rFonts w:ascii="CMU Serif Roman" w:eastAsiaTheme="majorEastAsia" w:hAnsi="CMU Serif Roman" w:cstheme="majorBidi"/>
      <w:b/>
      <w:bCs/>
      <w:kern w:val="28"/>
      <w:sz w:val="32"/>
      <w:szCs w:val="32"/>
      <w:lang w:val="en-GB" w:eastAsia="en-US"/>
    </w:rPr>
  </w:style>
  <w:style w:type="character" w:customStyle="1" w:styleId="Titolo4Carattere">
    <w:name w:val="Titolo 4 Carattere"/>
    <w:basedOn w:val="Carpredefinitoparagrafo"/>
    <w:link w:val="Titolo4"/>
    <w:uiPriority w:val="9"/>
    <w:semiHidden/>
    <w:rsid w:val="00BE49F9"/>
    <w:rPr>
      <w:rFonts w:ascii="CMU Serif" w:eastAsiaTheme="majorEastAsia" w:hAnsi="CMU Serif" w:cstheme="majorBidi"/>
      <w:b/>
      <w:bCs/>
      <w:iCs/>
      <w:sz w:val="21"/>
      <w:szCs w:val="24"/>
      <w:lang w:val="en-GB" w:eastAsia="en-US"/>
    </w:rPr>
  </w:style>
  <w:style w:type="paragraph" w:styleId="Titolosommario">
    <w:name w:val="TOC Heading"/>
    <w:basedOn w:val="Titolo1"/>
    <w:next w:val="Normale"/>
    <w:uiPriority w:val="39"/>
    <w:unhideWhenUsed/>
    <w:qFormat/>
    <w:rsid w:val="00E125AE"/>
    <w:pPr>
      <w:keepLines/>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Sommario1">
    <w:name w:val="toc 1"/>
    <w:basedOn w:val="Normale"/>
    <w:next w:val="Normale"/>
    <w:autoRedefine/>
    <w:uiPriority w:val="39"/>
    <w:unhideWhenUsed/>
    <w:rsid w:val="00394C12"/>
    <w:pPr>
      <w:spacing w:before="120"/>
      <w:jc w:val="left"/>
    </w:pPr>
    <w:rPr>
      <w:rFonts w:asciiTheme="minorHAnsi" w:hAnsiTheme="minorHAnsi"/>
      <w:b/>
      <w:sz w:val="24"/>
    </w:rPr>
  </w:style>
  <w:style w:type="paragraph" w:styleId="Testofumetto">
    <w:name w:val="Balloon Text"/>
    <w:basedOn w:val="Normale"/>
    <w:link w:val="TestofumettoCarattere"/>
    <w:uiPriority w:val="99"/>
    <w:semiHidden/>
    <w:unhideWhenUsed/>
    <w:rsid w:val="00E125AE"/>
    <w:pPr>
      <w:spacing w:line="240" w:lineRule="auto"/>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E125AE"/>
    <w:rPr>
      <w:rFonts w:ascii="Lucida Grande" w:hAnsi="Lucida Grande" w:cs="Lucida Grande"/>
      <w:sz w:val="18"/>
      <w:szCs w:val="18"/>
      <w:lang w:val="en-GB" w:eastAsia="en-US"/>
    </w:rPr>
  </w:style>
  <w:style w:type="paragraph" w:styleId="Sommario2">
    <w:name w:val="toc 2"/>
    <w:basedOn w:val="Normale"/>
    <w:next w:val="Normale"/>
    <w:autoRedefine/>
    <w:uiPriority w:val="39"/>
    <w:unhideWhenUsed/>
    <w:rsid w:val="00394C12"/>
    <w:pPr>
      <w:ind w:left="210"/>
      <w:jc w:val="left"/>
    </w:pPr>
    <w:rPr>
      <w:rFonts w:asciiTheme="minorHAnsi" w:hAnsiTheme="minorHAnsi"/>
      <w:b/>
      <w:szCs w:val="22"/>
    </w:rPr>
  </w:style>
  <w:style w:type="paragraph" w:styleId="Sommario3">
    <w:name w:val="toc 3"/>
    <w:basedOn w:val="Normale"/>
    <w:next w:val="Normale"/>
    <w:autoRedefine/>
    <w:uiPriority w:val="39"/>
    <w:unhideWhenUsed/>
    <w:rsid w:val="00394C12"/>
    <w:pPr>
      <w:ind w:left="420"/>
      <w:jc w:val="left"/>
    </w:pPr>
    <w:rPr>
      <w:rFonts w:asciiTheme="minorHAnsi" w:hAnsiTheme="minorHAnsi"/>
      <w:szCs w:val="22"/>
    </w:rPr>
  </w:style>
  <w:style w:type="paragraph" w:styleId="Sommario4">
    <w:name w:val="toc 4"/>
    <w:basedOn w:val="Normale"/>
    <w:next w:val="Normale"/>
    <w:autoRedefine/>
    <w:uiPriority w:val="39"/>
    <w:unhideWhenUsed/>
    <w:rsid w:val="00E125AE"/>
    <w:pPr>
      <w:ind w:left="630"/>
      <w:jc w:val="left"/>
    </w:pPr>
    <w:rPr>
      <w:rFonts w:asciiTheme="minorHAnsi" w:hAnsiTheme="minorHAnsi"/>
      <w:sz w:val="20"/>
      <w:szCs w:val="20"/>
    </w:rPr>
  </w:style>
  <w:style w:type="paragraph" w:styleId="Sommario5">
    <w:name w:val="toc 5"/>
    <w:basedOn w:val="Normale"/>
    <w:next w:val="Normale"/>
    <w:autoRedefine/>
    <w:uiPriority w:val="39"/>
    <w:unhideWhenUsed/>
    <w:rsid w:val="00E125AE"/>
    <w:pPr>
      <w:ind w:left="840"/>
      <w:jc w:val="left"/>
    </w:pPr>
    <w:rPr>
      <w:rFonts w:asciiTheme="minorHAnsi" w:hAnsiTheme="minorHAnsi"/>
      <w:sz w:val="20"/>
      <w:szCs w:val="20"/>
    </w:rPr>
  </w:style>
  <w:style w:type="paragraph" w:styleId="Sommario6">
    <w:name w:val="toc 6"/>
    <w:basedOn w:val="Normale"/>
    <w:next w:val="Normale"/>
    <w:autoRedefine/>
    <w:uiPriority w:val="39"/>
    <w:unhideWhenUsed/>
    <w:rsid w:val="00E125AE"/>
    <w:pPr>
      <w:ind w:left="1050"/>
      <w:jc w:val="left"/>
    </w:pPr>
    <w:rPr>
      <w:rFonts w:asciiTheme="minorHAnsi" w:hAnsiTheme="minorHAnsi"/>
      <w:sz w:val="20"/>
      <w:szCs w:val="20"/>
    </w:rPr>
  </w:style>
  <w:style w:type="paragraph" w:styleId="Sommario7">
    <w:name w:val="toc 7"/>
    <w:basedOn w:val="Normale"/>
    <w:next w:val="Normale"/>
    <w:autoRedefine/>
    <w:uiPriority w:val="39"/>
    <w:unhideWhenUsed/>
    <w:rsid w:val="00E125AE"/>
    <w:pPr>
      <w:ind w:left="1260"/>
      <w:jc w:val="left"/>
    </w:pPr>
    <w:rPr>
      <w:rFonts w:asciiTheme="minorHAnsi" w:hAnsiTheme="minorHAnsi"/>
      <w:sz w:val="20"/>
      <w:szCs w:val="20"/>
    </w:rPr>
  </w:style>
  <w:style w:type="paragraph" w:styleId="Sommario8">
    <w:name w:val="toc 8"/>
    <w:basedOn w:val="Normale"/>
    <w:next w:val="Normale"/>
    <w:autoRedefine/>
    <w:uiPriority w:val="39"/>
    <w:unhideWhenUsed/>
    <w:rsid w:val="00E125AE"/>
    <w:pPr>
      <w:ind w:left="1470"/>
      <w:jc w:val="left"/>
    </w:pPr>
    <w:rPr>
      <w:rFonts w:asciiTheme="minorHAnsi" w:hAnsiTheme="minorHAnsi"/>
      <w:sz w:val="20"/>
      <w:szCs w:val="20"/>
    </w:rPr>
  </w:style>
  <w:style w:type="paragraph" w:styleId="Sommario9">
    <w:name w:val="toc 9"/>
    <w:basedOn w:val="Normale"/>
    <w:next w:val="Normale"/>
    <w:autoRedefine/>
    <w:uiPriority w:val="39"/>
    <w:unhideWhenUsed/>
    <w:rsid w:val="00E125AE"/>
    <w:pPr>
      <w:ind w:left="1680"/>
      <w:jc w:val="left"/>
    </w:pPr>
    <w:rPr>
      <w:rFonts w:asciiTheme="minorHAnsi" w:hAnsiTheme="minorHAnsi"/>
      <w:sz w:val="20"/>
      <w:szCs w:val="20"/>
    </w:rPr>
  </w:style>
  <w:style w:type="paragraph" w:styleId="Paragrafoelenco">
    <w:name w:val="List Paragraph"/>
    <w:basedOn w:val="Normale"/>
    <w:uiPriority w:val="34"/>
    <w:qFormat/>
    <w:rsid w:val="0075624D"/>
    <w:pPr>
      <w:ind w:left="720"/>
      <w:contextualSpacing/>
    </w:pPr>
  </w:style>
  <w:style w:type="character" w:customStyle="1" w:styleId="x-hidden-focus">
    <w:name w:val="x-hidden-focus"/>
    <w:basedOn w:val="Carpredefinitoparagrafo"/>
    <w:rsid w:val="006D0A1F"/>
  </w:style>
  <w:style w:type="paragraph" w:customStyle="1" w:styleId="Didascalie">
    <w:name w:val="Didascalie"/>
    <w:basedOn w:val="Normale"/>
    <w:qFormat/>
    <w:rsid w:val="00690B26"/>
    <w:pPr>
      <w:jc w:val="center"/>
    </w:pPr>
    <w:rPr>
      <w:rFonts w:eastAsiaTheme="minorEastAsia"/>
      <w:sz w:val="20"/>
    </w:rPr>
  </w:style>
  <w:style w:type="character" w:styleId="Testosegnaposto">
    <w:name w:val="Placeholder Text"/>
    <w:basedOn w:val="Carpredefinitoparagrafo"/>
    <w:uiPriority w:val="99"/>
    <w:semiHidden/>
    <w:rsid w:val="000B3B45"/>
    <w:rPr>
      <w:color w:val="808080"/>
    </w:rPr>
  </w:style>
  <w:style w:type="character" w:customStyle="1" w:styleId="PidipaginaCarattere">
    <w:name w:val="Piè di pagina Carattere"/>
    <w:basedOn w:val="Carpredefinitoparagrafo"/>
    <w:link w:val="Pidipagina"/>
    <w:uiPriority w:val="99"/>
    <w:rsid w:val="00C62791"/>
    <w:rPr>
      <w:rFonts w:ascii="CMU Serif Roman" w:hAnsi="CMU Serif Roman"/>
      <w:noProof/>
      <w:sz w:val="22"/>
      <w:szCs w:val="24"/>
      <w:lang w:val="it-IT" w:eastAsia="en-US"/>
    </w:rPr>
  </w:style>
  <w:style w:type="table" w:styleId="Grigliatabella">
    <w:name w:val="Table Grid"/>
    <w:basedOn w:val="Tabellanormale"/>
    <w:uiPriority w:val="39"/>
    <w:rsid w:val="006B2A49"/>
    <w:rPr>
      <w:rFonts w:asciiTheme="minorHAnsi" w:eastAsiaTheme="minorHAnsi" w:hAnsiTheme="minorHAnsi" w:cstheme="minorBidi"/>
      <w:sz w:val="24"/>
      <w:szCs w:val="24"/>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ederico/Downloads/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BD91-9E4B-8545-A214-2AED656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7.dotx</Template>
  <TotalTime>192</TotalTime>
  <Pages>23</Pages>
  <Words>7549</Words>
  <Characters>43031</Characters>
  <Application>Microsoft Office Word</Application>
  <DocSecurity>0</DocSecurity>
  <Lines>358</Lines>
  <Paragraphs>100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f.galizzi1@campus.unimib.it</cp:lastModifiedBy>
  <cp:revision>28</cp:revision>
  <cp:lastPrinted>2021-09-05T20:07:00Z</cp:lastPrinted>
  <dcterms:created xsi:type="dcterms:W3CDTF">2021-09-03T12:58:00Z</dcterms:created>
  <dcterms:modified xsi:type="dcterms:W3CDTF">2021-09-09T09:55:00Z</dcterms:modified>
</cp:coreProperties>
</file>